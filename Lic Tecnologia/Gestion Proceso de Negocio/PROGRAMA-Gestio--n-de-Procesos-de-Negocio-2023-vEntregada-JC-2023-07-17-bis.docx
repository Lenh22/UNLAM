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9E80" w14:textId="6F2FA7F1" w:rsidR="001E23A4" w:rsidRPr="001623D3" w:rsidRDefault="008214D7" w:rsidP="00AC3518">
      <w:pPr>
        <w:pStyle w:val="titulo1pers"/>
        <w:spacing w:line="360" w:lineRule="auto"/>
        <w:rPr>
          <w:b w:val="0"/>
          <w:bCs/>
          <w:u w:val="none"/>
        </w:rPr>
      </w:pPr>
      <w:r w:rsidRPr="006F7748">
        <w:t>1. NOMBRE DE LA CARRERA</w:t>
      </w:r>
      <w:r w:rsidRPr="00A14C41">
        <w:rPr>
          <w:b w:val="0"/>
          <w:u w:val="none"/>
        </w:rPr>
        <w:t>:</w:t>
      </w:r>
      <w:r w:rsidR="00F67CA2">
        <w:rPr>
          <w:b w:val="0"/>
          <w:u w:val="none"/>
        </w:rPr>
        <w:t xml:space="preserve"> </w:t>
      </w:r>
      <w:r w:rsidR="003915DC">
        <w:rPr>
          <w:b w:val="0"/>
          <w:u w:val="none"/>
        </w:rPr>
        <w:t xml:space="preserve"> </w:t>
      </w:r>
      <w:r w:rsidR="00556453">
        <w:rPr>
          <w:b w:val="0"/>
          <w:u w:val="none"/>
        </w:rPr>
        <w:t xml:space="preserve">  </w:t>
      </w:r>
      <w:r w:rsidR="001B73C9">
        <w:rPr>
          <w:b w:val="0"/>
          <w:u w:val="none"/>
        </w:rPr>
        <w:t xml:space="preserve"> </w:t>
      </w:r>
      <w:r w:rsidR="00A14C41" w:rsidRPr="00A14C41">
        <w:rPr>
          <w:b w:val="0"/>
          <w:u w:val="none"/>
        </w:rPr>
        <w:t xml:space="preserve"> </w:t>
      </w:r>
      <w:r w:rsidR="001623D3" w:rsidRPr="001623D3">
        <w:rPr>
          <w:b w:val="0"/>
          <w:bCs/>
          <w:u w:val="none"/>
        </w:rPr>
        <w:t>Licenciatura en Gestión de Tecnología</w:t>
      </w:r>
    </w:p>
    <w:p w14:paraId="19617EFA" w14:textId="73F34F26" w:rsidR="008214D7" w:rsidRPr="00A8761B" w:rsidRDefault="008214D7" w:rsidP="00AC3518">
      <w:pPr>
        <w:pStyle w:val="titulo1pers"/>
        <w:spacing w:line="360" w:lineRule="auto"/>
        <w:rPr>
          <w:b w:val="0"/>
          <w:bCs/>
          <w:u w:val="none"/>
        </w:rPr>
      </w:pPr>
      <w:r w:rsidRPr="004C1907">
        <w:t>2. NOMBRE DE LA ASIGNATURA</w:t>
      </w:r>
      <w:r w:rsidRPr="00556453">
        <w:rPr>
          <w:b w:val="0"/>
          <w:u w:val="none"/>
        </w:rPr>
        <w:t>:</w:t>
      </w:r>
      <w:r w:rsidR="00556453">
        <w:rPr>
          <w:b w:val="0"/>
          <w:u w:val="none"/>
        </w:rPr>
        <w:t xml:space="preserve"> </w:t>
      </w:r>
      <w:r w:rsidR="00304BEB">
        <w:rPr>
          <w:b w:val="0"/>
          <w:u w:val="none"/>
        </w:rPr>
        <w:t xml:space="preserve"> </w:t>
      </w:r>
      <w:r w:rsidR="00556453" w:rsidRPr="00556453">
        <w:rPr>
          <w:b w:val="0"/>
          <w:u w:val="none"/>
        </w:rPr>
        <w:t xml:space="preserve"> </w:t>
      </w:r>
      <w:r w:rsidR="00A8761B" w:rsidRPr="00A8761B">
        <w:rPr>
          <w:b w:val="0"/>
          <w:bCs/>
          <w:u w:val="none"/>
        </w:rPr>
        <w:t>Gestión de Procesos de Negocio</w:t>
      </w:r>
    </w:p>
    <w:p w14:paraId="4C50F4A4" w14:textId="4D784243" w:rsidR="008214D7" w:rsidRPr="001E23A4" w:rsidRDefault="004C1907" w:rsidP="00AC3518">
      <w:pPr>
        <w:pStyle w:val="insert"/>
        <w:spacing w:line="360" w:lineRule="auto"/>
        <w:rPr>
          <w:b w:val="0"/>
        </w:rPr>
      </w:pPr>
      <w:r w:rsidRPr="001E23A4">
        <w:t>Código de la asignatura</w:t>
      </w:r>
      <w:r w:rsidR="00D8104F" w:rsidRPr="001E23A4">
        <w:rPr>
          <w:b w:val="0"/>
        </w:rPr>
        <w:t>:</w:t>
      </w:r>
      <w:r w:rsidR="001E23A4" w:rsidRPr="001E23A4">
        <w:rPr>
          <w:b w:val="0"/>
        </w:rPr>
        <w:t xml:space="preserve"> </w:t>
      </w:r>
      <w:r w:rsidR="00A8761B">
        <w:rPr>
          <w:b w:val="0"/>
        </w:rPr>
        <w:t>1329</w:t>
      </w:r>
    </w:p>
    <w:p w14:paraId="58C61DC7" w14:textId="311E6F1C" w:rsidR="008214D7" w:rsidRPr="001E23A4" w:rsidRDefault="008214D7" w:rsidP="00AC3518">
      <w:pPr>
        <w:pStyle w:val="insert"/>
        <w:spacing w:line="360" w:lineRule="auto"/>
        <w:rPr>
          <w:b w:val="0"/>
        </w:rPr>
      </w:pPr>
      <w:r w:rsidRPr="001E23A4">
        <w:t>Ciclo anual</w:t>
      </w:r>
      <w:r w:rsidRPr="001E23A4">
        <w:rPr>
          <w:b w:val="0"/>
        </w:rPr>
        <w:t xml:space="preserve">: </w:t>
      </w:r>
      <w:r w:rsidR="00A8761B">
        <w:rPr>
          <w:b w:val="0"/>
        </w:rPr>
        <w:t>2023</w:t>
      </w:r>
    </w:p>
    <w:p w14:paraId="43715234" w14:textId="17F8ED49" w:rsidR="008214D7" w:rsidRPr="001E23A4" w:rsidRDefault="008214D7" w:rsidP="00AC3518">
      <w:pPr>
        <w:pStyle w:val="insert"/>
        <w:spacing w:line="360" w:lineRule="auto"/>
        <w:rPr>
          <w:b w:val="0"/>
        </w:rPr>
      </w:pPr>
      <w:r w:rsidRPr="001E23A4">
        <w:t>Ciclo cuatrimestral</w:t>
      </w:r>
      <w:r w:rsidRPr="001E23A4">
        <w:rPr>
          <w:b w:val="0"/>
        </w:rPr>
        <w:t xml:space="preserve">: </w:t>
      </w:r>
      <w:r w:rsidR="00A8761B">
        <w:rPr>
          <w:b w:val="0"/>
        </w:rPr>
        <w:t>Segundo</w:t>
      </w:r>
    </w:p>
    <w:p w14:paraId="6D6B78D8" w14:textId="79A5E073" w:rsidR="008214D7" w:rsidRPr="001E23A4" w:rsidRDefault="00304BEB" w:rsidP="00AC3518">
      <w:pPr>
        <w:pStyle w:val="insert"/>
        <w:spacing w:line="360" w:lineRule="auto"/>
        <w:rPr>
          <w:b w:val="0"/>
        </w:rPr>
      </w:pPr>
      <w:r>
        <w:t>Modalidad de c</w:t>
      </w:r>
      <w:r w:rsidR="008214D7" w:rsidRPr="001E23A4">
        <w:t>ursada</w:t>
      </w:r>
      <w:r w:rsidR="005422B2">
        <w:rPr>
          <w:b w:val="0"/>
        </w:rPr>
        <w:t xml:space="preserve">: </w:t>
      </w:r>
      <w:r w:rsidR="00A8761B" w:rsidRPr="00535541">
        <w:rPr>
          <w:b w:val="0"/>
        </w:rPr>
        <w:t>Semi-presencial</w:t>
      </w:r>
    </w:p>
    <w:p w14:paraId="4F07DC25" w14:textId="77777777" w:rsidR="008214D7" w:rsidRPr="003915DC" w:rsidRDefault="008214D7" w:rsidP="00AC3518">
      <w:pPr>
        <w:pStyle w:val="titulo1pers"/>
        <w:spacing w:line="360" w:lineRule="auto"/>
        <w:rPr>
          <w:b w:val="0"/>
          <w:u w:val="none"/>
        </w:rPr>
      </w:pPr>
      <w:r w:rsidRPr="006F7748">
        <w:t>3. CUERPO DOCENTE</w:t>
      </w:r>
    </w:p>
    <w:p w14:paraId="406A845C" w14:textId="777AE860" w:rsidR="00A8761B" w:rsidRDefault="008214D7" w:rsidP="00A8761B">
      <w:pPr>
        <w:pStyle w:val="insert"/>
        <w:spacing w:line="360" w:lineRule="auto"/>
        <w:ind w:left="4395" w:hanging="4395"/>
        <w:rPr>
          <w:b w:val="0"/>
          <w:bCs/>
        </w:rPr>
      </w:pPr>
      <w:r w:rsidRPr="006F7748">
        <w:t>Pro</w:t>
      </w:r>
      <w:r w:rsidR="00D8104F">
        <w:t>fesor</w:t>
      </w:r>
      <w:r w:rsidR="00C03FC8">
        <w:t>/es</w:t>
      </w:r>
      <w:r w:rsidR="00D8104F">
        <w:t xml:space="preserve"> a cargo de la asignatura</w:t>
      </w:r>
      <w:r w:rsidR="00D8104F" w:rsidRPr="001E23A4">
        <w:rPr>
          <w:b w:val="0"/>
        </w:rPr>
        <w:t>:</w:t>
      </w:r>
      <w:r w:rsidR="005422B2">
        <w:rPr>
          <w:b w:val="0"/>
        </w:rPr>
        <w:t xml:space="preserve"> </w:t>
      </w:r>
      <w:r w:rsidR="00A8761B">
        <w:rPr>
          <w:b w:val="0"/>
        </w:rPr>
        <w:t xml:space="preserve"> </w:t>
      </w:r>
      <w:r w:rsidR="00A8761B" w:rsidRPr="00A8761B">
        <w:rPr>
          <w:b w:val="0"/>
          <w:bCs/>
        </w:rPr>
        <w:t xml:space="preserve">Mg. Paula </w:t>
      </w:r>
      <w:r w:rsidR="00A8761B">
        <w:rPr>
          <w:b w:val="0"/>
          <w:bCs/>
        </w:rPr>
        <w:t xml:space="preserve">M. </w:t>
      </w:r>
      <w:proofErr w:type="spellStart"/>
      <w:r w:rsidR="00A8761B" w:rsidRPr="00A8761B">
        <w:rPr>
          <w:b w:val="0"/>
          <w:bCs/>
        </w:rPr>
        <w:t>Angeleri</w:t>
      </w:r>
      <w:proofErr w:type="spellEnd"/>
      <w:r w:rsidR="00A8761B">
        <w:rPr>
          <w:b w:val="0"/>
          <w:bCs/>
        </w:rPr>
        <w:t xml:space="preserve"> </w:t>
      </w:r>
    </w:p>
    <w:p w14:paraId="4739F5EA" w14:textId="77777777" w:rsidR="00A8761B" w:rsidRDefault="00A8761B" w:rsidP="00A8761B">
      <w:pPr>
        <w:pStyle w:val="insert"/>
        <w:spacing w:line="360" w:lineRule="auto"/>
        <w:ind w:left="4253"/>
        <w:rPr>
          <w:b w:val="0"/>
          <w:bCs/>
          <w:lang w:val="en-US"/>
        </w:rPr>
      </w:pPr>
      <w:r w:rsidRPr="00A8761B">
        <w:rPr>
          <w:b w:val="0"/>
          <w:bCs/>
          <w:lang w:val="en-US"/>
        </w:rPr>
        <w:t xml:space="preserve">Ing. Esp. Jorge L. Ceballos </w:t>
      </w:r>
      <w:r>
        <w:rPr>
          <w:b w:val="0"/>
          <w:bCs/>
          <w:lang w:val="en-US"/>
        </w:rPr>
        <w:t xml:space="preserve"> </w:t>
      </w:r>
    </w:p>
    <w:p w14:paraId="265EF3F0" w14:textId="2255FD55" w:rsidR="00A8761B" w:rsidRPr="00A8761B" w:rsidRDefault="00A8761B" w:rsidP="00A8761B">
      <w:pPr>
        <w:pStyle w:val="insert"/>
        <w:spacing w:line="360" w:lineRule="auto"/>
        <w:ind w:left="4253"/>
        <w:rPr>
          <w:b w:val="0"/>
          <w:lang w:val="en-US"/>
        </w:rPr>
      </w:pPr>
      <w:proofErr w:type="spellStart"/>
      <w:r w:rsidRPr="00A8761B">
        <w:rPr>
          <w:b w:val="0"/>
          <w:bCs/>
          <w:lang w:val="en-US"/>
        </w:rPr>
        <w:t>Lic</w:t>
      </w:r>
      <w:proofErr w:type="spellEnd"/>
      <w:r w:rsidRPr="00A8761B">
        <w:rPr>
          <w:b w:val="0"/>
          <w:bCs/>
          <w:lang w:val="en-US"/>
        </w:rPr>
        <w:t>. Cri</w:t>
      </w:r>
      <w:r>
        <w:rPr>
          <w:b w:val="0"/>
          <w:bCs/>
          <w:lang w:val="en-US"/>
        </w:rPr>
        <w:t xml:space="preserve">stian A. </w:t>
      </w:r>
      <w:proofErr w:type="spellStart"/>
      <w:r w:rsidRPr="00A8761B">
        <w:rPr>
          <w:b w:val="0"/>
          <w:lang w:val="en-US"/>
        </w:rPr>
        <w:t>Ciambrignoni</w:t>
      </w:r>
      <w:proofErr w:type="spellEnd"/>
    </w:p>
    <w:p w14:paraId="588EEF12" w14:textId="77777777" w:rsidR="008214D7" w:rsidRPr="006F7748" w:rsidRDefault="008214D7" w:rsidP="00AC3518">
      <w:pPr>
        <w:pStyle w:val="titulo1pers"/>
        <w:spacing w:line="360" w:lineRule="auto"/>
      </w:pPr>
      <w:r w:rsidRPr="006F7748">
        <w:t>4. ASPECTOS ESPECÍFICOS</w:t>
      </w:r>
    </w:p>
    <w:p w14:paraId="7E7664B2" w14:textId="7AD56ACD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Carga horaria total</w:t>
      </w:r>
      <w:r w:rsidRPr="00475A40">
        <w:rPr>
          <w:b w:val="0"/>
        </w:rPr>
        <w:t>:</w:t>
      </w:r>
      <w:r w:rsidR="00A8761B">
        <w:rPr>
          <w:b w:val="0"/>
        </w:rPr>
        <w:t xml:space="preserve"> </w:t>
      </w:r>
      <w:r w:rsidR="00A8761B">
        <w:rPr>
          <w:b w:val="0"/>
        </w:rPr>
        <w:tab/>
      </w:r>
      <w:r w:rsidR="00A8761B">
        <w:rPr>
          <w:b w:val="0"/>
        </w:rPr>
        <w:tab/>
        <w:t xml:space="preserve">   64 </w:t>
      </w:r>
      <w:proofErr w:type="spellStart"/>
      <w:r w:rsidR="00A8761B">
        <w:rPr>
          <w:b w:val="0"/>
        </w:rPr>
        <w:t>hs</w:t>
      </w:r>
      <w:proofErr w:type="spellEnd"/>
      <w:r w:rsidR="00A8761B">
        <w:rPr>
          <w:b w:val="0"/>
        </w:rPr>
        <w:t xml:space="preserve"> reloj</w:t>
      </w:r>
    </w:p>
    <w:p w14:paraId="1F01F4BB" w14:textId="1286E883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Carga horaria semanal</w:t>
      </w:r>
      <w:r w:rsidRPr="00475A40">
        <w:rPr>
          <w:b w:val="0"/>
        </w:rPr>
        <w:t>:</w:t>
      </w:r>
      <w:r w:rsidR="00A8761B">
        <w:rPr>
          <w:b w:val="0"/>
        </w:rPr>
        <w:tab/>
      </w:r>
      <w:r w:rsidR="00A8761B">
        <w:rPr>
          <w:b w:val="0"/>
        </w:rPr>
        <w:tab/>
        <w:t xml:space="preserve">    4 </w:t>
      </w:r>
      <w:proofErr w:type="spellStart"/>
      <w:r w:rsidR="00A8761B">
        <w:rPr>
          <w:b w:val="0"/>
        </w:rPr>
        <w:t>hs</w:t>
      </w:r>
      <w:proofErr w:type="spellEnd"/>
      <w:r w:rsidR="00A8761B">
        <w:rPr>
          <w:b w:val="0"/>
        </w:rPr>
        <w:t xml:space="preserve"> reloj</w:t>
      </w:r>
    </w:p>
    <w:p w14:paraId="29166B59" w14:textId="34DF6FEB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Carga horaria clases teóricas</w:t>
      </w:r>
      <w:r w:rsidRPr="00475A40">
        <w:rPr>
          <w:b w:val="0"/>
        </w:rPr>
        <w:t>:</w:t>
      </w:r>
      <w:r w:rsidR="00A8761B">
        <w:rPr>
          <w:b w:val="0"/>
        </w:rPr>
        <w:t xml:space="preserve">  </w:t>
      </w:r>
      <w:r w:rsidR="00A8761B">
        <w:rPr>
          <w:b w:val="0"/>
        </w:rPr>
        <w:tab/>
        <w:t xml:space="preserve">   32 </w:t>
      </w:r>
      <w:proofErr w:type="spellStart"/>
      <w:r w:rsidR="00A8761B">
        <w:rPr>
          <w:b w:val="0"/>
        </w:rPr>
        <w:t>hs</w:t>
      </w:r>
      <w:proofErr w:type="spellEnd"/>
      <w:r w:rsidR="00A8761B">
        <w:rPr>
          <w:b w:val="0"/>
        </w:rPr>
        <w:t>.</w:t>
      </w:r>
    </w:p>
    <w:p w14:paraId="5C20FEC3" w14:textId="74F34D0A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Carga horaria práctica disciplinar</w:t>
      </w:r>
      <w:r w:rsidRPr="00475A40">
        <w:rPr>
          <w:b w:val="0"/>
        </w:rPr>
        <w:t>:</w:t>
      </w:r>
      <w:r w:rsidR="00A8761B">
        <w:rPr>
          <w:b w:val="0"/>
        </w:rPr>
        <w:t xml:space="preserve"> 32 </w:t>
      </w:r>
      <w:proofErr w:type="spellStart"/>
      <w:r w:rsidR="00A8761B">
        <w:rPr>
          <w:b w:val="0"/>
        </w:rPr>
        <w:t>hs</w:t>
      </w:r>
      <w:proofErr w:type="spellEnd"/>
    </w:p>
    <w:p w14:paraId="78DA58FA" w14:textId="3CE6E142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Carga horaria práctica profesional</w:t>
      </w:r>
      <w:r w:rsidRPr="00475A40">
        <w:rPr>
          <w:b w:val="0"/>
        </w:rPr>
        <w:t>:</w:t>
      </w:r>
      <w:r w:rsidR="00A8761B">
        <w:rPr>
          <w:b w:val="0"/>
        </w:rPr>
        <w:t xml:space="preserve"> ---</w:t>
      </w:r>
    </w:p>
    <w:p w14:paraId="6B945C5D" w14:textId="77777777" w:rsidR="008214D7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Ubicación de la asignatura en el plan de estudios</w:t>
      </w:r>
      <w:r w:rsidRPr="00475A40">
        <w:rPr>
          <w:b w:val="0"/>
        </w:rPr>
        <w:t>:</w:t>
      </w:r>
      <w:r w:rsidR="00085E5E">
        <w:rPr>
          <w:b w:val="0"/>
        </w:rPr>
        <w:t xml:space="preserve"> (año y cuatrimestre)</w:t>
      </w:r>
    </w:p>
    <w:p w14:paraId="1C230F8D" w14:textId="77777777" w:rsidR="00A8761B" w:rsidRPr="00A8761B" w:rsidRDefault="00A8761B" w:rsidP="00A8761B">
      <w:pPr>
        <w:pStyle w:val="insert"/>
        <w:spacing w:line="360" w:lineRule="auto"/>
        <w:ind w:left="4253"/>
        <w:rPr>
          <w:b w:val="0"/>
          <w:bCs/>
          <w:lang w:val="en-US"/>
        </w:rPr>
      </w:pPr>
      <w:r w:rsidRPr="00A8761B">
        <w:rPr>
          <w:b w:val="0"/>
          <w:bCs/>
          <w:lang w:val="en-US"/>
        </w:rPr>
        <w:t xml:space="preserve">2do. año del ciclo de complementación curricular, </w:t>
      </w:r>
    </w:p>
    <w:p w14:paraId="081844C8" w14:textId="77777777" w:rsidR="00A8761B" w:rsidRPr="00A8761B" w:rsidRDefault="00A8761B" w:rsidP="00A8761B">
      <w:pPr>
        <w:pStyle w:val="insert"/>
        <w:spacing w:line="360" w:lineRule="auto"/>
        <w:ind w:left="4253"/>
        <w:rPr>
          <w:b w:val="0"/>
          <w:bCs/>
          <w:lang w:val="en-US"/>
        </w:rPr>
      </w:pPr>
      <w:r w:rsidRPr="00A8761B">
        <w:rPr>
          <w:b w:val="0"/>
          <w:bCs/>
          <w:lang w:val="en-US"/>
        </w:rPr>
        <w:t>2do. Cuatrimestre</w:t>
      </w:r>
    </w:p>
    <w:p w14:paraId="57710C01" w14:textId="77777777" w:rsidR="00A8761B" w:rsidRPr="00475A40" w:rsidRDefault="00A8761B" w:rsidP="00A8761B">
      <w:pPr>
        <w:pStyle w:val="insert"/>
        <w:spacing w:line="360" w:lineRule="auto"/>
        <w:ind w:left="720"/>
        <w:rPr>
          <w:b w:val="0"/>
        </w:rPr>
      </w:pPr>
    </w:p>
    <w:p w14:paraId="35A84B34" w14:textId="394C7C39" w:rsidR="008214D7" w:rsidRPr="00475A40" w:rsidRDefault="008214D7" w:rsidP="00AC3518">
      <w:pPr>
        <w:pStyle w:val="insert"/>
        <w:numPr>
          <w:ilvl w:val="0"/>
          <w:numId w:val="1"/>
        </w:numPr>
        <w:spacing w:line="360" w:lineRule="auto"/>
        <w:rPr>
          <w:b w:val="0"/>
        </w:rPr>
      </w:pPr>
      <w:r w:rsidRPr="00F67CA2">
        <w:t>Correlativida</w:t>
      </w:r>
      <w:r w:rsidR="00217E4B">
        <w:t>des a</w:t>
      </w:r>
      <w:r w:rsidRPr="00F67CA2">
        <w:t>nteriores</w:t>
      </w:r>
      <w:r w:rsidRPr="00475A40">
        <w:rPr>
          <w:b w:val="0"/>
        </w:rPr>
        <w:t>:</w:t>
      </w:r>
      <w:r w:rsidR="00A8761B">
        <w:rPr>
          <w:b w:val="0"/>
        </w:rPr>
        <w:tab/>
        <w:t>ninguna</w:t>
      </w:r>
    </w:p>
    <w:p w14:paraId="6DFF2AF0" w14:textId="77777777" w:rsidR="00E94841" w:rsidRDefault="00E94841" w:rsidP="00AC3518">
      <w:pPr>
        <w:pStyle w:val="titulo1pers"/>
        <w:spacing w:line="360" w:lineRule="auto"/>
      </w:pPr>
    </w:p>
    <w:p w14:paraId="1459E7A1" w14:textId="50732FD7" w:rsidR="008214D7" w:rsidRPr="006F7748" w:rsidRDefault="008214D7" w:rsidP="00AC3518">
      <w:pPr>
        <w:pStyle w:val="titulo1pers"/>
        <w:spacing w:line="360" w:lineRule="auto"/>
      </w:pPr>
      <w:r w:rsidRPr="006F7748">
        <w:t>5. PROGRAMA</w:t>
      </w:r>
    </w:p>
    <w:p w14:paraId="235BEC04" w14:textId="6EE2C60C" w:rsidR="005A0376" w:rsidRPr="00987E51" w:rsidRDefault="008214D7" w:rsidP="00987E51">
      <w:pPr>
        <w:pStyle w:val="insert"/>
        <w:numPr>
          <w:ilvl w:val="0"/>
          <w:numId w:val="2"/>
        </w:numPr>
        <w:spacing w:line="360" w:lineRule="auto"/>
        <w:rPr>
          <w:b w:val="0"/>
        </w:rPr>
      </w:pPr>
      <w:r w:rsidRPr="00F473FD">
        <w:t>Fundamentación del</w:t>
      </w:r>
      <w:r w:rsidR="00E75FA2">
        <w:t xml:space="preserve"> marco referencial del programa</w:t>
      </w:r>
      <w:r w:rsidR="00FF5F6E">
        <w:rPr>
          <w:b w:val="0"/>
        </w:rPr>
        <w:t>.</w:t>
      </w:r>
    </w:p>
    <w:p w14:paraId="03868015" w14:textId="70024305" w:rsidR="00987E51" w:rsidRPr="00987E51" w:rsidRDefault="00987E51" w:rsidP="00987E51">
      <w:pPr>
        <w:pStyle w:val="insert"/>
        <w:spacing w:line="360" w:lineRule="auto"/>
        <w:ind w:left="709"/>
        <w:rPr>
          <w:b w:val="0"/>
        </w:rPr>
      </w:pPr>
      <w:r w:rsidRPr="00987E51">
        <w:rPr>
          <w:b w:val="0"/>
        </w:rPr>
        <w:t xml:space="preserve">El propósito de esta asignatura es introducir al alumno a la visión sistémica de los procesos de negocio y sus restricciones. Pertenece al área de Management. Forma una dupla con la materia Modelos de Calidad. En Modelos de Calidad se enseñan conceptos de Gestión de la </w:t>
      </w:r>
      <w:r w:rsidRPr="00987E51">
        <w:rPr>
          <w:b w:val="0"/>
        </w:rPr>
        <w:lastRenderedPageBreak/>
        <w:t>Calidad, alineados a la familia de normas ISO 9000, ISO 9001, ISO/IEC 90003. En esta materia se agregan los conceptos del “Negocio” según las perspectivas: Financieras, del cliente, de los procesos y de Aprendizaje y Crecimiento</w:t>
      </w:r>
      <w:r>
        <w:rPr>
          <w:b w:val="0"/>
        </w:rPr>
        <w:t xml:space="preserve"> (dentro de este concepto se incluye la gestión de información sensible del negocio frente a amenazas de confidencialidad, integridad y disponibilidad)</w:t>
      </w:r>
      <w:r w:rsidRPr="00987E51">
        <w:rPr>
          <w:b w:val="0"/>
        </w:rPr>
        <w:t>. De esta manera quedan alineados los conceptos vistos para llevarlos al plano de la práctica. Los alumnos diseñarán un Sistema de gestión, haciendo foco en el modelado y la gestión por procesos alineados a la Visión y Misión de la organización. Tiene una relación directa con el objetivo de la carrera: para Gestionar tecnologías es necesario gestionar los procesos de una organización que las utilizan y la relación con la visión de la organización.</w:t>
      </w:r>
    </w:p>
    <w:p w14:paraId="59EC5116" w14:textId="21D21140" w:rsidR="00987E51" w:rsidRPr="00987E51" w:rsidRDefault="00987E51" w:rsidP="00987E51">
      <w:pPr>
        <w:pStyle w:val="insert"/>
        <w:spacing w:line="360" w:lineRule="auto"/>
        <w:ind w:left="709"/>
        <w:rPr>
          <w:b w:val="0"/>
        </w:rPr>
      </w:pPr>
      <w:r w:rsidRPr="00987E51">
        <w:rPr>
          <w:b w:val="0"/>
        </w:rPr>
        <w:t>Se priorizan los aspectos de relaciones de procesos y fundamentación del alumno de cada práctica de implementación propuesta, así como también aquellos sistemas que dan sustentabilidad a la gestión, como lo que se refiere a la gestión de Riesgos y de Seguridad de la información.</w:t>
      </w:r>
    </w:p>
    <w:p w14:paraId="29DFA33F" w14:textId="27ADAF84" w:rsidR="00987E51" w:rsidRDefault="00987E51" w:rsidP="00987E51">
      <w:pPr>
        <w:pStyle w:val="insert"/>
        <w:spacing w:before="0" w:after="0" w:line="240" w:lineRule="auto"/>
        <w:ind w:left="709"/>
        <w:jc w:val="center"/>
        <w:rPr>
          <w:b w:val="0"/>
        </w:rPr>
      </w:pPr>
      <w:r w:rsidRPr="007E7DA4">
        <w:rPr>
          <w:rFonts w:ascii="Times New Roman" w:hAnsi="Times New Roman"/>
          <w:noProof/>
        </w:rPr>
        <w:drawing>
          <wp:inline distT="0" distB="0" distL="0" distR="0" wp14:anchorId="4D33219C" wp14:editId="5BBF1F8F">
            <wp:extent cx="4220441" cy="159011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52" cy="16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BFE0" w14:textId="77777777" w:rsidR="00987E51" w:rsidRPr="00987E51" w:rsidRDefault="00987E51" w:rsidP="00987E51">
      <w:pPr>
        <w:pStyle w:val="insert"/>
        <w:spacing w:before="0" w:after="0" w:line="240" w:lineRule="auto"/>
        <w:ind w:left="709"/>
        <w:jc w:val="center"/>
        <w:rPr>
          <w:b w:val="0"/>
          <w:i/>
          <w:iCs/>
        </w:rPr>
      </w:pPr>
      <w:r w:rsidRPr="00987E51">
        <w:rPr>
          <w:b w:val="0"/>
          <w:i/>
          <w:iCs/>
        </w:rPr>
        <w:t>Representación esquemática de la asignatura y su relación con Modelos de Calidad</w:t>
      </w:r>
    </w:p>
    <w:p w14:paraId="428678E7" w14:textId="77777777" w:rsidR="00987E51" w:rsidRPr="00E75FA2" w:rsidRDefault="00987E51" w:rsidP="00AC3518">
      <w:pPr>
        <w:pStyle w:val="insert"/>
        <w:spacing w:line="360" w:lineRule="auto"/>
        <w:rPr>
          <w:b w:val="0"/>
        </w:rPr>
      </w:pPr>
    </w:p>
    <w:p w14:paraId="187A10CD" w14:textId="77777777" w:rsidR="005A0376" w:rsidRDefault="008214D7" w:rsidP="00AC3518">
      <w:pPr>
        <w:pStyle w:val="insert"/>
        <w:numPr>
          <w:ilvl w:val="0"/>
          <w:numId w:val="2"/>
        </w:numPr>
        <w:spacing w:line="360" w:lineRule="auto"/>
        <w:rPr>
          <w:b w:val="0"/>
        </w:rPr>
      </w:pPr>
      <w:r w:rsidRPr="00F473FD">
        <w:t>Objetivos generales</w:t>
      </w:r>
      <w:r w:rsidR="005A0376">
        <w:rPr>
          <w:b w:val="0"/>
        </w:rPr>
        <w:t>.</w:t>
      </w:r>
    </w:p>
    <w:p w14:paraId="654A2C54" w14:textId="61997114" w:rsidR="00987E51" w:rsidRPr="00987E51" w:rsidRDefault="00987E51" w:rsidP="00987E51">
      <w:pPr>
        <w:pStyle w:val="insert"/>
        <w:spacing w:line="360" w:lineRule="auto"/>
        <w:ind w:left="709"/>
        <w:rPr>
          <w:b w:val="0"/>
        </w:rPr>
      </w:pPr>
      <w:r w:rsidRPr="00987E51">
        <w:rPr>
          <w:b w:val="0"/>
        </w:rPr>
        <w:t>Comprender las características de la Gestión de procesos de negocio</w:t>
      </w:r>
      <w:r>
        <w:rPr>
          <w:b w:val="0"/>
        </w:rPr>
        <w:t>, sus condicionantes y las formas de abordarlas. Comprender</w:t>
      </w:r>
      <w:r w:rsidRPr="00987E51">
        <w:rPr>
          <w:b w:val="0"/>
        </w:rPr>
        <w:t xml:space="preserve"> el estudio del modelado de proceso de negocio según distintos modelos de BPM (</w:t>
      </w:r>
      <w:proofErr w:type="spellStart"/>
      <w:r w:rsidRPr="00987E51">
        <w:rPr>
          <w:b w:val="0"/>
        </w:rPr>
        <w:t>Bussines</w:t>
      </w:r>
      <w:proofErr w:type="spellEnd"/>
      <w:r w:rsidRPr="00987E51">
        <w:rPr>
          <w:b w:val="0"/>
        </w:rPr>
        <w:t xml:space="preserve"> </w:t>
      </w:r>
      <w:proofErr w:type="spellStart"/>
      <w:r w:rsidRPr="00987E51">
        <w:rPr>
          <w:b w:val="0"/>
        </w:rPr>
        <w:t>Process</w:t>
      </w:r>
      <w:proofErr w:type="spellEnd"/>
      <w:r w:rsidRPr="00987E51">
        <w:rPr>
          <w:b w:val="0"/>
        </w:rPr>
        <w:t xml:space="preserve"> </w:t>
      </w:r>
      <w:proofErr w:type="spellStart"/>
      <w:r w:rsidRPr="00987E51">
        <w:rPr>
          <w:b w:val="0"/>
        </w:rPr>
        <w:t>Modeling</w:t>
      </w:r>
      <w:proofErr w:type="spellEnd"/>
      <w:r w:rsidRPr="00987E51">
        <w:rPr>
          <w:b w:val="0"/>
        </w:rPr>
        <w:t xml:space="preserve">). </w:t>
      </w:r>
    </w:p>
    <w:p w14:paraId="1DE3368E" w14:textId="77777777" w:rsidR="005A0376" w:rsidRPr="005A0376" w:rsidRDefault="005A0376" w:rsidP="00AC3518">
      <w:pPr>
        <w:pStyle w:val="insert"/>
        <w:spacing w:line="360" w:lineRule="auto"/>
        <w:rPr>
          <w:b w:val="0"/>
        </w:rPr>
      </w:pPr>
    </w:p>
    <w:p w14:paraId="30B0B443" w14:textId="77777777" w:rsidR="008214D7" w:rsidRDefault="008214D7" w:rsidP="00AC3518">
      <w:pPr>
        <w:pStyle w:val="insert"/>
        <w:numPr>
          <w:ilvl w:val="0"/>
          <w:numId w:val="2"/>
        </w:numPr>
        <w:spacing w:line="360" w:lineRule="auto"/>
        <w:rPr>
          <w:b w:val="0"/>
        </w:rPr>
      </w:pPr>
      <w:r w:rsidRPr="00F473FD">
        <w:t>Objetivos específicos</w:t>
      </w:r>
      <w:r w:rsidR="005A0376">
        <w:rPr>
          <w:b w:val="0"/>
        </w:rPr>
        <w:t>.</w:t>
      </w:r>
    </w:p>
    <w:p w14:paraId="6D638835" w14:textId="7F252E6E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Comprender los modelos de estructuración de organizaciones</w:t>
      </w:r>
      <w:r w:rsidR="00E94841">
        <w:rPr>
          <w:rFonts w:ascii="Tahoma" w:hAnsi="Tahoma"/>
          <w:sz w:val="22"/>
        </w:rPr>
        <w:t xml:space="preserve"> y su relación con la Gobernanza.</w:t>
      </w:r>
      <w:r w:rsidRPr="00987E51">
        <w:rPr>
          <w:rFonts w:ascii="Tahoma" w:hAnsi="Tahoma"/>
          <w:sz w:val="22"/>
        </w:rPr>
        <w:t xml:space="preserve"> </w:t>
      </w:r>
    </w:p>
    <w:p w14:paraId="1E6D515E" w14:textId="77777777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Desarrollar la capacidad de comprensión de modelos de arquitectura de los negocios.</w:t>
      </w:r>
    </w:p>
    <w:p w14:paraId="62D73D37" w14:textId="77777777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Conocer modelos y tecnologías que coadyuvan a la mejora continua de la organización y sus procesos</w:t>
      </w:r>
    </w:p>
    <w:p w14:paraId="76545E6A" w14:textId="686DFB45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lastRenderedPageBreak/>
        <w:t>Aprender a definir indicadores e incorporar el conocimiento de técnicas de medición de mejora de proceso</w:t>
      </w:r>
      <w:r w:rsidR="00E94841">
        <w:rPr>
          <w:rFonts w:ascii="Tahoma" w:hAnsi="Tahoma"/>
          <w:sz w:val="22"/>
        </w:rPr>
        <w:t xml:space="preserve">, a partir de su relación con las políticas y </w:t>
      </w:r>
      <w:proofErr w:type="spellStart"/>
      <w:r w:rsidR="00E94841">
        <w:rPr>
          <w:rFonts w:ascii="Tahoma" w:hAnsi="Tahoma"/>
          <w:sz w:val="22"/>
        </w:rPr>
        <w:t>estratégias</w:t>
      </w:r>
      <w:proofErr w:type="spellEnd"/>
    </w:p>
    <w:p w14:paraId="1DB6F6E1" w14:textId="77777777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Incorporar el conocimiento que brindan las prácticas de la Gestión de Riesgos para reducir el impacto de las amenazas que pudieran generar en los procesos de negocio</w:t>
      </w:r>
    </w:p>
    <w:p w14:paraId="0F29DEA6" w14:textId="77777777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Conocer los principios que rigen la Gestión de la seguridad de la información para preservar la información sensible de la organización</w:t>
      </w:r>
    </w:p>
    <w:p w14:paraId="544F2FAA" w14:textId="77777777" w:rsidR="00987E51" w:rsidRPr="00987E51" w:rsidRDefault="00987E51" w:rsidP="00E94841">
      <w:pPr>
        <w:numPr>
          <w:ilvl w:val="1"/>
          <w:numId w:val="2"/>
        </w:numPr>
        <w:spacing w:before="0" w:after="0"/>
        <w:ind w:left="1134"/>
        <w:jc w:val="both"/>
        <w:rPr>
          <w:rFonts w:ascii="Tahoma" w:hAnsi="Tahoma"/>
          <w:sz w:val="22"/>
        </w:rPr>
      </w:pPr>
      <w:r w:rsidRPr="00987E51">
        <w:rPr>
          <w:rFonts w:ascii="Tahoma" w:hAnsi="Tahoma"/>
          <w:sz w:val="22"/>
        </w:rPr>
        <w:t>Gestionar la seguridad de la información como una herramienta para gestionar la continuidad de los servicios/ del negocio</w:t>
      </w:r>
    </w:p>
    <w:p w14:paraId="06003D8B" w14:textId="77777777" w:rsidR="005A0376" w:rsidRDefault="005A0376" w:rsidP="00987E51">
      <w:pPr>
        <w:pStyle w:val="insert"/>
        <w:spacing w:line="360" w:lineRule="auto"/>
        <w:ind w:left="709"/>
        <w:rPr>
          <w:b w:val="0"/>
        </w:rPr>
      </w:pPr>
    </w:p>
    <w:p w14:paraId="5245B0BF" w14:textId="77777777" w:rsidR="008214D7" w:rsidRDefault="00E75FA2" w:rsidP="00AC3518">
      <w:pPr>
        <w:pStyle w:val="insert"/>
        <w:numPr>
          <w:ilvl w:val="0"/>
          <w:numId w:val="2"/>
        </w:numPr>
        <w:spacing w:line="360" w:lineRule="auto"/>
        <w:rPr>
          <w:b w:val="0"/>
        </w:rPr>
      </w:pPr>
      <w:r>
        <w:t>Unidades d</w:t>
      </w:r>
      <w:r w:rsidR="008214D7" w:rsidRPr="00F473FD">
        <w:t>idácticas</w:t>
      </w:r>
      <w:r w:rsidR="005A0376">
        <w:rPr>
          <w:b w:val="0"/>
        </w:rPr>
        <w:t>.</w:t>
      </w:r>
    </w:p>
    <w:p w14:paraId="569A7284" w14:textId="77777777" w:rsidR="005A0376" w:rsidRPr="00E75FA2" w:rsidRDefault="005A0376" w:rsidP="00AC3518">
      <w:pPr>
        <w:pStyle w:val="insert"/>
        <w:spacing w:line="360" w:lineRule="auto"/>
        <w:rPr>
          <w:b w:val="0"/>
        </w:rPr>
      </w:pPr>
    </w:p>
    <w:p w14:paraId="7E2817B4" w14:textId="2D4C5B48" w:rsidR="008214D7" w:rsidRPr="00393462" w:rsidRDefault="00393462" w:rsidP="00E94841">
      <w:pPr>
        <w:spacing w:line="360" w:lineRule="auto"/>
        <w:ind w:left="360"/>
        <w:contextualSpacing/>
        <w:jc w:val="both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Unidad N°1.</w:t>
      </w:r>
      <w:r w:rsidR="00E94841" w:rsidRPr="00E94841">
        <w:rPr>
          <w:rFonts w:ascii="Tahoma" w:hAnsi="Tahoma"/>
          <w:sz w:val="22"/>
        </w:rPr>
        <w:t xml:space="preserve"> </w:t>
      </w:r>
      <w:r w:rsidR="00E94841" w:rsidRPr="00E94841">
        <w:rPr>
          <w:rFonts w:ascii="Tahoma" w:hAnsi="Tahoma"/>
          <w:sz w:val="22"/>
        </w:rPr>
        <w:t>Visión de la Gestión de Procesos de Negocio; Introducción</w:t>
      </w:r>
    </w:p>
    <w:p w14:paraId="632247DA" w14:textId="77777777" w:rsidR="008214D7" w:rsidRDefault="008214D7" w:rsidP="00E94841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</w:rPr>
      </w:pPr>
      <w:r w:rsidRPr="00F473FD">
        <w:rPr>
          <w:rFonts w:ascii="Tahoma" w:hAnsi="Tahoma" w:cs="Tahoma"/>
          <w:sz w:val="22"/>
          <w:u w:val="single"/>
        </w:rPr>
        <w:t>Contenido temático por unidad</w:t>
      </w:r>
      <w:r w:rsidRPr="00E75FA2">
        <w:rPr>
          <w:rFonts w:ascii="Tahoma" w:hAnsi="Tahoma" w:cs="Tahoma"/>
          <w:sz w:val="22"/>
        </w:rPr>
        <w:t>:</w:t>
      </w:r>
    </w:p>
    <w:p w14:paraId="47A891F1" w14:textId="77777777" w:rsidR="00E94841" w:rsidRPr="00E94841" w:rsidRDefault="00E94841" w:rsidP="00E94841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E94841">
        <w:rPr>
          <w:rFonts w:ascii="Tahoma" w:hAnsi="Tahoma"/>
          <w:sz w:val="22"/>
        </w:rPr>
        <w:t>Introducción; Contexto VICA; Contexto BANI. Definiciones</w:t>
      </w:r>
    </w:p>
    <w:p w14:paraId="781178AF" w14:textId="77777777" w:rsidR="004579B8" w:rsidRDefault="00E94841" w:rsidP="00E94841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E94841">
        <w:rPr>
          <w:rFonts w:ascii="Tahoma" w:hAnsi="Tahoma"/>
          <w:sz w:val="22"/>
        </w:rPr>
        <w:t>Análisis FODA</w:t>
      </w:r>
      <w:r w:rsidR="004579B8" w:rsidRPr="004579B8">
        <w:rPr>
          <w:rFonts w:ascii="Tahoma" w:hAnsi="Tahoma"/>
          <w:sz w:val="22"/>
        </w:rPr>
        <w:t xml:space="preserve"> </w:t>
      </w:r>
    </w:p>
    <w:p w14:paraId="28F3B2A1" w14:textId="6C439755" w:rsidR="00E94841" w:rsidRPr="00E94841" w:rsidRDefault="004579B8" w:rsidP="00E94841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Mapa Estratégico</w:t>
      </w:r>
    </w:p>
    <w:p w14:paraId="6E67B5ED" w14:textId="77777777" w:rsidR="00E94841" w:rsidRPr="00E75FA2" w:rsidRDefault="00E94841" w:rsidP="00E94841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</w:rPr>
      </w:pPr>
    </w:p>
    <w:p w14:paraId="51FE5022" w14:textId="1D78C328" w:rsidR="00E94841" w:rsidRDefault="008214D7" w:rsidP="00E94841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</w:rPr>
      </w:pPr>
      <w:r w:rsidRPr="00F473FD">
        <w:rPr>
          <w:rFonts w:ascii="Tahoma" w:hAnsi="Tahoma" w:cs="Tahoma"/>
          <w:sz w:val="22"/>
          <w:u w:val="single"/>
        </w:rPr>
        <w:t>Bibliografía</w:t>
      </w:r>
      <w:r w:rsidR="00F473FD">
        <w:rPr>
          <w:rFonts w:ascii="Tahoma" w:hAnsi="Tahoma" w:cs="Tahoma"/>
          <w:sz w:val="22"/>
          <w:u w:val="single"/>
        </w:rPr>
        <w:t xml:space="preserve"> específica por unidad</w:t>
      </w:r>
      <w:r w:rsidR="00F473FD" w:rsidRPr="00E75FA2">
        <w:rPr>
          <w:rFonts w:ascii="Tahoma" w:hAnsi="Tahoma" w:cs="Tahoma"/>
          <w:sz w:val="22"/>
        </w:rPr>
        <w:t>:</w:t>
      </w:r>
    </w:p>
    <w:p w14:paraId="0D9BE7BF" w14:textId="77777777" w:rsidR="00E94841" w:rsidRPr="00E94841" w:rsidRDefault="00E94841" w:rsidP="00E94841">
      <w:pPr>
        <w:numPr>
          <w:ilvl w:val="1"/>
          <w:numId w:val="17"/>
        </w:numPr>
        <w:spacing w:before="0" w:after="0" w:line="240" w:lineRule="auto"/>
        <w:ind w:left="1353"/>
        <w:jc w:val="both"/>
        <w:rPr>
          <w:rFonts w:ascii="Tahoma" w:hAnsi="Tahoma"/>
          <w:sz w:val="22"/>
        </w:rPr>
      </w:pPr>
      <w:r w:rsidRPr="00E94841">
        <w:rPr>
          <w:rFonts w:ascii="Tahoma" w:hAnsi="Tahoma"/>
          <w:sz w:val="22"/>
        </w:rPr>
        <w:t>Apuntes de Cátedra subidos al aula virtual (sistema Miel)</w:t>
      </w:r>
    </w:p>
    <w:p w14:paraId="31164B33" w14:textId="77777777" w:rsidR="00E94841" w:rsidRPr="00E94841" w:rsidRDefault="00E94841" w:rsidP="00E94841">
      <w:pPr>
        <w:numPr>
          <w:ilvl w:val="1"/>
          <w:numId w:val="17"/>
        </w:numPr>
        <w:spacing w:before="0" w:after="0" w:line="240" w:lineRule="auto"/>
        <w:ind w:left="1353"/>
        <w:jc w:val="both"/>
        <w:rPr>
          <w:rFonts w:ascii="Tahoma" w:hAnsi="Tahoma"/>
          <w:sz w:val="22"/>
        </w:rPr>
      </w:pPr>
      <w:r w:rsidRPr="00E94841">
        <w:rPr>
          <w:rFonts w:ascii="Tahoma" w:hAnsi="Tahoma"/>
          <w:sz w:val="22"/>
        </w:rPr>
        <w:t>Video de la Cátedra subidos al aula virtual (sistema Miel)</w:t>
      </w:r>
    </w:p>
    <w:p w14:paraId="3F4FC1F0" w14:textId="77777777" w:rsidR="00E94841" w:rsidRPr="00E94841" w:rsidRDefault="00E94841" w:rsidP="00E94841">
      <w:pPr>
        <w:numPr>
          <w:ilvl w:val="1"/>
          <w:numId w:val="17"/>
        </w:numPr>
        <w:spacing w:before="0" w:after="0" w:line="240" w:lineRule="auto"/>
        <w:ind w:left="1353"/>
        <w:jc w:val="both"/>
        <w:rPr>
          <w:rFonts w:ascii="Tahoma" w:hAnsi="Tahoma"/>
          <w:sz w:val="22"/>
        </w:rPr>
      </w:pPr>
      <w:r w:rsidRPr="00E94841">
        <w:rPr>
          <w:rFonts w:ascii="Tahoma" w:hAnsi="Tahoma"/>
          <w:sz w:val="22"/>
        </w:rPr>
        <w:t>Ver bibliografía complementaria</w:t>
      </w:r>
    </w:p>
    <w:p w14:paraId="71CFE8EE" w14:textId="77777777" w:rsidR="00E94841" w:rsidRDefault="00E94841" w:rsidP="00E948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/>
          <w:lang w:val="es-ES"/>
        </w:rPr>
      </w:pPr>
    </w:p>
    <w:p w14:paraId="59A12667" w14:textId="1135E636" w:rsidR="00785063" w:rsidRPr="00785063" w:rsidRDefault="00785063" w:rsidP="00785063">
      <w:pPr>
        <w:spacing w:line="360" w:lineRule="auto"/>
        <w:ind w:left="360"/>
        <w:contextualSpacing/>
        <w:jc w:val="both"/>
        <w:rPr>
          <w:rFonts w:ascii="Tahoma" w:hAnsi="Tahoma"/>
          <w:sz w:val="22"/>
        </w:rPr>
      </w:pPr>
      <w:r>
        <w:rPr>
          <w:rFonts w:ascii="Tahoma" w:hAnsi="Tahoma" w:cs="Tahoma"/>
          <w:b/>
          <w:sz w:val="22"/>
          <w:u w:val="single"/>
        </w:rPr>
        <w:t>Unidad N°</w:t>
      </w:r>
      <w:r>
        <w:rPr>
          <w:rFonts w:ascii="Tahoma" w:hAnsi="Tahoma" w:cs="Tahoma"/>
          <w:b/>
          <w:sz w:val="22"/>
          <w:u w:val="single"/>
        </w:rPr>
        <w:t>2</w:t>
      </w:r>
      <w:r>
        <w:rPr>
          <w:rFonts w:ascii="Tahoma" w:hAnsi="Tahoma" w:cs="Tahoma"/>
          <w:b/>
          <w:sz w:val="22"/>
          <w:u w:val="single"/>
        </w:rPr>
        <w:t>.</w:t>
      </w:r>
      <w:r w:rsidRPr="00E94841">
        <w:rPr>
          <w:rFonts w:ascii="Tahoma" w:hAnsi="Tahoma"/>
          <w:sz w:val="22"/>
        </w:rPr>
        <w:t xml:space="preserve"> </w:t>
      </w:r>
      <w:r w:rsidRPr="00785063">
        <w:rPr>
          <w:rFonts w:ascii="Tahoma" w:hAnsi="Tahoma"/>
          <w:sz w:val="22"/>
        </w:rPr>
        <w:t>Gestión de procesos de Negocio y La estructuración de las organizaciones</w:t>
      </w:r>
    </w:p>
    <w:p w14:paraId="0EA49B1A" w14:textId="77777777" w:rsidR="00785063" w:rsidRDefault="00785063" w:rsidP="00785063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</w:p>
    <w:p w14:paraId="1A209667" w14:textId="659B3747" w:rsidR="00785063" w:rsidRDefault="00785063" w:rsidP="00785063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</w:rPr>
      </w:pPr>
      <w:r w:rsidRPr="00F473FD">
        <w:rPr>
          <w:rFonts w:ascii="Tahoma" w:hAnsi="Tahoma" w:cs="Tahoma"/>
          <w:sz w:val="22"/>
          <w:u w:val="single"/>
        </w:rPr>
        <w:t>Contenido temático por unidad</w:t>
      </w:r>
      <w:r w:rsidRPr="00E75FA2">
        <w:rPr>
          <w:rFonts w:ascii="Tahoma" w:hAnsi="Tahoma" w:cs="Tahoma"/>
          <w:sz w:val="22"/>
        </w:rPr>
        <w:t>:</w:t>
      </w:r>
    </w:p>
    <w:p w14:paraId="416AEA3B" w14:textId="7760CC9D" w:rsidR="00785063" w:rsidRDefault="00E94841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Plan de Negocio y</w:t>
      </w:r>
      <w:r w:rsidR="004579B8">
        <w:rPr>
          <w:rFonts w:ascii="Tahoma" w:hAnsi="Tahoma"/>
          <w:sz w:val="22"/>
        </w:rPr>
        <w:t xml:space="preserve"> l</w:t>
      </w:r>
      <w:r w:rsidRPr="00785063">
        <w:rPr>
          <w:rFonts w:ascii="Tahoma" w:hAnsi="Tahoma"/>
          <w:sz w:val="22"/>
        </w:rPr>
        <w:t xml:space="preserve">a estructuración de las organizaciones. </w:t>
      </w:r>
    </w:p>
    <w:p w14:paraId="646D8FFA" w14:textId="77777777" w:rsidR="00785063" w:rsidRPr="00785063" w:rsidRDefault="00785063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 xml:space="preserve">Mapa de procesos de negocio </w:t>
      </w:r>
    </w:p>
    <w:p w14:paraId="5A394588" w14:textId="77777777" w:rsidR="00785063" w:rsidRPr="00785063" w:rsidRDefault="00785063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 xml:space="preserve">Balance Score </w:t>
      </w:r>
      <w:proofErr w:type="spellStart"/>
      <w:r w:rsidRPr="00785063">
        <w:rPr>
          <w:rFonts w:ascii="Tahoma" w:hAnsi="Tahoma"/>
          <w:sz w:val="22"/>
        </w:rPr>
        <w:t>Card</w:t>
      </w:r>
      <w:proofErr w:type="spellEnd"/>
    </w:p>
    <w:p w14:paraId="00B5C8D6" w14:textId="6534E054" w:rsidR="00785063" w:rsidRPr="00785063" w:rsidRDefault="00785063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Los Objetivos estratégicos y su relación con el mapa de procesos de negocio</w:t>
      </w:r>
    </w:p>
    <w:p w14:paraId="7597F75F" w14:textId="77777777" w:rsidR="00785063" w:rsidRPr="00785063" w:rsidRDefault="00785063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Modelos de organización. - Partes fundamentales de la organización.- La organización como un sistema de flujos.- Diseño de la superestructura según el modelo de Mintzberg.</w:t>
      </w:r>
    </w:p>
    <w:p w14:paraId="70A6728F" w14:textId="77777777" w:rsidR="004579B8" w:rsidRDefault="004579B8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 w:line="240" w:lineRule="auto"/>
        <w:ind w:left="1353" w:hanging="426"/>
        <w:contextualSpacing/>
        <w:rPr>
          <w:rFonts w:ascii="Tahoma" w:hAnsi="Tahoma"/>
          <w:sz w:val="22"/>
        </w:rPr>
      </w:pPr>
      <w:r>
        <w:rPr>
          <w:rFonts w:ascii="Tahoma" w:hAnsi="Tahoma"/>
          <w:sz w:val="22"/>
        </w:rPr>
        <w:t>Gobernanza de las TIC</w:t>
      </w:r>
    </w:p>
    <w:p w14:paraId="409EB1F6" w14:textId="77777777" w:rsidR="00785063" w:rsidRDefault="00785063" w:rsidP="00535541">
      <w:pPr>
        <w:spacing w:line="360" w:lineRule="auto"/>
        <w:contextualSpacing/>
        <w:jc w:val="both"/>
        <w:rPr>
          <w:rFonts w:ascii="Tahoma" w:hAnsi="Tahoma" w:cs="Tahoma"/>
          <w:sz w:val="22"/>
          <w:u w:val="single"/>
        </w:rPr>
      </w:pPr>
    </w:p>
    <w:p w14:paraId="0255B5DE" w14:textId="5A97DB9C" w:rsidR="00E94841" w:rsidRPr="00785063" w:rsidRDefault="00E94841" w:rsidP="00785063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785063">
        <w:rPr>
          <w:rFonts w:ascii="Tahoma" w:hAnsi="Tahoma" w:cs="Tahoma"/>
          <w:sz w:val="22"/>
          <w:u w:val="single"/>
        </w:rPr>
        <w:t>Bibliografía específica por unidad</w:t>
      </w:r>
      <w:r w:rsidRPr="00785063">
        <w:rPr>
          <w:rFonts w:ascii="Tahoma" w:hAnsi="Tahoma" w:cs="Tahoma"/>
          <w:sz w:val="22"/>
        </w:rPr>
        <w:t>:</w:t>
      </w:r>
    </w:p>
    <w:p w14:paraId="2D2EB71A" w14:textId="77777777" w:rsidR="00E94841" w:rsidRPr="00785063" w:rsidRDefault="00E94841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Apuntes de Cátedra subidos al aula virtual (sistema Miel)</w:t>
      </w:r>
    </w:p>
    <w:p w14:paraId="743335CA" w14:textId="77777777" w:rsidR="00E94841" w:rsidRDefault="00E94841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Video de la Cátedra subidos al aula virtual (sistema Miel)</w:t>
      </w:r>
    </w:p>
    <w:p w14:paraId="5C8DB646" w14:textId="59E19E61" w:rsidR="00785063" w:rsidRDefault="00785063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 xml:space="preserve">La </w:t>
      </w:r>
      <w:r w:rsidR="004579B8" w:rsidRPr="00785063">
        <w:rPr>
          <w:rFonts w:ascii="Tahoma" w:hAnsi="Tahoma"/>
          <w:sz w:val="22"/>
        </w:rPr>
        <w:t>estructuración</w:t>
      </w:r>
      <w:r w:rsidRPr="00785063">
        <w:rPr>
          <w:rFonts w:ascii="Tahoma" w:hAnsi="Tahoma"/>
          <w:sz w:val="22"/>
        </w:rPr>
        <w:t xml:space="preserve"> de las organizaciones – Henry Mintzberg - ed. Ariel. </w:t>
      </w:r>
    </w:p>
    <w:p w14:paraId="343EA552" w14:textId="0FEC4014" w:rsidR="00D645AB" w:rsidRPr="00D645AB" w:rsidRDefault="004579B8" w:rsidP="00D645AB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  <w:lang w:val="en-US"/>
        </w:rPr>
      </w:pPr>
      <w:r w:rsidRPr="00D645AB">
        <w:rPr>
          <w:rFonts w:ascii="Tahoma" w:hAnsi="Tahoma"/>
          <w:sz w:val="22"/>
          <w:lang w:val="en-US"/>
        </w:rPr>
        <w:t>Norma</w:t>
      </w:r>
      <w:r w:rsidR="00D645AB" w:rsidRPr="00D645AB">
        <w:rPr>
          <w:rFonts w:ascii="Tahoma" w:hAnsi="Tahoma"/>
          <w:sz w:val="22"/>
          <w:lang w:val="en-US"/>
        </w:rPr>
        <w:t xml:space="preserve"> </w:t>
      </w:r>
      <w:r w:rsidRPr="00D645AB">
        <w:rPr>
          <w:rFonts w:ascii="Tahoma" w:hAnsi="Tahoma"/>
          <w:sz w:val="22"/>
          <w:lang w:val="en-US"/>
        </w:rPr>
        <w:t>ISO/IEC 38500</w:t>
      </w:r>
      <w:r w:rsidRPr="00D645AB">
        <w:rPr>
          <w:rFonts w:ascii="Tahoma" w:hAnsi="Tahoma"/>
          <w:sz w:val="22"/>
          <w:lang w:val="en-US"/>
        </w:rPr>
        <w:t>:20</w:t>
      </w:r>
      <w:r w:rsidR="00D645AB" w:rsidRPr="00D645AB">
        <w:rPr>
          <w:rFonts w:ascii="Tahoma" w:hAnsi="Tahoma"/>
          <w:sz w:val="22"/>
          <w:lang w:val="en-US"/>
        </w:rPr>
        <w:t>0</w:t>
      </w:r>
      <w:r w:rsidR="00D645AB">
        <w:rPr>
          <w:rFonts w:ascii="Tahoma" w:hAnsi="Tahoma"/>
          <w:sz w:val="22"/>
          <w:lang w:val="en-US"/>
        </w:rPr>
        <w:t>8</w:t>
      </w:r>
      <w:r w:rsidRPr="00D645AB">
        <w:rPr>
          <w:rFonts w:ascii="Tahoma" w:hAnsi="Tahoma"/>
          <w:sz w:val="22"/>
          <w:lang w:val="en-US"/>
        </w:rPr>
        <w:t xml:space="preserve"> </w:t>
      </w:r>
      <w:r w:rsidR="00D645AB" w:rsidRPr="00D645AB">
        <w:rPr>
          <w:rFonts w:ascii="Tahoma" w:hAnsi="Tahoma"/>
          <w:sz w:val="22"/>
          <w:lang w:val="en-US"/>
        </w:rPr>
        <w:t>Corporate governance of information technology</w:t>
      </w:r>
    </w:p>
    <w:p w14:paraId="6BA372F4" w14:textId="77777777" w:rsidR="00E94841" w:rsidRPr="00785063" w:rsidRDefault="00E94841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Ver bibliografía complementaria</w:t>
      </w:r>
    </w:p>
    <w:p w14:paraId="6E0AEAF1" w14:textId="77777777" w:rsidR="00535541" w:rsidRDefault="00535541" w:rsidP="00785063">
      <w:pPr>
        <w:spacing w:line="360" w:lineRule="auto"/>
        <w:ind w:left="360"/>
        <w:contextualSpacing/>
        <w:jc w:val="both"/>
        <w:rPr>
          <w:rFonts w:ascii="Tahoma" w:hAnsi="Tahoma" w:cs="Tahoma"/>
          <w:b/>
          <w:sz w:val="22"/>
          <w:u w:val="single"/>
        </w:rPr>
      </w:pPr>
    </w:p>
    <w:p w14:paraId="22B4B873" w14:textId="49D7920D" w:rsidR="00E94841" w:rsidRPr="007E7DA4" w:rsidRDefault="00E94841" w:rsidP="00535541">
      <w:pPr>
        <w:spacing w:before="100" w:beforeAutospacing="1" w:after="0" w:line="240" w:lineRule="auto"/>
        <w:ind w:left="357"/>
        <w:contextualSpacing/>
        <w:jc w:val="both"/>
        <w:rPr>
          <w:rFonts w:ascii="Times New Roman" w:hAnsi="Times New Roman"/>
          <w:b/>
          <w:szCs w:val="24"/>
        </w:rPr>
      </w:pPr>
      <w:r w:rsidRPr="00785063">
        <w:rPr>
          <w:rFonts w:ascii="Tahoma" w:hAnsi="Tahoma" w:cs="Tahoma"/>
          <w:b/>
          <w:sz w:val="22"/>
          <w:u w:val="single"/>
        </w:rPr>
        <w:lastRenderedPageBreak/>
        <w:t>Unidad N°3:</w:t>
      </w:r>
      <w:r w:rsidRPr="007E7DA4">
        <w:rPr>
          <w:rFonts w:ascii="Times New Roman" w:hAnsi="Times New Roman"/>
          <w:b/>
          <w:szCs w:val="24"/>
        </w:rPr>
        <w:t xml:space="preserve"> </w:t>
      </w:r>
      <w:r w:rsidR="00785063" w:rsidRPr="00785063">
        <w:rPr>
          <w:rFonts w:ascii="Tahoma" w:hAnsi="Tahoma"/>
          <w:sz w:val="22"/>
        </w:rPr>
        <w:t xml:space="preserve">Modelado </w:t>
      </w:r>
      <w:r w:rsidRPr="00785063">
        <w:rPr>
          <w:rFonts w:ascii="Tahoma" w:hAnsi="Tahoma"/>
          <w:sz w:val="22"/>
        </w:rPr>
        <w:t>de procesos</w:t>
      </w:r>
      <w:r w:rsidRPr="007E7DA4">
        <w:rPr>
          <w:rFonts w:ascii="Times New Roman" w:hAnsi="Times New Roman"/>
          <w:b/>
          <w:szCs w:val="24"/>
        </w:rPr>
        <w:t xml:space="preserve"> </w:t>
      </w:r>
    </w:p>
    <w:p w14:paraId="0A14CDDA" w14:textId="77777777" w:rsidR="00E94841" w:rsidRPr="007E7DA4" w:rsidRDefault="00E94841" w:rsidP="00535541">
      <w:pPr>
        <w:spacing w:before="0" w:after="0" w:line="240" w:lineRule="auto"/>
        <w:jc w:val="both"/>
        <w:rPr>
          <w:rFonts w:ascii="Times New Roman" w:hAnsi="Times New Roman"/>
          <w:szCs w:val="24"/>
          <w:u w:val="single"/>
        </w:rPr>
      </w:pPr>
    </w:p>
    <w:p w14:paraId="5B29CEE7" w14:textId="77777777" w:rsidR="00E94841" w:rsidRPr="00785063" w:rsidRDefault="00E94841" w:rsidP="00785063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785063">
        <w:rPr>
          <w:rFonts w:ascii="Tahoma" w:hAnsi="Tahoma" w:cs="Tahoma"/>
          <w:sz w:val="22"/>
          <w:u w:val="single"/>
        </w:rPr>
        <w:t>Contenido temático por unidad:</w:t>
      </w:r>
    </w:p>
    <w:p w14:paraId="6DF36249" w14:textId="77777777" w:rsidR="00E94841" w:rsidRPr="00785063" w:rsidRDefault="00E94841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Modelado de Procesos: Definiciones.- ¿Qué es el BPM (</w:t>
      </w:r>
      <w:proofErr w:type="spellStart"/>
      <w:r w:rsidRPr="00785063">
        <w:rPr>
          <w:rFonts w:ascii="Tahoma" w:hAnsi="Tahoma"/>
          <w:sz w:val="22"/>
        </w:rPr>
        <w:t>Bussines</w:t>
      </w:r>
      <w:proofErr w:type="spellEnd"/>
      <w:r w:rsidRPr="00785063">
        <w:rPr>
          <w:rFonts w:ascii="Tahoma" w:hAnsi="Tahoma"/>
          <w:sz w:val="22"/>
        </w:rPr>
        <w:t xml:space="preserve"> </w:t>
      </w:r>
      <w:proofErr w:type="spellStart"/>
      <w:r w:rsidRPr="00785063">
        <w:rPr>
          <w:rFonts w:ascii="Tahoma" w:hAnsi="Tahoma"/>
          <w:sz w:val="22"/>
        </w:rPr>
        <w:t>Process</w:t>
      </w:r>
      <w:proofErr w:type="spellEnd"/>
      <w:r w:rsidRPr="00785063">
        <w:rPr>
          <w:rFonts w:ascii="Tahoma" w:hAnsi="Tahoma"/>
          <w:sz w:val="22"/>
        </w:rPr>
        <w:t xml:space="preserve"> </w:t>
      </w:r>
      <w:proofErr w:type="spellStart"/>
      <w:r w:rsidRPr="00785063">
        <w:rPr>
          <w:rFonts w:ascii="Tahoma" w:hAnsi="Tahoma"/>
          <w:sz w:val="22"/>
        </w:rPr>
        <w:t>Modeling</w:t>
      </w:r>
      <w:proofErr w:type="spellEnd"/>
      <w:r w:rsidRPr="00785063">
        <w:rPr>
          <w:rFonts w:ascii="Tahoma" w:hAnsi="Tahoma"/>
          <w:sz w:val="22"/>
        </w:rPr>
        <w:t xml:space="preserve">).- Las tres dimensiones de BPM (el negocio, el proceso, la gestión).- </w:t>
      </w:r>
    </w:p>
    <w:p w14:paraId="2D0E79B7" w14:textId="77777777" w:rsidR="00E94841" w:rsidRPr="00785063" w:rsidRDefault="00E94841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 xml:space="preserve">Los objetivos funcionales de BPM (efectividad de los procesos, transparencia de los procesos, agilidad de los procesos, espacios de trabajos productivos); </w:t>
      </w:r>
      <w:proofErr w:type="spellStart"/>
      <w:r w:rsidRPr="00785063">
        <w:rPr>
          <w:rFonts w:ascii="Tahoma" w:hAnsi="Tahoma"/>
          <w:sz w:val="22"/>
        </w:rPr>
        <w:t>WorkFlows</w:t>
      </w:r>
      <w:proofErr w:type="spellEnd"/>
      <w:r w:rsidRPr="00785063">
        <w:rPr>
          <w:rFonts w:ascii="Tahoma" w:hAnsi="Tahoma"/>
          <w:sz w:val="22"/>
        </w:rPr>
        <w:t>.</w:t>
      </w:r>
    </w:p>
    <w:p w14:paraId="7C07E3FF" w14:textId="77777777" w:rsidR="006B0E71" w:rsidRDefault="00E94841" w:rsidP="00785063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Arquitectura de los negocios: el proceso y gestión de BPM.</w:t>
      </w:r>
    </w:p>
    <w:p w14:paraId="6E0505F8" w14:textId="7F3721EA" w:rsidR="00E94841" w:rsidRPr="00535541" w:rsidRDefault="00E94841" w:rsidP="00535541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La arquitectura tecnológica de BPM (Middleware, Metadatos, creación de modelos unificados, simulación, componentes de terceros). Investigación de modelos y herramientas.</w:t>
      </w:r>
    </w:p>
    <w:p w14:paraId="05B334DE" w14:textId="77777777" w:rsidR="00785063" w:rsidRPr="00785063" w:rsidRDefault="00785063" w:rsidP="004579B8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785063">
        <w:rPr>
          <w:rFonts w:ascii="Tahoma" w:hAnsi="Tahoma" w:cs="Tahoma"/>
          <w:sz w:val="22"/>
          <w:u w:val="single"/>
        </w:rPr>
        <w:t>Bibliografía específica por unidad</w:t>
      </w:r>
      <w:r w:rsidRPr="00785063">
        <w:rPr>
          <w:rFonts w:ascii="Tahoma" w:hAnsi="Tahoma" w:cs="Tahoma"/>
          <w:sz w:val="22"/>
        </w:rPr>
        <w:t>:</w:t>
      </w:r>
    </w:p>
    <w:p w14:paraId="3DAB8153" w14:textId="77777777" w:rsidR="00E94841" w:rsidRPr="00785063" w:rsidRDefault="00E94841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Apuntes de Cátedra subidos al aula virtual (sistema Miel)</w:t>
      </w:r>
    </w:p>
    <w:p w14:paraId="778D2FE8" w14:textId="77777777" w:rsidR="00E94841" w:rsidRPr="00785063" w:rsidRDefault="00E94841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785063">
        <w:rPr>
          <w:rFonts w:ascii="Tahoma" w:hAnsi="Tahoma"/>
          <w:sz w:val="22"/>
        </w:rPr>
        <w:t>Video de la Cátedra subidos al aula virtual (sistema Miel)</w:t>
      </w:r>
    </w:p>
    <w:p w14:paraId="39AEE95E" w14:textId="47DB906D" w:rsidR="00E94841" w:rsidRPr="00785063" w:rsidRDefault="00D645AB" w:rsidP="00785063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Ver </w:t>
      </w:r>
      <w:r w:rsidR="00E94841" w:rsidRPr="00785063">
        <w:rPr>
          <w:rFonts w:ascii="Tahoma" w:hAnsi="Tahoma"/>
          <w:sz w:val="22"/>
        </w:rPr>
        <w:t xml:space="preserve">Bibliografía complementaria </w:t>
      </w:r>
    </w:p>
    <w:p w14:paraId="370EBCBD" w14:textId="77777777" w:rsidR="00E94841" w:rsidRDefault="00E94841" w:rsidP="00E94841">
      <w:pPr>
        <w:jc w:val="both"/>
        <w:rPr>
          <w:rFonts w:ascii="Times New Roman" w:hAnsi="Times New Roman"/>
        </w:rPr>
      </w:pPr>
    </w:p>
    <w:p w14:paraId="4B6B6A1D" w14:textId="77777777" w:rsidR="00E94841" w:rsidRPr="004579B8" w:rsidRDefault="00E94841" w:rsidP="00535541">
      <w:pPr>
        <w:spacing w:before="100" w:beforeAutospacing="1" w:after="0" w:line="240" w:lineRule="auto"/>
        <w:ind w:left="357"/>
        <w:contextualSpacing/>
        <w:jc w:val="both"/>
        <w:rPr>
          <w:rFonts w:ascii="Tahoma" w:hAnsi="Tahoma" w:cs="Tahoma"/>
          <w:bCs/>
          <w:sz w:val="22"/>
        </w:rPr>
      </w:pPr>
      <w:r w:rsidRPr="004579B8">
        <w:rPr>
          <w:rFonts w:ascii="Tahoma" w:hAnsi="Tahoma" w:cs="Tahoma"/>
          <w:b/>
          <w:sz w:val="22"/>
          <w:u w:val="single"/>
        </w:rPr>
        <w:t>Unidad N°4</w:t>
      </w:r>
      <w:r w:rsidRPr="004579B8">
        <w:rPr>
          <w:rFonts w:ascii="Tahoma" w:hAnsi="Tahoma" w:cs="Tahoma"/>
          <w:b/>
          <w:sz w:val="22"/>
        </w:rPr>
        <w:t xml:space="preserve">: </w:t>
      </w:r>
      <w:r w:rsidRPr="004579B8">
        <w:rPr>
          <w:rFonts w:ascii="Tahoma" w:hAnsi="Tahoma" w:cs="Tahoma"/>
          <w:bCs/>
          <w:sz w:val="22"/>
        </w:rPr>
        <w:t xml:space="preserve">Proceso de Mejora Continua (CPI) </w:t>
      </w:r>
    </w:p>
    <w:p w14:paraId="1D0FCED5" w14:textId="77777777" w:rsidR="004579B8" w:rsidRPr="00535541" w:rsidRDefault="004579B8" w:rsidP="00535541">
      <w:pPr>
        <w:spacing w:before="0" w:after="0" w:line="240" w:lineRule="auto"/>
        <w:jc w:val="both"/>
        <w:rPr>
          <w:rFonts w:ascii="Times New Roman" w:hAnsi="Times New Roman"/>
          <w:szCs w:val="24"/>
          <w:u w:val="single"/>
        </w:rPr>
      </w:pPr>
    </w:p>
    <w:p w14:paraId="72D2B100" w14:textId="027E8352" w:rsidR="00E94841" w:rsidRPr="004579B8" w:rsidRDefault="004579B8" w:rsidP="004579B8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785063">
        <w:rPr>
          <w:rFonts w:ascii="Tahoma" w:hAnsi="Tahoma" w:cs="Tahoma"/>
          <w:sz w:val="22"/>
          <w:u w:val="single"/>
        </w:rPr>
        <w:t>Contenido temático por unidad:</w:t>
      </w:r>
    </w:p>
    <w:p w14:paraId="1DAE6F3F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La mejora Continua entendida como un proceso. Técnicas para desarrollar una medición de mejora de procesos. CPI (</w:t>
      </w:r>
      <w:proofErr w:type="spellStart"/>
      <w:r w:rsidRPr="004579B8">
        <w:rPr>
          <w:rFonts w:ascii="Tahoma" w:hAnsi="Tahoma"/>
          <w:sz w:val="22"/>
        </w:rPr>
        <w:t>Continuous</w:t>
      </w:r>
      <w:proofErr w:type="spellEnd"/>
      <w:r w:rsidRPr="004579B8">
        <w:rPr>
          <w:rFonts w:ascii="Tahoma" w:hAnsi="Tahoma"/>
          <w:sz w:val="22"/>
        </w:rPr>
        <w:t xml:space="preserve"> </w:t>
      </w:r>
      <w:proofErr w:type="spellStart"/>
      <w:r w:rsidRPr="004579B8">
        <w:rPr>
          <w:rFonts w:ascii="Tahoma" w:hAnsi="Tahoma"/>
          <w:sz w:val="22"/>
        </w:rPr>
        <w:t>Process</w:t>
      </w:r>
      <w:proofErr w:type="spellEnd"/>
      <w:r w:rsidRPr="004579B8">
        <w:rPr>
          <w:rFonts w:ascii="Tahoma" w:hAnsi="Tahoma"/>
          <w:sz w:val="22"/>
        </w:rPr>
        <w:t xml:space="preserve"> </w:t>
      </w:r>
      <w:proofErr w:type="spellStart"/>
      <w:r w:rsidRPr="004579B8">
        <w:rPr>
          <w:rFonts w:ascii="Tahoma" w:hAnsi="Tahoma"/>
          <w:sz w:val="22"/>
        </w:rPr>
        <w:t>Improvement</w:t>
      </w:r>
      <w:proofErr w:type="spellEnd"/>
      <w:r w:rsidRPr="004579B8">
        <w:rPr>
          <w:rFonts w:ascii="Tahoma" w:hAnsi="Tahoma"/>
          <w:sz w:val="22"/>
        </w:rPr>
        <w:t xml:space="preserve">). Indicadores, forma de cálculo, y herramientas para el Registro.- </w:t>
      </w:r>
    </w:p>
    <w:p w14:paraId="47EE8839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Modelos vinculados a la mejora de la Gestión de procesos de negocio: Sistemas de apoyo a los diferentes procesos de negocio, tecnologías de apoyo, arquitectura de sistemas en la Nube (Cloud): IaaS, PaaS, SaaS, etc..</w:t>
      </w:r>
    </w:p>
    <w:p w14:paraId="24ECBF5C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Reingeniería de procesos: Teoría de las restricciones; Seis Sigma; TPM; SMED</w:t>
      </w:r>
    </w:p>
    <w:p w14:paraId="2ECFB60A" w14:textId="291ECAAE" w:rsidR="00E94841" w:rsidRPr="00535541" w:rsidRDefault="00E94841" w:rsidP="00E94841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Metodologías Ágiles</w:t>
      </w:r>
    </w:p>
    <w:p w14:paraId="718776A5" w14:textId="451A09C1" w:rsidR="00E94841" w:rsidRPr="004579B8" w:rsidRDefault="00E94841" w:rsidP="004579B8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4579B8">
        <w:rPr>
          <w:rFonts w:ascii="Tahoma" w:hAnsi="Tahoma" w:cs="Tahoma"/>
          <w:sz w:val="22"/>
          <w:u w:val="single"/>
        </w:rPr>
        <w:t>Bibliografía específica por unidad</w:t>
      </w:r>
      <w:r w:rsidRPr="004579B8">
        <w:rPr>
          <w:rFonts w:ascii="Tahoma" w:hAnsi="Tahoma" w:cs="Tahoma"/>
          <w:sz w:val="22"/>
        </w:rPr>
        <w:t>:</w:t>
      </w:r>
    </w:p>
    <w:p w14:paraId="74DF900C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Apuntes de Cátedra subidos al aula virtual (sistema Miel)</w:t>
      </w:r>
    </w:p>
    <w:p w14:paraId="3FA62328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Video de la Cátedra subidos al aula virtual (sistema Miel)</w:t>
      </w:r>
    </w:p>
    <w:p w14:paraId="639F86AD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La meta: un proceso de mejora continua - Eliyahu Goldratt (Título original: </w:t>
      </w:r>
      <w:proofErr w:type="spellStart"/>
      <w:r w:rsidRPr="004579B8">
        <w:rPr>
          <w:rFonts w:ascii="Tahoma" w:hAnsi="Tahoma"/>
          <w:sz w:val="22"/>
        </w:rPr>
        <w:t>The</w:t>
      </w:r>
      <w:proofErr w:type="spellEnd"/>
      <w:r w:rsidRPr="004579B8">
        <w:rPr>
          <w:rFonts w:ascii="Tahoma" w:hAnsi="Tahoma"/>
          <w:sz w:val="22"/>
        </w:rPr>
        <w:t> </w:t>
      </w:r>
      <w:proofErr w:type="spellStart"/>
      <w:r w:rsidRPr="004579B8">
        <w:rPr>
          <w:rFonts w:ascii="Tahoma" w:hAnsi="Tahoma"/>
          <w:sz w:val="22"/>
        </w:rPr>
        <w:t>Goal</w:t>
      </w:r>
      <w:proofErr w:type="spellEnd"/>
      <w:r w:rsidRPr="004579B8">
        <w:rPr>
          <w:rFonts w:ascii="Tahoma" w:hAnsi="Tahoma"/>
          <w:sz w:val="22"/>
        </w:rPr>
        <w:t xml:space="preserve"> Eliyahu M. Goldratt &amp; Jeff Cox, 1984 Traducción: Nicholas </w:t>
      </w:r>
      <w:proofErr w:type="spellStart"/>
      <w:r w:rsidRPr="004579B8">
        <w:rPr>
          <w:rFonts w:ascii="Tahoma" w:hAnsi="Tahoma"/>
          <w:sz w:val="22"/>
        </w:rPr>
        <w:t>Gibler</w:t>
      </w:r>
      <w:proofErr w:type="spellEnd"/>
      <w:r w:rsidRPr="004579B8">
        <w:rPr>
          <w:rFonts w:ascii="Tahoma" w:hAnsi="Tahoma"/>
          <w:sz w:val="22"/>
        </w:rPr>
        <w:t> Editor digital: </w:t>
      </w:r>
      <w:proofErr w:type="spellStart"/>
      <w:r w:rsidRPr="004579B8">
        <w:rPr>
          <w:rFonts w:ascii="Tahoma" w:hAnsi="Tahoma"/>
          <w:sz w:val="22"/>
        </w:rPr>
        <w:t>TitivillusePub</w:t>
      </w:r>
      <w:proofErr w:type="spellEnd"/>
      <w:r w:rsidRPr="004579B8">
        <w:rPr>
          <w:rFonts w:ascii="Tahoma" w:hAnsi="Tahoma"/>
          <w:sz w:val="22"/>
        </w:rPr>
        <w:t>)</w:t>
      </w:r>
    </w:p>
    <w:p w14:paraId="79FE902F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 xml:space="preserve">Norma ISO 9004:2015 </w:t>
      </w:r>
    </w:p>
    <w:p w14:paraId="35EE4626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 xml:space="preserve">ISO 9000: A Springboard for BPM - Sam </w:t>
      </w:r>
      <w:proofErr w:type="spellStart"/>
      <w:r w:rsidRPr="004579B8">
        <w:rPr>
          <w:rFonts w:ascii="Tahoma" w:hAnsi="Tahoma"/>
          <w:sz w:val="22"/>
        </w:rPr>
        <w:t>Anbazhagan</w:t>
      </w:r>
      <w:proofErr w:type="spellEnd"/>
      <w:r w:rsidRPr="004579B8">
        <w:rPr>
          <w:rFonts w:ascii="Tahoma" w:hAnsi="Tahoma"/>
          <w:sz w:val="22"/>
        </w:rPr>
        <w:t xml:space="preserve"> - </w:t>
      </w:r>
      <w:proofErr w:type="spellStart"/>
      <w:r w:rsidRPr="004579B8">
        <w:rPr>
          <w:rFonts w:ascii="Tahoma" w:hAnsi="Tahoma"/>
          <w:sz w:val="22"/>
        </w:rPr>
        <w:t>BPTrends</w:t>
      </w:r>
      <w:proofErr w:type="spellEnd"/>
      <w:r w:rsidRPr="004579B8">
        <w:rPr>
          <w:rFonts w:ascii="Tahoma" w:hAnsi="Tahoma"/>
          <w:sz w:val="22"/>
        </w:rPr>
        <w:t xml:space="preserve"> .March 2010 </w:t>
      </w:r>
    </w:p>
    <w:p w14:paraId="1105E903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 xml:space="preserve">BPM and Six Sigma – </w:t>
      </w:r>
      <w:proofErr w:type="spellStart"/>
      <w:r w:rsidRPr="004579B8">
        <w:rPr>
          <w:rFonts w:ascii="Tahoma" w:hAnsi="Tahoma"/>
          <w:sz w:val="22"/>
        </w:rPr>
        <w:t>Dr.Phil</w:t>
      </w:r>
      <w:proofErr w:type="spellEnd"/>
      <w:r w:rsidRPr="004579B8">
        <w:rPr>
          <w:rFonts w:ascii="Tahoma" w:hAnsi="Tahoma"/>
          <w:sz w:val="22"/>
        </w:rPr>
        <w:t xml:space="preserve"> Samuel - </w:t>
      </w:r>
      <w:proofErr w:type="spellStart"/>
      <w:r w:rsidRPr="004579B8">
        <w:rPr>
          <w:rFonts w:ascii="Tahoma" w:hAnsi="Tahoma"/>
          <w:sz w:val="22"/>
        </w:rPr>
        <w:t>BPTrends</w:t>
      </w:r>
      <w:proofErr w:type="spellEnd"/>
      <w:r w:rsidRPr="004579B8">
        <w:rPr>
          <w:rFonts w:ascii="Tahoma" w:hAnsi="Tahoma"/>
          <w:sz w:val="22"/>
        </w:rPr>
        <w:t xml:space="preserve"> .March 2010.</w:t>
      </w:r>
    </w:p>
    <w:p w14:paraId="2AC8DD53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Ver bibliografía complementaria</w:t>
      </w:r>
    </w:p>
    <w:p w14:paraId="792576CE" w14:textId="77777777" w:rsidR="00E94841" w:rsidRPr="007E7DA4" w:rsidRDefault="00E94841" w:rsidP="00E94841">
      <w:pPr>
        <w:jc w:val="both"/>
        <w:rPr>
          <w:rFonts w:ascii="Times New Roman" w:hAnsi="Times New Roman"/>
        </w:rPr>
      </w:pPr>
    </w:p>
    <w:p w14:paraId="2D4BBD7D" w14:textId="77777777" w:rsidR="00E94841" w:rsidRPr="004579B8" w:rsidRDefault="00E94841" w:rsidP="00535541">
      <w:pPr>
        <w:spacing w:before="100" w:beforeAutospacing="1" w:after="0" w:line="240" w:lineRule="auto"/>
        <w:ind w:left="357"/>
        <w:contextualSpacing/>
        <w:jc w:val="both"/>
        <w:rPr>
          <w:rFonts w:ascii="Tahoma" w:hAnsi="Tahoma" w:cs="Tahoma"/>
          <w:bCs/>
          <w:sz w:val="22"/>
        </w:rPr>
      </w:pPr>
      <w:r w:rsidRPr="004579B8">
        <w:rPr>
          <w:rFonts w:ascii="Tahoma" w:hAnsi="Tahoma" w:cs="Tahoma"/>
          <w:b/>
          <w:sz w:val="22"/>
          <w:u w:val="single"/>
        </w:rPr>
        <w:t>Unidad N°5</w:t>
      </w:r>
      <w:r w:rsidRPr="004579B8">
        <w:rPr>
          <w:rFonts w:ascii="Tahoma" w:hAnsi="Tahoma" w:cs="Tahoma"/>
          <w:bCs/>
          <w:sz w:val="22"/>
        </w:rPr>
        <w:t>: Gestión de Riesgos; la Seguridad de la Información y la continuidad del negocio</w:t>
      </w:r>
    </w:p>
    <w:p w14:paraId="4DB1399A" w14:textId="77777777" w:rsidR="00E94841" w:rsidRPr="00535541" w:rsidRDefault="00E94841" w:rsidP="00535541">
      <w:pPr>
        <w:spacing w:before="0" w:after="0" w:line="240" w:lineRule="auto"/>
        <w:jc w:val="both"/>
        <w:rPr>
          <w:rFonts w:ascii="Times New Roman" w:hAnsi="Times New Roman"/>
          <w:szCs w:val="24"/>
          <w:u w:val="single"/>
        </w:rPr>
      </w:pPr>
    </w:p>
    <w:p w14:paraId="124C1E6D" w14:textId="77777777" w:rsidR="004579B8" w:rsidRPr="004579B8" w:rsidRDefault="004579B8" w:rsidP="004579B8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785063">
        <w:rPr>
          <w:rFonts w:ascii="Tahoma" w:hAnsi="Tahoma" w:cs="Tahoma"/>
          <w:sz w:val="22"/>
          <w:u w:val="single"/>
        </w:rPr>
        <w:t>Contenido temático por unidad:</w:t>
      </w:r>
    </w:p>
    <w:p w14:paraId="73CCC91C" w14:textId="77777777" w:rsidR="004579B8" w:rsidRPr="007E7DA4" w:rsidRDefault="004579B8" w:rsidP="00E94841">
      <w:pPr>
        <w:rPr>
          <w:rFonts w:ascii="Times New Roman" w:hAnsi="Times New Roman"/>
          <w:u w:val="single"/>
        </w:rPr>
      </w:pPr>
    </w:p>
    <w:p w14:paraId="2DA607E7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lastRenderedPageBreak/>
        <w:t>¿Qué es el Riesgo, cómo se lo mide? Definiciones.-  El proceso de Gestión de riesgos. Identificación, Análisis y Valoración. Decisiones sobre el tratamiento para el aseguramiento de los procesos de negocio. Metodologías y herramientas. Las normas IRAM 17551 e ISO 31000</w:t>
      </w:r>
    </w:p>
    <w:p w14:paraId="558A0647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Seguridad de la información. Concepto de Confidencialidad, Integridad y Disponibilidad. Objetivos de Control de la seguridad de la información.</w:t>
      </w:r>
    </w:p>
    <w:p w14:paraId="2B1FB812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Cómo se preserva la información sensible de la organización a partir de la norma ISO/IEC 27001</w:t>
      </w:r>
    </w:p>
    <w:p w14:paraId="7AE5620D" w14:textId="77777777" w:rsidR="00E94841" w:rsidRPr="004579B8" w:rsidRDefault="00E94841" w:rsidP="004579B8">
      <w:pPr>
        <w:widowControl w:val="0"/>
        <w:numPr>
          <w:ilvl w:val="0"/>
          <w:numId w:val="16"/>
        </w:numPr>
        <w:tabs>
          <w:tab w:val="left" w:pos="220"/>
        </w:tabs>
        <w:autoSpaceDE w:val="0"/>
        <w:autoSpaceDN w:val="0"/>
        <w:adjustRightInd w:val="0"/>
        <w:spacing w:before="0" w:after="0"/>
        <w:ind w:left="1353" w:hanging="426"/>
        <w:contextualSpacing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Gestión de la continuidad (de los servicios y del negocio).</w:t>
      </w:r>
    </w:p>
    <w:p w14:paraId="1DE42780" w14:textId="77777777" w:rsidR="00E94841" w:rsidRPr="004579B8" w:rsidRDefault="00E94841" w:rsidP="004579B8">
      <w:pPr>
        <w:spacing w:line="360" w:lineRule="auto"/>
        <w:ind w:left="360"/>
        <w:contextualSpacing/>
        <w:jc w:val="both"/>
        <w:rPr>
          <w:rFonts w:ascii="Tahoma" w:hAnsi="Tahoma" w:cs="Tahoma"/>
          <w:sz w:val="22"/>
          <w:u w:val="single"/>
        </w:rPr>
      </w:pPr>
      <w:r w:rsidRPr="004579B8">
        <w:rPr>
          <w:rFonts w:ascii="Tahoma" w:hAnsi="Tahoma" w:cs="Tahoma"/>
          <w:sz w:val="22"/>
          <w:u w:val="single"/>
        </w:rPr>
        <w:t>Bibliografía específica por unidad:</w:t>
      </w:r>
    </w:p>
    <w:p w14:paraId="54CC2314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Apuntes de Cátedra subidos al aula virtual (sistema Miel)</w:t>
      </w:r>
    </w:p>
    <w:p w14:paraId="366A9E58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Video de la Cátedra subidos al aula virtual (sistema Miel)</w:t>
      </w:r>
    </w:p>
    <w:p w14:paraId="334954E9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Norma IRAM 17551:2009 Sistema de Gestión del riesgos - Requisitos</w:t>
      </w:r>
    </w:p>
    <w:p w14:paraId="1F4B384D" w14:textId="22DA452F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Norma IRAM-ISO 31000:</w:t>
      </w:r>
      <w:r w:rsidR="00D645AB">
        <w:rPr>
          <w:rFonts w:ascii="Tahoma" w:hAnsi="Tahoma"/>
          <w:sz w:val="22"/>
        </w:rPr>
        <w:t>2018</w:t>
      </w:r>
      <w:r w:rsidRPr="004579B8">
        <w:rPr>
          <w:rFonts w:ascii="Tahoma" w:hAnsi="Tahoma"/>
          <w:sz w:val="22"/>
        </w:rPr>
        <w:t xml:space="preserve"> Gestión del riesgo. Directrices. </w:t>
      </w:r>
    </w:p>
    <w:p w14:paraId="23BBAAA8" w14:textId="18EDF3E2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Norma IRAM-ISO/IEC 27001:</w:t>
      </w:r>
      <w:r w:rsidR="00D645AB">
        <w:rPr>
          <w:rFonts w:ascii="Tahoma" w:hAnsi="Tahoma"/>
          <w:sz w:val="22"/>
        </w:rPr>
        <w:t>2013</w:t>
      </w:r>
      <w:r w:rsidRPr="004579B8">
        <w:rPr>
          <w:rFonts w:ascii="Tahoma" w:hAnsi="Tahoma"/>
          <w:sz w:val="22"/>
        </w:rPr>
        <w:t xml:space="preserve"> Sistema de Gestión de Seguridad de la Información </w:t>
      </w:r>
    </w:p>
    <w:p w14:paraId="718EA9D9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BSI 25999</w:t>
      </w:r>
    </w:p>
    <w:p w14:paraId="0916DA3A" w14:textId="77777777" w:rsidR="00E94841" w:rsidRPr="004579B8" w:rsidRDefault="00E94841" w:rsidP="004579B8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4579B8">
        <w:rPr>
          <w:rFonts w:ascii="Tahoma" w:hAnsi="Tahoma"/>
          <w:sz w:val="22"/>
        </w:rPr>
        <w:t>Ver bibliografía complementaria</w:t>
      </w:r>
    </w:p>
    <w:p w14:paraId="3CC7041A" w14:textId="77777777" w:rsidR="00E94841" w:rsidRPr="00E75FA2" w:rsidRDefault="00E94841" w:rsidP="00AC3518">
      <w:pPr>
        <w:spacing w:line="360" w:lineRule="auto"/>
        <w:contextualSpacing/>
        <w:jc w:val="both"/>
        <w:rPr>
          <w:rFonts w:ascii="Tahoma" w:hAnsi="Tahoma" w:cs="Tahoma"/>
          <w:sz w:val="22"/>
        </w:rPr>
      </w:pPr>
    </w:p>
    <w:p w14:paraId="5EE5BEAD" w14:textId="77777777" w:rsidR="00FF5F6E" w:rsidRPr="00536FDE" w:rsidRDefault="005A0376" w:rsidP="00AC3518">
      <w:pPr>
        <w:pStyle w:val="insert"/>
        <w:numPr>
          <w:ilvl w:val="0"/>
          <w:numId w:val="2"/>
        </w:numPr>
        <w:spacing w:line="360" w:lineRule="auto"/>
        <w:rPr>
          <w:b w:val="0"/>
        </w:rPr>
      </w:pPr>
      <w:r>
        <w:t>Bibliografía general.</w:t>
      </w:r>
    </w:p>
    <w:p w14:paraId="032BCFC2" w14:textId="77777777" w:rsidR="00D645AB" w:rsidRPr="00D645AB" w:rsidRDefault="00D645AB" w:rsidP="00D645AB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proofErr w:type="spellStart"/>
      <w:r w:rsidRPr="00D645AB">
        <w:rPr>
          <w:rFonts w:ascii="Tahoma" w:hAnsi="Tahoma"/>
          <w:sz w:val="22"/>
        </w:rPr>
        <w:t>Garimella</w:t>
      </w:r>
      <w:proofErr w:type="spellEnd"/>
      <w:r w:rsidRPr="00D645AB">
        <w:rPr>
          <w:rFonts w:ascii="Tahoma" w:hAnsi="Tahoma"/>
          <w:sz w:val="22"/>
        </w:rPr>
        <w:t>, Kiran; Lees, Michael; Williams, Bruce. "BPM (Gerencia de procesos de negocio)".</w:t>
      </w:r>
    </w:p>
    <w:p w14:paraId="42CDFBCD" w14:textId="77777777" w:rsidR="00D645AB" w:rsidRPr="00D645AB" w:rsidRDefault="00D645AB" w:rsidP="00D645AB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proofErr w:type="spellStart"/>
      <w:r w:rsidRPr="00D645AB">
        <w:rPr>
          <w:rFonts w:ascii="Tahoma" w:hAnsi="Tahoma"/>
          <w:sz w:val="22"/>
        </w:rPr>
        <w:t>Saboundji</w:t>
      </w:r>
      <w:proofErr w:type="spellEnd"/>
      <w:r w:rsidRPr="00D645AB">
        <w:rPr>
          <w:rFonts w:ascii="Tahoma" w:hAnsi="Tahoma"/>
          <w:sz w:val="22"/>
        </w:rPr>
        <w:t xml:space="preserve">, Lucía; Sistema de administración de clientes desarrollado con Business </w:t>
      </w:r>
      <w:proofErr w:type="spellStart"/>
      <w:r w:rsidRPr="00D645AB">
        <w:rPr>
          <w:rFonts w:ascii="Tahoma" w:hAnsi="Tahoma"/>
          <w:sz w:val="22"/>
        </w:rPr>
        <w:t>Process</w:t>
      </w:r>
      <w:proofErr w:type="spellEnd"/>
      <w:r w:rsidRPr="00D645AB">
        <w:rPr>
          <w:rFonts w:ascii="Tahoma" w:hAnsi="Tahoma"/>
          <w:sz w:val="22"/>
        </w:rPr>
        <w:t xml:space="preserve"> Management (BPM), Tesis de Licenciatura, Univ. Belgrano, 2014.</w:t>
      </w:r>
    </w:p>
    <w:p w14:paraId="7341B566" w14:textId="77777777" w:rsidR="00D645AB" w:rsidRPr="00D645AB" w:rsidRDefault="00D645AB" w:rsidP="00D645AB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645AB">
        <w:rPr>
          <w:rFonts w:ascii="Tahoma" w:hAnsi="Tahoma"/>
          <w:sz w:val="22"/>
        </w:rPr>
        <w:t>Película La Meta basada en el libro LA META DE Eliyahu Goldratt: https://www.youtube.com/watch?v=mTPgylqoDjQ&amp;ab_channel=jsr</w:t>
      </w:r>
    </w:p>
    <w:p w14:paraId="3AD8F74D" w14:textId="77777777" w:rsidR="00D645AB" w:rsidRPr="00D645AB" w:rsidRDefault="00D645AB" w:rsidP="00D645AB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645AB">
        <w:rPr>
          <w:rFonts w:ascii="Tahoma" w:hAnsi="Tahoma"/>
          <w:sz w:val="22"/>
        </w:rPr>
        <w:t>Apuntes de la cátedra subidos al  Aula Virtual</w:t>
      </w:r>
    </w:p>
    <w:p w14:paraId="0F2C9ED3" w14:textId="77777777" w:rsidR="00D645AB" w:rsidRDefault="00D645AB" w:rsidP="00D645AB">
      <w:pPr>
        <w:pStyle w:val="insert"/>
        <w:spacing w:line="360" w:lineRule="auto"/>
        <w:ind w:left="720"/>
      </w:pPr>
    </w:p>
    <w:p w14:paraId="2ED0C9FE" w14:textId="5F8512BC" w:rsidR="00536FDE" w:rsidRDefault="00D645AB" w:rsidP="00535541">
      <w:pPr>
        <w:pStyle w:val="insert"/>
        <w:spacing w:before="0" w:after="0" w:line="240" w:lineRule="auto"/>
        <w:ind w:left="720"/>
        <w:rPr>
          <w:b w:val="0"/>
        </w:rPr>
      </w:pPr>
      <w:r w:rsidRPr="004579B8">
        <w:t>Bibliografía Complementaria</w:t>
      </w:r>
    </w:p>
    <w:p w14:paraId="3443FE5D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http://members.tripod.com/AndreaBenki/a_de_negocios.htm</w:t>
      </w:r>
    </w:p>
    <w:p w14:paraId="2F81FE8B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http://members.tripod.com/AndreaBenki/enfoque_sistemico.htm</w:t>
      </w:r>
    </w:p>
    <w:p w14:paraId="290EDC49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http://psfd.ictnet.es/castella/ofe_form.htm</w:t>
      </w:r>
    </w:p>
    <w:p w14:paraId="3A25A26E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http://redem.buap.mx/Sem_Pichs.htm</w:t>
      </w:r>
    </w:p>
    <w:p w14:paraId="50D51B7E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http://spin.com.mx/~rjaguado/acti.html</w:t>
      </w:r>
    </w:p>
    <w:p w14:paraId="1A8CA032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http://web.jet.es/amozarrain/efqm.htm</w:t>
      </w:r>
    </w:p>
    <w:p w14:paraId="1FEA5577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http://web.jet.es/amozarrain/gestion_integrada.htm</w:t>
      </w:r>
    </w:p>
    <w:p w14:paraId="7BDD6BA7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http://web.jet.es/amozarrain/implantar_procesos.htm</w:t>
      </w:r>
    </w:p>
    <w:p w14:paraId="7877D30F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http://www.aenor.es</w:t>
      </w:r>
    </w:p>
    <w:p w14:paraId="27E8EE25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http://www.efqm.org</w:t>
      </w:r>
    </w:p>
    <w:p w14:paraId="2E04D97C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 xml:space="preserve">http://www.espol.edu.ec/gye/ </w:t>
      </w:r>
    </w:p>
    <w:p w14:paraId="0B182DEF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http://www.icfes.gov.co/revistas/ingeinve/No37/Art8.html</w:t>
      </w:r>
    </w:p>
    <w:p w14:paraId="39A6F308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http://www.justiniano.com/revista_doctrina/La_globalizacion_del_derecho.html</w:t>
      </w:r>
    </w:p>
    <w:p w14:paraId="54C63F24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http://www.mckinsey.com</w:t>
      </w:r>
    </w:p>
    <w:p w14:paraId="54711B9F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lastRenderedPageBreak/>
        <w:t>http://www.monografias.com/trabajos3/comotesis/comotesis.shtml</w:t>
      </w:r>
    </w:p>
    <w:p w14:paraId="123D90E9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http://www.monografias.com/trabajos/mejorcont/mejorcont.shtml</w:t>
      </w:r>
    </w:p>
    <w:p w14:paraId="5EECEE91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http://www.obarros.cl/cap2.htm</w:t>
      </w:r>
    </w:p>
    <w:p w14:paraId="42892C28" w14:textId="77777777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r w:rsidRPr="00D122D2">
        <w:rPr>
          <w:rFonts w:ascii="Tahoma" w:hAnsi="Tahoma"/>
          <w:sz w:val="22"/>
        </w:rPr>
        <w:t>http://www.tqm.es/TQM/ModEur/ModeloEuropeo.htm</w:t>
      </w:r>
    </w:p>
    <w:p w14:paraId="162CFB6D" w14:textId="4F737F1A" w:rsidR="00D122D2" w:rsidRPr="00535541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sz w:val="22"/>
        </w:rPr>
      </w:pPr>
      <w:hyperlink r:id="rId9" w:history="1">
        <w:r w:rsidRPr="00D122D2">
          <w:rPr>
            <w:rFonts w:ascii="Tahoma" w:hAnsi="Tahoma"/>
            <w:sz w:val="22"/>
          </w:rPr>
          <w:t>http://www.ues.edu.sv/facult/ing/metodo.html</w:t>
        </w:r>
      </w:hyperlink>
    </w:p>
    <w:p w14:paraId="43D202A1" w14:textId="77777777" w:rsidR="00535541" w:rsidRDefault="00535541" w:rsidP="00535541">
      <w:pPr>
        <w:spacing w:before="0" w:after="0"/>
        <w:ind w:left="1353"/>
        <w:jc w:val="both"/>
        <w:rPr>
          <w:rFonts w:ascii="Tahoma" w:hAnsi="Tahoma"/>
          <w:b/>
          <w:bCs/>
          <w:sz w:val="22"/>
        </w:rPr>
      </w:pPr>
    </w:p>
    <w:p w14:paraId="56B63B38" w14:textId="4185C48C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b/>
          <w:bCs/>
          <w:sz w:val="22"/>
        </w:rPr>
      </w:pPr>
      <w:r w:rsidRPr="00D122D2">
        <w:rPr>
          <w:rFonts w:ascii="Tahoma" w:hAnsi="Tahoma"/>
          <w:b/>
          <w:bCs/>
          <w:sz w:val="22"/>
        </w:rPr>
        <w:t>Videos:</w:t>
      </w:r>
    </w:p>
    <w:p w14:paraId="280ABD25" w14:textId="77777777" w:rsidR="00D122D2" w:rsidRPr="00D122D2" w:rsidRDefault="00D122D2" w:rsidP="00D122D2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ahoma" w:eastAsia="Calibri" w:hAnsi="Tahoma"/>
          <w:sz w:val="22"/>
          <w:szCs w:val="22"/>
          <w:lang w:eastAsia="en-US"/>
        </w:rPr>
      </w:pPr>
      <w:r w:rsidRPr="00D122D2">
        <w:rPr>
          <w:rFonts w:ascii="Tahoma" w:eastAsia="Calibri" w:hAnsi="Tahoma"/>
          <w:sz w:val="22"/>
          <w:szCs w:val="22"/>
          <w:lang w:eastAsia="en-US"/>
        </w:rPr>
        <w:t xml:space="preserve">Liderazgo y Pensamiento Estratégico de Henry Mintzberg, </w:t>
      </w:r>
      <w:hyperlink r:id="rId10" w:history="1">
        <w:r w:rsidRPr="00D122D2">
          <w:rPr>
            <w:rFonts w:ascii="Tahoma" w:eastAsia="Calibri" w:hAnsi="Tahoma"/>
            <w:sz w:val="22"/>
            <w:szCs w:val="22"/>
            <w:lang w:eastAsia="en-US"/>
          </w:rPr>
          <w:t>https://www.youtube.com/watch?v=GOf80xRG4Dg</w:t>
        </w:r>
      </w:hyperlink>
      <w:r w:rsidRPr="00D122D2">
        <w:rPr>
          <w:rFonts w:ascii="Tahoma" w:eastAsia="Calibri" w:hAnsi="Tahoma"/>
          <w:sz w:val="22"/>
          <w:szCs w:val="22"/>
          <w:lang w:eastAsia="en-US"/>
        </w:rPr>
        <w:t>, consultada el 04/07/2018.</w:t>
      </w:r>
    </w:p>
    <w:p w14:paraId="3F06FA33" w14:textId="77777777" w:rsidR="00D122D2" w:rsidRPr="00D122D2" w:rsidRDefault="00D122D2" w:rsidP="00D122D2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ahoma" w:eastAsia="Calibri" w:hAnsi="Tahoma"/>
          <w:sz w:val="22"/>
          <w:szCs w:val="22"/>
          <w:lang w:eastAsia="en-US"/>
        </w:rPr>
      </w:pPr>
      <w:r w:rsidRPr="00D122D2">
        <w:rPr>
          <w:rFonts w:ascii="Tahoma" w:eastAsia="Calibri" w:hAnsi="Tahoma"/>
          <w:sz w:val="22"/>
          <w:szCs w:val="22"/>
          <w:lang w:eastAsia="en-US"/>
        </w:rPr>
        <w:t xml:space="preserve">Principios según Mintzberg, </w:t>
      </w:r>
      <w:hyperlink r:id="rId11" w:history="1">
        <w:r w:rsidRPr="00D122D2">
          <w:rPr>
            <w:rFonts w:ascii="Tahoma" w:eastAsia="Calibri" w:hAnsi="Tahoma"/>
            <w:sz w:val="22"/>
            <w:szCs w:val="22"/>
            <w:lang w:eastAsia="en-US"/>
          </w:rPr>
          <w:t>https://www.youtube.com/watch?v=6D9wsfzTOxQ</w:t>
        </w:r>
      </w:hyperlink>
      <w:r w:rsidRPr="00D122D2">
        <w:rPr>
          <w:rFonts w:ascii="Tahoma" w:eastAsia="Calibri" w:hAnsi="Tahoma"/>
          <w:sz w:val="22"/>
          <w:szCs w:val="22"/>
          <w:lang w:eastAsia="en-US"/>
        </w:rPr>
        <w:t>, , consultada el 04/07/2018.</w:t>
      </w:r>
    </w:p>
    <w:p w14:paraId="25EB10B6" w14:textId="26ACD814" w:rsidR="00D122D2" w:rsidRPr="00535541" w:rsidRDefault="00D122D2" w:rsidP="00535541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ahoma" w:eastAsia="Calibri" w:hAnsi="Tahoma"/>
          <w:sz w:val="22"/>
          <w:szCs w:val="22"/>
          <w:lang w:eastAsia="en-US"/>
        </w:rPr>
      </w:pPr>
      <w:r w:rsidRPr="00D122D2">
        <w:rPr>
          <w:rFonts w:ascii="Tahoma" w:eastAsia="Calibri" w:hAnsi="Tahoma"/>
          <w:sz w:val="22"/>
          <w:szCs w:val="22"/>
          <w:lang w:eastAsia="en-US"/>
        </w:rPr>
        <w:t xml:space="preserve">MINTZBERG Partes fundamentales de la organización, </w:t>
      </w:r>
      <w:r w:rsidRPr="00D122D2">
        <w:rPr>
          <w:rFonts w:ascii="Tahoma" w:eastAsia="Calibri" w:hAnsi="Tahoma"/>
          <w:sz w:val="22"/>
          <w:szCs w:val="22"/>
          <w:lang w:eastAsia="en-US"/>
        </w:rPr>
        <w:fldChar w:fldCharType="begin"/>
      </w:r>
      <w:r w:rsidRPr="00D122D2">
        <w:rPr>
          <w:rFonts w:ascii="Tahoma" w:eastAsia="Calibri" w:hAnsi="Tahoma"/>
          <w:sz w:val="22"/>
          <w:szCs w:val="22"/>
          <w:lang w:eastAsia="en-US"/>
        </w:rPr>
        <w:instrText xml:space="preserve"> HYPERLINK "https://www.youtube.com/watch?v=k-w9R9TvGyQ" </w:instrText>
      </w:r>
      <w:r w:rsidRPr="00D122D2">
        <w:rPr>
          <w:rFonts w:ascii="Tahoma" w:eastAsia="Calibri" w:hAnsi="Tahoma"/>
          <w:sz w:val="22"/>
          <w:szCs w:val="22"/>
          <w:lang w:eastAsia="en-US"/>
        </w:rPr>
      </w:r>
      <w:r w:rsidRPr="00D122D2">
        <w:rPr>
          <w:rFonts w:ascii="Tahoma" w:eastAsia="Calibri" w:hAnsi="Tahoma"/>
          <w:sz w:val="22"/>
          <w:szCs w:val="22"/>
          <w:lang w:eastAsia="en-US"/>
        </w:rPr>
        <w:fldChar w:fldCharType="separate"/>
      </w:r>
      <w:r w:rsidRPr="00D122D2">
        <w:rPr>
          <w:rFonts w:ascii="Tahoma" w:eastAsia="Calibri" w:hAnsi="Tahoma"/>
          <w:sz w:val="22"/>
          <w:szCs w:val="22"/>
          <w:lang w:eastAsia="en-US"/>
        </w:rPr>
        <w:t>https://www.youtube.com/watch?v=k-w9R9TvGyQ</w:t>
      </w:r>
      <w:r w:rsidRPr="00D122D2">
        <w:rPr>
          <w:rFonts w:ascii="Tahoma" w:eastAsia="Calibri" w:hAnsi="Tahoma"/>
          <w:sz w:val="22"/>
          <w:szCs w:val="22"/>
          <w:lang w:eastAsia="en-US"/>
        </w:rPr>
        <w:fldChar w:fldCharType="end"/>
      </w:r>
      <w:r w:rsidRPr="00D122D2">
        <w:rPr>
          <w:rFonts w:ascii="Tahoma" w:eastAsia="Calibri" w:hAnsi="Tahoma"/>
          <w:sz w:val="22"/>
          <w:szCs w:val="22"/>
          <w:lang w:eastAsia="en-US"/>
        </w:rPr>
        <w:t>, , consultada el 04/07/2018.</w:t>
      </w:r>
    </w:p>
    <w:p w14:paraId="687DAD30" w14:textId="77777777" w:rsidR="00535541" w:rsidRDefault="00535541" w:rsidP="00535541">
      <w:pPr>
        <w:spacing w:before="0" w:after="0"/>
        <w:ind w:left="1353"/>
        <w:jc w:val="both"/>
        <w:rPr>
          <w:rFonts w:ascii="Tahoma" w:hAnsi="Tahoma"/>
          <w:b/>
          <w:bCs/>
          <w:sz w:val="22"/>
        </w:rPr>
      </w:pPr>
    </w:p>
    <w:p w14:paraId="28747897" w14:textId="19AEF870" w:rsidR="00D122D2" w:rsidRPr="00D122D2" w:rsidRDefault="00D122D2" w:rsidP="00D122D2">
      <w:pPr>
        <w:numPr>
          <w:ilvl w:val="1"/>
          <w:numId w:val="17"/>
        </w:numPr>
        <w:spacing w:before="0" w:after="0"/>
        <w:ind w:left="1353"/>
        <w:jc w:val="both"/>
        <w:rPr>
          <w:rFonts w:ascii="Tahoma" w:hAnsi="Tahoma"/>
          <w:b/>
          <w:bCs/>
          <w:sz w:val="22"/>
        </w:rPr>
      </w:pPr>
      <w:r w:rsidRPr="00D122D2">
        <w:rPr>
          <w:rFonts w:ascii="Tahoma" w:hAnsi="Tahoma"/>
          <w:b/>
          <w:bCs/>
          <w:sz w:val="22"/>
        </w:rPr>
        <w:t xml:space="preserve">Referencias </w:t>
      </w:r>
      <w:r>
        <w:rPr>
          <w:rFonts w:ascii="Tahoma" w:hAnsi="Tahoma"/>
          <w:b/>
          <w:bCs/>
          <w:sz w:val="22"/>
        </w:rPr>
        <w:t>c</w:t>
      </w:r>
      <w:r w:rsidRPr="00D122D2">
        <w:rPr>
          <w:rFonts w:ascii="Tahoma" w:hAnsi="Tahoma"/>
          <w:b/>
          <w:bCs/>
          <w:sz w:val="22"/>
        </w:rPr>
        <w:t xml:space="preserve">on Referato </w:t>
      </w:r>
    </w:p>
    <w:p w14:paraId="174302BD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s-E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[1] Becker, J.,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Rosemann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&amp; von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Uthmann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C. (2000). Guidelines of business process modeling. </w:t>
      </w:r>
      <w:r w:rsidRPr="00D122D2">
        <w:rPr>
          <w:rFonts w:asciiTheme="minorHAnsi" w:hAnsiTheme="minorHAnsi" w:cstheme="minorHAnsi"/>
          <w:i/>
          <w:iCs/>
          <w:sz w:val="22"/>
          <w:szCs w:val="22"/>
        </w:rPr>
        <w:t xml:space="preserve">En: Business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</w:rPr>
        <w:t>Process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</w:rPr>
        <w:t xml:space="preserve"> Management. Berlín, Alemania: Springer, pp.30–49. </w:t>
      </w:r>
    </w:p>
    <w:p w14:paraId="00CCC3E3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</w:rPr>
        <w:t xml:space="preserve">[2] Serrano Gómez, L. &amp; Ortiz Pimiento, N. R. (2012). Una revisión de los modelos de mejoramiento de procesos con enfoque en el rediseño.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Estudios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Gerenciales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28(125), pp.13–22. </w:t>
      </w:r>
    </w:p>
    <w:p w14:paraId="4A8389EC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[3] van der Aalst, W. M. (2013). Business process management: A comprehensive survey. ISRN Software Engineering, 2013. </w:t>
      </w:r>
    </w:p>
    <w:p w14:paraId="334EEDE4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[4]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Weske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(2007). Business Process Management: Concepts, Languages, Architectures (1st ed.).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Berlín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Alemania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: Springer. </w:t>
      </w:r>
    </w:p>
    <w:p w14:paraId="760909E2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[5] Software AG. (2007). Getting Started with Business Process Management. Software AG Documentation. </w:t>
      </w:r>
    </w:p>
    <w:p w14:paraId="53CD1CEF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[6]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Elzinga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D. J.,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Horak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T., Lee, C.-Y. &amp; Bruner, C. (1995). Business process management: survey and methodology. Engineering Management, IEEE Transactions on, 42(2), pp.119–128. </w:t>
      </w:r>
    </w:p>
    <w:p w14:paraId="7EDBE3FF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[7]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Zairi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(1997). Business process management: a boundaryless approach to modern competitiveness. Business Process Management Journal, 3(1), pp.64–80. </w:t>
      </w:r>
    </w:p>
    <w:p w14:paraId="54C6B269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[8]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Garimella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K., Lees, M. &amp; Williams, B. (2008). BPM basics for dummies, Software AG special edition. Hoboken, NJ, EE.UU.: Wiley. </w:t>
      </w:r>
    </w:p>
    <w:p w14:paraId="65B73AE3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[9]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Georgakopoulos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D.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Tsalgatidou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A. (1998). Technology and tools for comprehensive business process lifecycle management. NATO ASI SERIES F COMPUTER AND SYSTEMS SCIENCES, 164, pp.356–395. </w:t>
      </w:r>
    </w:p>
    <w:p w14:paraId="415B0103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[10]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Tsalgatidou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A.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Panepistimiopolis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T. (1998). Selection criteria for tools supporting business process transformation for electronic commerce. Proceedings of EURO-MED NET’98, pp. 244–253. </w:t>
      </w:r>
    </w:p>
    <w:p w14:paraId="5B42B52B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[11] Van der Aalst, W.M.P., Hofstede, A.H.M.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Weske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(2003). Business Process Management: A Survey.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W.M.P. Van der Aalst &amp; M.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Weske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(Eds.), Business Process Management, vol. 2678.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Berlín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Alemania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: Springer, pp.1-12. </w:t>
      </w:r>
    </w:p>
    <w:p w14:paraId="292D0DBC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[12] Van der Aalst, W.M.P. (2004). Business Process Management Demystified: A Tutorial on Models, Systems and Standards for Workflow Management.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J.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Desel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W.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Reisig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&amp; G.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lastRenderedPageBreak/>
        <w:t>Rozenberg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(Eds), Lectures on Concurrency and Petri Nets, vol. 3098.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Berlín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Alemania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: Springer, pp.1-65. </w:t>
      </w:r>
    </w:p>
    <w:p w14:paraId="4074BA57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[13]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Netjes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Reijers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, H.A. &amp; van der Aalst, W.M. (2006). FileNet’s BPM life-cycle support. BPM Center Report BPM-06- 07, BPMcenter.org</w:t>
      </w:r>
    </w:p>
    <w:p w14:paraId="591D7BAA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[14]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Hrastnik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J., Cardoso, J.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Kappe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F. (2007). The Business Process Knowledge Framework, ICEIS, 3, pp.517-520. </w:t>
      </w:r>
    </w:p>
    <w:p w14:paraId="5B1DFD5A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[15]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Klückmann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J. On the way to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SOABusiness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processes as a guideline. ARIS Expert Paper. </w:t>
      </w:r>
    </w:p>
    <w:p w14:paraId="288D424F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[16] van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derAalst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W.MP.,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Netjes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Reijers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H.A. (2007). Supporting the Full BPM Life-Cycle Using Process Mining and Intelligent Redesign. Contemporary issues in database design and information systems development, p.100. </w:t>
      </w:r>
    </w:p>
    <w:p w14:paraId="4E3597A8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[17] Williams, B. (2007). BPM: The Next Stage for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Continous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Process Improvement. Software AG,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webMethods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. </w:t>
      </w:r>
    </w:p>
    <w:p w14:paraId="7907E264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[18]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Rotaru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K., Wilkin, C.,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Ceglowski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A.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Churilov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L. (2008). How Critical Realism Contributes to Understanding within the Business Process Lifecycle.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Systal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Class Notes Module. </w:t>
      </w:r>
    </w:p>
    <w:p w14:paraId="3E8518C7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[19]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Scheithauer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G., Wirtz, G.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Toklu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C. (2008). Bridging the semantic gap between process documentation and process execution.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The 2008 International Conference on Software Engineering and Knowledge Engineering (SEKE’08), Redwood City, California, EE.UU. </w:t>
      </w:r>
    </w:p>
    <w:p w14:paraId="13146D47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[20] Ko, R.K.L., Lee, S.S.G. &amp; Lee, E.W. (2009). Business process management (BPM) standards: a survey. Business Process Management Journal, 15(5), pp.744-791. </w:t>
      </w:r>
    </w:p>
    <w:p w14:paraId="11B0EE40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[21] Weber, B., Sadiq, S. &amp; Reichert, M. (2009). Beyond rigidity–dynamic process lifecycle support. Computer Science-Research and Development, 23(2), pp.47–65. </w:t>
      </w:r>
    </w:p>
    <w:p w14:paraId="4BB0BC3B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[22] Smart, P.A.,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Maddern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H.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Maull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R.S. (2009). Understanding Business Process Management: Implications for Theory and Practice. British Journal of Management, 20(4), pp.491-507. </w:t>
      </w:r>
    </w:p>
    <w:p w14:paraId="5631F900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[23]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Mathiesen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P., Watson, J., Bandara, W.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Rosemann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(2012). Applying Social Technology to Business Process Lifecycle Management.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F. Daniel, K.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Barkaoui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S.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Dustdar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W. Aalst, J.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Mylopoulos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Rosemann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M.J. Shaw &amp; C.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Szyperski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(Eds.), Business Process Management Workshops, vol. 99.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Berlín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Alemania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: Springer, pp.231-241. </w:t>
      </w:r>
    </w:p>
    <w:p w14:paraId="562A5F79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[24]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Gramlich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, C. (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s.f.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). Business Process Analysis. Process-oriented Information Systems. </w:t>
      </w:r>
    </w:p>
    <w:p w14:paraId="329D8311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[25] Hammer, M. (2010). What is Business Process Management?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J.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vom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Brocke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&amp; M.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Rosemann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(Eds.), Handbook on Business Process Management 1,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Berlín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Alemania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: Springer, pp.3-16. </w:t>
      </w:r>
    </w:p>
    <w:p w14:paraId="5FBA0268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[26] Sousa, K.,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Mendonça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H.,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Lievyns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A. &amp;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Vanderdonckt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J. (2011). Getting users involved in aligning their needs with business processes models and systems. Business Process Management Journal, 17(5), pp.748-786. </w:t>
      </w:r>
    </w:p>
    <w:p w14:paraId="7DFB4ACF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eastAsia="Arial Unicode MS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[27]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Sonteya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, T. &amp; Seymour, L. (2012). Towards an Understanding of the Business Process Analyst: An Analysis of Competencies. Journal of Information Technology Education: Research, 11, pp.43-63.</w:t>
      </w:r>
    </w:p>
    <w:p w14:paraId="2C71F125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eastAsia="Arial Unicode MS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[28] Norton, D.,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Blechar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, M. &amp; Jones, T. (2010). Magic Quadrant for Business Process Analysis Tools. Gartner RAS Core Research Note G.</w:t>
      </w:r>
    </w:p>
    <w:p w14:paraId="2A3CDB5B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[29] Davies, I., Reeves, M. &amp; Sherman, J. (2007). Business Process Analysis Tool [FC] Program. </w:t>
      </w:r>
    </w:p>
    <w:p w14:paraId="7BB7ED66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lastRenderedPageBreak/>
        <w:t xml:space="preserve">[30]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Berecz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P. (2009). Tools of Business Process Modeling.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En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Proceedings of the 4th Aspects and Visions of Applied Economics and Informatics.</w:t>
      </w:r>
    </w:p>
    <w:p w14:paraId="5A1B5CDC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[31] IBM Corporation. (2012). IBM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Blueworks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Live, the roadmap to tackle process improvement. IBM: Somers, EE.UU. </w:t>
      </w:r>
    </w:p>
    <w:p w14:paraId="66C65908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[32] IBM Corporation. (2012) IBM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Blueworks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Live.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Recuperado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el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6 de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agosto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de 2012, de https://www.blueworkslive. com/#!gettingStarted:overview </w:t>
      </w:r>
    </w:p>
    <w:p w14:paraId="6252846F" w14:textId="77777777" w:rsidR="00D122D2" w:rsidRPr="00D122D2" w:rsidRDefault="00D122D2" w:rsidP="00D122D2">
      <w:pPr>
        <w:pStyle w:val="NormalWeb"/>
        <w:spacing w:before="0" w:beforeAutospacing="0" w:after="120" w:afterAutospacing="0"/>
        <w:ind w:left="1701" w:hanging="349"/>
        <w:rPr>
          <w:rFonts w:asciiTheme="minorHAnsi" w:hAnsiTheme="minorHAnsi" w:cstheme="minorHAnsi"/>
          <w:i/>
          <w:iCs/>
          <w:sz w:val="22"/>
          <w:szCs w:val="22"/>
        </w:rPr>
      </w:pPr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[33]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>Mendling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J., Recker, J.C. &amp; Wolf, J. (2012). Collaboration features in current BPM tools. </w:t>
      </w:r>
      <w:r w:rsidRPr="00D122D2">
        <w:rPr>
          <w:rFonts w:asciiTheme="minorHAnsi" w:hAnsiTheme="minorHAnsi" w:cstheme="minorHAnsi"/>
          <w:i/>
          <w:iCs/>
          <w:sz w:val="22"/>
          <w:szCs w:val="22"/>
        </w:rPr>
        <w:t xml:space="preserve">EMISA </w:t>
      </w:r>
      <w:proofErr w:type="spellStart"/>
      <w:r w:rsidRPr="00D122D2">
        <w:rPr>
          <w:rFonts w:asciiTheme="minorHAnsi" w:hAnsiTheme="minorHAnsi" w:cstheme="minorHAnsi"/>
          <w:i/>
          <w:iCs/>
          <w:sz w:val="22"/>
          <w:szCs w:val="22"/>
        </w:rPr>
        <w:t>Forum</w:t>
      </w:r>
      <w:proofErr w:type="spellEnd"/>
      <w:r w:rsidRPr="00D122D2">
        <w:rPr>
          <w:rFonts w:asciiTheme="minorHAnsi" w:hAnsiTheme="minorHAnsi" w:cstheme="minorHAnsi"/>
          <w:i/>
          <w:iCs/>
          <w:sz w:val="22"/>
          <w:szCs w:val="22"/>
        </w:rPr>
        <w:t xml:space="preserve">, 32, pp.48-65. </w:t>
      </w:r>
    </w:p>
    <w:p w14:paraId="12AF922F" w14:textId="77777777" w:rsidR="00D122D2" w:rsidRPr="00D122D2" w:rsidRDefault="00D122D2" w:rsidP="00D122D2">
      <w:pPr>
        <w:spacing w:before="0" w:line="240" w:lineRule="auto"/>
        <w:ind w:left="1701"/>
        <w:jc w:val="both"/>
        <w:rPr>
          <w:rFonts w:eastAsia="Times New Roman" w:cstheme="minorHAnsi"/>
          <w:i/>
          <w:iCs/>
          <w:sz w:val="22"/>
        </w:rPr>
      </w:pPr>
      <w:r w:rsidRPr="00D122D2">
        <w:rPr>
          <w:rFonts w:cstheme="minorHAnsi"/>
          <w:i/>
          <w:iCs/>
          <w:sz w:val="22"/>
          <w:szCs w:val="21"/>
        </w:rPr>
        <w:t xml:space="preserve">[34] Software AG. (2012). </w:t>
      </w:r>
      <w:proofErr w:type="spellStart"/>
      <w:r w:rsidRPr="00D122D2">
        <w:rPr>
          <w:rFonts w:cstheme="minorHAnsi"/>
          <w:i/>
          <w:iCs/>
          <w:sz w:val="22"/>
          <w:szCs w:val="21"/>
        </w:rPr>
        <w:t>ARISalign</w:t>
      </w:r>
      <w:proofErr w:type="spellEnd"/>
      <w:r w:rsidRPr="00D122D2">
        <w:rPr>
          <w:rFonts w:cstheme="minorHAnsi"/>
          <w:i/>
          <w:iCs/>
          <w:sz w:val="22"/>
          <w:szCs w:val="21"/>
        </w:rPr>
        <w:t xml:space="preserve"> </w:t>
      </w:r>
      <w:proofErr w:type="spellStart"/>
      <w:r w:rsidRPr="00D122D2">
        <w:rPr>
          <w:rFonts w:cstheme="minorHAnsi"/>
          <w:i/>
          <w:iCs/>
          <w:sz w:val="22"/>
          <w:szCs w:val="21"/>
        </w:rPr>
        <w:t>space</w:t>
      </w:r>
      <w:proofErr w:type="spellEnd"/>
      <w:r w:rsidRPr="00D122D2">
        <w:rPr>
          <w:rFonts w:cstheme="minorHAnsi"/>
          <w:i/>
          <w:iCs/>
          <w:sz w:val="22"/>
          <w:szCs w:val="21"/>
        </w:rPr>
        <w:t xml:space="preserve">. Recuperado el 6 de agosto de 2012, de </w:t>
      </w:r>
      <w:hyperlink r:id="rId12" w:history="1">
        <w:r w:rsidRPr="00D122D2">
          <w:rPr>
            <w:rStyle w:val="Hipervnculo"/>
            <w:rFonts w:cstheme="minorHAnsi"/>
            <w:i/>
            <w:iCs/>
            <w:sz w:val="22"/>
            <w:szCs w:val="21"/>
          </w:rPr>
          <w:t>http://www.arisalign.com/</w:t>
        </w:r>
      </w:hyperlink>
    </w:p>
    <w:p w14:paraId="644C4EFF" w14:textId="77777777" w:rsidR="00536FDE" w:rsidRPr="00536FDE" w:rsidRDefault="00536FDE" w:rsidP="00D645AB">
      <w:pPr>
        <w:pStyle w:val="insert"/>
        <w:spacing w:line="360" w:lineRule="auto"/>
        <w:ind w:left="720"/>
        <w:rPr>
          <w:b w:val="0"/>
        </w:rPr>
      </w:pPr>
    </w:p>
    <w:p w14:paraId="5E7F73BD" w14:textId="77777777" w:rsidR="008214D7" w:rsidRPr="006F7748" w:rsidRDefault="001C78BB" w:rsidP="00AC3518">
      <w:pPr>
        <w:pStyle w:val="titulo1pers"/>
        <w:spacing w:line="360" w:lineRule="auto"/>
      </w:pPr>
      <w:r>
        <w:t>6. METODOLOGÍA</w:t>
      </w:r>
    </w:p>
    <w:p w14:paraId="037FAE93" w14:textId="63E83136" w:rsidR="00D122D2" w:rsidRPr="009753E5" w:rsidRDefault="008214D7" w:rsidP="00D122D2">
      <w:pPr>
        <w:pStyle w:val="insert"/>
        <w:numPr>
          <w:ilvl w:val="0"/>
          <w:numId w:val="5"/>
        </w:numPr>
        <w:spacing w:line="360" w:lineRule="auto"/>
        <w:rPr>
          <w:b w:val="0"/>
        </w:rPr>
      </w:pPr>
      <w:r w:rsidRPr="00393462">
        <w:t>Previsiones metodológicas y pedagógicas</w:t>
      </w:r>
      <w:r w:rsidR="00393462" w:rsidRPr="001C78BB">
        <w:rPr>
          <w:b w:val="0"/>
        </w:rPr>
        <w:t>:</w:t>
      </w:r>
      <w:r w:rsidR="001C78BB">
        <w:rPr>
          <w:b w:val="0"/>
        </w:rPr>
        <w:t xml:space="preserve"> </w:t>
      </w:r>
    </w:p>
    <w:p w14:paraId="4FA96BCA" w14:textId="76F91023" w:rsidR="009753E5" w:rsidRDefault="00D122D2" w:rsidP="00D122D2">
      <w:pPr>
        <w:pStyle w:val="insert"/>
        <w:spacing w:line="360" w:lineRule="auto"/>
        <w:ind w:left="709"/>
        <w:rPr>
          <w:b w:val="0"/>
        </w:rPr>
      </w:pPr>
      <w:r w:rsidRPr="00D122D2">
        <w:rPr>
          <w:b w:val="0"/>
        </w:rPr>
        <w:t>Cada unidad temática será abordada a partir de la construcción conjunta con los alumnos de cada concepto o principio</w:t>
      </w:r>
      <w:r w:rsidR="00535541">
        <w:rPr>
          <w:b w:val="0"/>
        </w:rPr>
        <w:t>,</w:t>
      </w:r>
      <w:r w:rsidRPr="00D122D2">
        <w:rPr>
          <w:b w:val="0"/>
        </w:rPr>
        <w:t xml:space="preserve"> a través del planteo de casos; abordando cada uno de los tópicos y sus contenidos de una forma teórica y práctica y con el soporte multimedia de videos de las clases. </w:t>
      </w:r>
      <w:r w:rsidR="009753E5">
        <w:rPr>
          <w:b w:val="0"/>
        </w:rPr>
        <w:t xml:space="preserve">Se </w:t>
      </w:r>
      <w:r w:rsidR="009753E5" w:rsidRPr="00987E51">
        <w:rPr>
          <w:b w:val="0"/>
        </w:rPr>
        <w:t xml:space="preserve">priorizan los aspectos de fundamentación del alumno de cada </w:t>
      </w:r>
      <w:r w:rsidR="009753E5">
        <w:rPr>
          <w:b w:val="0"/>
        </w:rPr>
        <w:t xml:space="preserve">tópico presentado </w:t>
      </w:r>
    </w:p>
    <w:p w14:paraId="2C394B50" w14:textId="77777777" w:rsidR="008214D7" w:rsidRPr="00275432" w:rsidRDefault="008214D7" w:rsidP="00AC3518">
      <w:pPr>
        <w:pStyle w:val="insert"/>
        <w:numPr>
          <w:ilvl w:val="0"/>
          <w:numId w:val="5"/>
        </w:numPr>
        <w:spacing w:line="360" w:lineRule="auto"/>
        <w:rPr>
          <w:b w:val="0"/>
          <w:bCs/>
        </w:rPr>
      </w:pPr>
      <w:r w:rsidRPr="00393462">
        <w:t>Actividades que se desarrollarán de acuerdo a la modalidad y articulación de las</w:t>
      </w:r>
      <w:r w:rsidR="00393462">
        <w:t xml:space="preserve"> mismas en caso de corresponder</w:t>
      </w:r>
      <w:r w:rsidR="00393462" w:rsidRPr="001C78BB">
        <w:rPr>
          <w:b w:val="0"/>
        </w:rPr>
        <w:t>:</w:t>
      </w:r>
      <w:r w:rsidR="001C78BB">
        <w:rPr>
          <w:b w:val="0"/>
        </w:rPr>
        <w:t xml:space="preserve"> </w:t>
      </w:r>
    </w:p>
    <w:p w14:paraId="02F52155" w14:textId="4535E7B2" w:rsidR="00275432" w:rsidRDefault="00275432" w:rsidP="00275432">
      <w:pPr>
        <w:pStyle w:val="insert"/>
        <w:spacing w:line="360" w:lineRule="auto"/>
        <w:ind w:left="720"/>
        <w:rPr>
          <w:b w:val="0"/>
          <w:bCs/>
        </w:rPr>
      </w:pPr>
      <w:r>
        <w:rPr>
          <w:b w:val="0"/>
          <w:bCs/>
        </w:rPr>
        <w:t>Cada una de l</w:t>
      </w:r>
      <w:r w:rsidRPr="00275432">
        <w:rPr>
          <w:b w:val="0"/>
          <w:bCs/>
        </w:rPr>
        <w:t>as actividades</w:t>
      </w:r>
      <w:r>
        <w:rPr>
          <w:b w:val="0"/>
          <w:bCs/>
        </w:rPr>
        <w:t>, tanto presencial como virtual,</w:t>
      </w:r>
      <w:r w:rsidRPr="00275432">
        <w:rPr>
          <w:b w:val="0"/>
          <w:bCs/>
        </w:rPr>
        <w:t xml:space="preserve"> serán de precedidas de una presentación de las necesidades subyacentes que los temas a desarrollar deben dar respuesta</w:t>
      </w:r>
      <w:r>
        <w:rPr>
          <w:b w:val="0"/>
          <w:bCs/>
        </w:rPr>
        <w:t xml:space="preserve">. </w:t>
      </w:r>
    </w:p>
    <w:p w14:paraId="61F52DE5" w14:textId="7F2B8072" w:rsidR="00275432" w:rsidRPr="00D122D2" w:rsidRDefault="00275432" w:rsidP="00275432">
      <w:pPr>
        <w:pStyle w:val="insert"/>
        <w:spacing w:line="360" w:lineRule="auto"/>
        <w:ind w:left="709"/>
        <w:rPr>
          <w:b w:val="0"/>
        </w:rPr>
      </w:pPr>
      <w:r w:rsidRPr="00D122D2">
        <w:rPr>
          <w:b w:val="0"/>
        </w:rPr>
        <w:t xml:space="preserve">La parte práctica será realizada por los alumnos en acompañamiento del profesor en </w:t>
      </w:r>
      <w:r>
        <w:rPr>
          <w:b w:val="0"/>
        </w:rPr>
        <w:t>un contexto definido</w:t>
      </w:r>
      <w:r w:rsidRPr="00D122D2">
        <w:rPr>
          <w:b w:val="0"/>
        </w:rPr>
        <w:t>, a los efectos de afianzar su conocimiento en cada tema tratado. Se promoverá la corrección grupal de las prácticas desarrolladas por cada equipo.</w:t>
      </w:r>
    </w:p>
    <w:p w14:paraId="6D2C924B" w14:textId="4BECF9F0" w:rsidR="00275432" w:rsidRPr="00535541" w:rsidRDefault="00275432" w:rsidP="00535541">
      <w:pPr>
        <w:pStyle w:val="insert"/>
        <w:spacing w:line="360" w:lineRule="auto"/>
        <w:ind w:left="709"/>
        <w:rPr>
          <w:b w:val="0"/>
        </w:rPr>
      </w:pPr>
      <w:r w:rsidRPr="00D122D2">
        <w:rPr>
          <w:b w:val="0"/>
        </w:rPr>
        <w:t>Los temas, además de ser soportados por material desarrollado por la cátedra, se le dará orientación para la búsqueda de información complementaria y de normativa de referencia.</w:t>
      </w:r>
    </w:p>
    <w:p w14:paraId="2D0AFFE0" w14:textId="77777777" w:rsidR="008214D7" w:rsidRPr="00275432" w:rsidRDefault="008214D7" w:rsidP="00AC3518">
      <w:pPr>
        <w:pStyle w:val="insert"/>
        <w:numPr>
          <w:ilvl w:val="0"/>
          <w:numId w:val="5"/>
        </w:numPr>
        <w:spacing w:line="360" w:lineRule="auto"/>
        <w:rPr>
          <w:b w:val="0"/>
        </w:rPr>
      </w:pPr>
      <w:r w:rsidRPr="00393462">
        <w:t>Implementación de herramientas digitales</w:t>
      </w:r>
      <w:r w:rsidR="00393462" w:rsidRPr="001C78BB">
        <w:rPr>
          <w:b w:val="0"/>
        </w:rPr>
        <w:t>:</w:t>
      </w:r>
      <w:r w:rsidRPr="001C78BB">
        <w:rPr>
          <w:b w:val="0"/>
        </w:rPr>
        <w:t xml:space="preserve"> (detalle de plataformas virtuales y modalidad</w:t>
      </w:r>
      <w:r w:rsidRPr="00275432">
        <w:rPr>
          <w:b w:val="0"/>
        </w:rPr>
        <w:t xml:space="preserve"> de aplicación de las mismas)</w:t>
      </w:r>
    </w:p>
    <w:p w14:paraId="2A1C3C56" w14:textId="57473957" w:rsidR="00275432" w:rsidRDefault="00275432" w:rsidP="00275432">
      <w:pPr>
        <w:pStyle w:val="insert"/>
        <w:spacing w:line="360" w:lineRule="auto"/>
        <w:ind w:left="720"/>
        <w:rPr>
          <w:b w:val="0"/>
        </w:rPr>
      </w:pPr>
      <w:r w:rsidRPr="00275432">
        <w:rPr>
          <w:b w:val="0"/>
        </w:rPr>
        <w:t>La plataforma de trabajo será la propuesta por TEAMS y con el apoyo documental del MIEL</w:t>
      </w:r>
    </w:p>
    <w:p w14:paraId="6EF016CE" w14:textId="396776F8" w:rsidR="00275432" w:rsidRDefault="00275432" w:rsidP="00275432">
      <w:pPr>
        <w:pStyle w:val="insert"/>
        <w:spacing w:line="360" w:lineRule="auto"/>
        <w:ind w:left="720"/>
        <w:rPr>
          <w:b w:val="0"/>
        </w:rPr>
      </w:pPr>
      <w:r>
        <w:rPr>
          <w:b w:val="0"/>
        </w:rPr>
        <w:t>Cada Grupo tendrá su canal en el TEAMS y los contenidos de soporte estarán resguardado en las carpetas de MIEL</w:t>
      </w:r>
    </w:p>
    <w:p w14:paraId="639B085C" w14:textId="4DACFD43" w:rsidR="00275432" w:rsidRDefault="00275432" w:rsidP="00275432">
      <w:pPr>
        <w:pStyle w:val="insert"/>
        <w:spacing w:line="360" w:lineRule="auto"/>
        <w:ind w:left="720"/>
        <w:rPr>
          <w:b w:val="0"/>
        </w:rPr>
      </w:pPr>
      <w:r>
        <w:rPr>
          <w:b w:val="0"/>
        </w:rPr>
        <w:t xml:space="preserve">En TEAMS también se alojarán las consignas específicas para soporte de actividades prácticas o debates </w:t>
      </w:r>
      <w:r>
        <w:rPr>
          <w:b w:val="0"/>
        </w:rPr>
        <w:t>grupales</w:t>
      </w:r>
    </w:p>
    <w:p w14:paraId="4F6012A8" w14:textId="0354C0EC" w:rsidR="00275432" w:rsidRPr="00966417" w:rsidRDefault="00275432" w:rsidP="00966417">
      <w:pPr>
        <w:pStyle w:val="insert"/>
        <w:spacing w:line="360" w:lineRule="auto"/>
        <w:ind w:left="720"/>
        <w:rPr>
          <w:b w:val="0"/>
        </w:rPr>
      </w:pPr>
      <w:r w:rsidRPr="00275432">
        <w:rPr>
          <w:b w:val="0"/>
        </w:rPr>
        <w:lastRenderedPageBreak/>
        <w:t xml:space="preserve">Los temas, además de ser soportados por material desarrollado por la cátedra, se le dará orientación para la búsqueda </w:t>
      </w:r>
      <w:r>
        <w:rPr>
          <w:b w:val="0"/>
        </w:rPr>
        <w:t xml:space="preserve">en la web, </w:t>
      </w:r>
      <w:r w:rsidRPr="00275432">
        <w:rPr>
          <w:b w:val="0"/>
        </w:rPr>
        <w:t>de información complementaria y de normativa de referencia.</w:t>
      </w:r>
    </w:p>
    <w:p w14:paraId="54738585" w14:textId="77777777" w:rsidR="00275432" w:rsidRPr="001C78BB" w:rsidRDefault="00275432" w:rsidP="00275432">
      <w:pPr>
        <w:pStyle w:val="insert"/>
        <w:spacing w:line="360" w:lineRule="auto"/>
        <w:rPr>
          <w:b w:val="0"/>
        </w:rPr>
      </w:pPr>
    </w:p>
    <w:p w14:paraId="182FAE65" w14:textId="124CD0E0" w:rsidR="008214D7" w:rsidRPr="00535541" w:rsidRDefault="008214D7" w:rsidP="00535541">
      <w:pPr>
        <w:pStyle w:val="titulo1pers"/>
        <w:spacing w:line="360" w:lineRule="auto"/>
        <w:ind w:left="284" w:hanging="284"/>
      </w:pPr>
      <w:r w:rsidRPr="006F7748">
        <w:t>7. MECANISMOS DE SEGUIMIENTO, SUPERVISIÓN Y EVALUACIÓN DE LAS ACTIVIDADES, PRESENCI</w:t>
      </w:r>
      <w:r w:rsidR="0081068E">
        <w:t>ALES Y/O DE SEGUIMIENTO VIRTUAL</w:t>
      </w:r>
    </w:p>
    <w:p w14:paraId="2A104087" w14:textId="5C523A5D" w:rsidR="00275432" w:rsidRDefault="00275432" w:rsidP="00275432">
      <w:pPr>
        <w:pStyle w:val="insert"/>
        <w:spacing w:line="360" w:lineRule="auto"/>
        <w:ind w:left="720"/>
        <w:rPr>
          <w:b w:val="0"/>
        </w:rPr>
      </w:pPr>
      <w:r w:rsidRPr="00275432">
        <w:rPr>
          <w:b w:val="0"/>
        </w:rPr>
        <w:t xml:space="preserve">Se asume un </w:t>
      </w:r>
      <w:r>
        <w:rPr>
          <w:b w:val="0"/>
        </w:rPr>
        <w:t xml:space="preserve">monitoreo de las actividades virtuales a través de la evaluación </w:t>
      </w:r>
      <w:r w:rsidR="006574F6">
        <w:rPr>
          <w:b w:val="0"/>
        </w:rPr>
        <w:t xml:space="preserve">grupal e individual, </w:t>
      </w:r>
      <w:r>
        <w:rPr>
          <w:b w:val="0"/>
        </w:rPr>
        <w:t xml:space="preserve">durante la presentación y defensa de </w:t>
      </w:r>
      <w:r w:rsidR="006574F6">
        <w:rPr>
          <w:b w:val="0"/>
        </w:rPr>
        <w:t>sus trabajos</w:t>
      </w:r>
      <w:r>
        <w:rPr>
          <w:b w:val="0"/>
        </w:rPr>
        <w:t xml:space="preserve"> práctic</w:t>
      </w:r>
      <w:r w:rsidR="006574F6">
        <w:rPr>
          <w:b w:val="0"/>
        </w:rPr>
        <w:t xml:space="preserve">os en el canal del TEAMS. Cada alumno tendrá una ponderación </w:t>
      </w:r>
      <w:r w:rsidR="004E3597">
        <w:rPr>
          <w:b w:val="0"/>
        </w:rPr>
        <w:t>de su exposición y recibirá una devolución</w:t>
      </w:r>
      <w:r w:rsidR="00541F1E">
        <w:rPr>
          <w:b w:val="0"/>
        </w:rPr>
        <w:t>.</w:t>
      </w:r>
    </w:p>
    <w:p w14:paraId="20C14B80" w14:textId="45EB3ED0" w:rsidR="00275432" w:rsidRPr="00275432" w:rsidRDefault="00541F1E" w:rsidP="00275432">
      <w:pPr>
        <w:pStyle w:val="insert"/>
        <w:spacing w:line="360" w:lineRule="auto"/>
        <w:ind w:left="720"/>
        <w:rPr>
          <w:b w:val="0"/>
        </w:rPr>
      </w:pPr>
      <w:r>
        <w:rPr>
          <w:b w:val="0"/>
        </w:rPr>
        <w:t xml:space="preserve">Para ello se </w:t>
      </w:r>
      <w:r w:rsidRPr="00275432">
        <w:rPr>
          <w:b w:val="0"/>
        </w:rPr>
        <w:t>formarán comisiones de trabajo a libre elección de los estudiantes de 5 integrantes aproximadamente.</w:t>
      </w:r>
      <w:r>
        <w:rPr>
          <w:b w:val="0"/>
        </w:rPr>
        <w:t xml:space="preserve"> </w:t>
      </w:r>
      <w:r w:rsidRPr="00275432">
        <w:rPr>
          <w:b w:val="0"/>
        </w:rPr>
        <w:t>La materia tendrá varios trabajos prácticos orientativos y opcionalmente un trabajo final de investigación a exponer en clase, el cual deberá incluir todos los contenidos consignados</w:t>
      </w:r>
      <w:r>
        <w:rPr>
          <w:b w:val="0"/>
        </w:rPr>
        <w:t xml:space="preserve">. </w:t>
      </w:r>
      <w:r w:rsidR="00275432" w:rsidRPr="00275432">
        <w:rPr>
          <w:b w:val="0"/>
        </w:rPr>
        <w:t>El trabajo práctico, así como su defensa,</w:t>
      </w:r>
      <w:r>
        <w:rPr>
          <w:b w:val="0"/>
        </w:rPr>
        <w:t xml:space="preserve"> además de servir de monitoreo,</w:t>
      </w:r>
      <w:r w:rsidR="00275432" w:rsidRPr="00275432">
        <w:rPr>
          <w:b w:val="0"/>
        </w:rPr>
        <w:t xml:space="preserve"> son requisitos indispensables para la aprobación de la asignatura, promediándose la nota derivada del trabajo y su defensa como parte de las Evaluaciones de Aprendizaje.</w:t>
      </w:r>
    </w:p>
    <w:p w14:paraId="159182FE" w14:textId="76CD881A" w:rsidR="00275432" w:rsidRDefault="00275432" w:rsidP="00541F1E">
      <w:pPr>
        <w:pStyle w:val="insert"/>
        <w:spacing w:line="360" w:lineRule="auto"/>
        <w:ind w:left="720"/>
        <w:rPr>
          <w:rFonts w:ascii="Times New Roman" w:hAnsi="Times New Roman"/>
          <w:szCs w:val="24"/>
        </w:rPr>
      </w:pPr>
      <w:r w:rsidRPr="00275432">
        <w:rPr>
          <w:b w:val="0"/>
        </w:rPr>
        <w:t>De recurrir a la elaboración de un trabajo final de investigación, el mismo integrará el promedio de la nota final.</w:t>
      </w:r>
    </w:p>
    <w:p w14:paraId="6C049B27" w14:textId="41FD862F" w:rsidR="00541F1E" w:rsidRDefault="00541F1E" w:rsidP="00541F1E">
      <w:pPr>
        <w:pStyle w:val="insert"/>
        <w:spacing w:line="360" w:lineRule="auto"/>
        <w:ind w:left="720"/>
        <w:rPr>
          <w:b w:val="0"/>
        </w:rPr>
      </w:pPr>
      <w:r w:rsidRPr="00275432">
        <w:rPr>
          <w:b w:val="0"/>
        </w:rPr>
        <w:t xml:space="preserve">La evaluación de la materia consistirá en </w:t>
      </w:r>
      <w:r w:rsidR="00D003B4" w:rsidRPr="00275432">
        <w:rPr>
          <w:b w:val="0"/>
        </w:rPr>
        <w:t xml:space="preserve">una Evaluación </w:t>
      </w:r>
      <w:r w:rsidR="00D003B4">
        <w:rPr>
          <w:b w:val="0"/>
        </w:rPr>
        <w:t xml:space="preserve">de un examen Parcial presencial con </w:t>
      </w:r>
      <w:r w:rsidR="00D003B4" w:rsidRPr="00275432">
        <w:rPr>
          <w:b w:val="0"/>
        </w:rPr>
        <w:t>contenido teórico y</w:t>
      </w:r>
      <w:r w:rsidR="00D003B4">
        <w:rPr>
          <w:b w:val="0"/>
        </w:rPr>
        <w:t>/o</w:t>
      </w:r>
      <w:r w:rsidR="00D003B4" w:rsidRPr="00275432">
        <w:rPr>
          <w:b w:val="0"/>
        </w:rPr>
        <w:t xml:space="preserve"> práctico</w:t>
      </w:r>
      <w:r w:rsidR="00D003B4">
        <w:rPr>
          <w:b w:val="0"/>
        </w:rPr>
        <w:t xml:space="preserve">; y </w:t>
      </w:r>
      <w:r>
        <w:rPr>
          <w:b w:val="0"/>
        </w:rPr>
        <w:t>el promedio de las</w:t>
      </w:r>
      <w:r w:rsidRPr="00275432">
        <w:rPr>
          <w:b w:val="0"/>
        </w:rPr>
        <w:t xml:space="preserve"> Evaluaciones de </w:t>
      </w:r>
      <w:r>
        <w:rPr>
          <w:b w:val="0"/>
        </w:rPr>
        <w:t>las prácticas</w:t>
      </w:r>
      <w:r w:rsidRPr="00275432">
        <w:rPr>
          <w:b w:val="0"/>
        </w:rPr>
        <w:t xml:space="preserve"> </w:t>
      </w:r>
      <w:r w:rsidR="00D003B4">
        <w:rPr>
          <w:b w:val="0"/>
        </w:rPr>
        <w:t>con una defensa (considerado como segundo Parcial).</w:t>
      </w:r>
    </w:p>
    <w:p w14:paraId="7EDC600B" w14:textId="77777777" w:rsidR="00535541" w:rsidRDefault="00535541" w:rsidP="00535541">
      <w:pPr>
        <w:pStyle w:val="insert"/>
        <w:spacing w:line="360" w:lineRule="auto"/>
        <w:rPr>
          <w:b w:val="0"/>
        </w:rPr>
      </w:pPr>
    </w:p>
    <w:p w14:paraId="0C1B0627" w14:textId="77777777" w:rsidR="00535541" w:rsidRDefault="00535541" w:rsidP="00535541">
      <w:pPr>
        <w:pStyle w:val="titulo1pers"/>
        <w:spacing w:line="360" w:lineRule="auto"/>
        <w:ind w:left="284" w:hanging="284"/>
      </w:pPr>
      <w:r w:rsidRPr="006F7748">
        <w:t>8. CRONOGRAMA DE C</w:t>
      </w:r>
      <w:r>
        <w:t>LASES Y EXÁ</w:t>
      </w:r>
      <w:r w:rsidRPr="006F7748">
        <w:t>MENES</w:t>
      </w:r>
    </w:p>
    <w:tbl>
      <w:tblPr>
        <w:tblStyle w:val="Tablaconcuadrcula"/>
        <w:tblpPr w:leftFromText="141" w:rightFromText="141" w:vertAnchor="text" w:horzAnchor="margin" w:tblpY="217"/>
        <w:tblW w:w="9451" w:type="dxa"/>
        <w:tblLook w:val="04A0" w:firstRow="1" w:lastRow="0" w:firstColumn="1" w:lastColumn="0" w:noHBand="0" w:noVBand="1"/>
      </w:tblPr>
      <w:tblGrid>
        <w:gridCol w:w="2678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</w:tblGrid>
      <w:tr w:rsidR="00535541" w:rsidRPr="00E06C43" w14:paraId="04EED398" w14:textId="77777777" w:rsidTr="00A00ECA">
        <w:trPr>
          <w:trHeight w:val="274"/>
        </w:trPr>
        <w:tc>
          <w:tcPr>
            <w:tcW w:w="2678" w:type="dxa"/>
            <w:shd w:val="clear" w:color="auto" w:fill="F2F2F2" w:themeFill="background1" w:themeFillShade="F2"/>
            <w:vAlign w:val="center"/>
          </w:tcPr>
          <w:p w14:paraId="03C7CACE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t>N°</w:t>
            </w:r>
            <w:proofErr w:type="spellEnd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de unidades / Parciales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2BC0300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1CBD963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45F8242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7F14E8E7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6037D855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59731CCE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3024E234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1206B6CA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69F2B51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434D844A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FD8D7C3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CDA1541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256E280C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E030823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55BEDE6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52C25976" w14:textId="77777777" w:rsidR="00535541" w:rsidRPr="00E06C43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16</w:t>
            </w:r>
          </w:p>
        </w:tc>
      </w:tr>
      <w:tr w:rsidR="00535541" w:rsidRPr="00541F1E" w14:paraId="53926600" w14:textId="77777777" w:rsidTr="00A00ECA">
        <w:trPr>
          <w:trHeight w:val="397"/>
        </w:trPr>
        <w:tc>
          <w:tcPr>
            <w:tcW w:w="2678" w:type="dxa"/>
          </w:tcPr>
          <w:p w14:paraId="59382BE2" w14:textId="77777777" w:rsidR="0053554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41F1E">
              <w:rPr>
                <w:rFonts w:ascii="Tahoma" w:hAnsi="Tahoma" w:cs="Tahoma"/>
                <w:sz w:val="18"/>
                <w:szCs w:val="18"/>
                <w:u w:val="single"/>
              </w:rPr>
              <w:t>U. Nº1</w:t>
            </w:r>
            <w:r w:rsidRPr="00541F1E">
              <w:rPr>
                <w:rFonts w:ascii="Tahoma" w:hAnsi="Tahoma" w:cs="Tahoma"/>
                <w:sz w:val="18"/>
                <w:szCs w:val="18"/>
              </w:rPr>
              <w:t>: Visión de la Gestión de Procesos de Negocio; Introducción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. </w:t>
            </w:r>
            <w:r w:rsidRPr="00541F1E">
              <w:rPr>
                <w:rFonts w:ascii="Tahoma" w:hAnsi="Tahoma" w:cs="Tahoma"/>
                <w:sz w:val="18"/>
                <w:szCs w:val="18"/>
                <w:lang w:val="es-ES"/>
              </w:rPr>
              <w:t>Análisis FODA</w:t>
            </w:r>
          </w:p>
          <w:p w14:paraId="5AF869BF" w14:textId="77777777" w:rsidR="00535541" w:rsidRPr="006B0E7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6B0E71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Planteo TP1 </w:t>
            </w:r>
            <w:r w:rsidRPr="006B0E71">
              <w:rPr>
                <w:rFonts w:ascii="Tahoma" w:hAnsi="Tahoma" w:cs="Tahoma"/>
                <w:i/>
                <w:iCs/>
                <w:sz w:val="18"/>
                <w:szCs w:val="18"/>
              </w:rPr>
              <w:t>Análisis Contexto</w:t>
            </w:r>
          </w:p>
        </w:tc>
        <w:tc>
          <w:tcPr>
            <w:tcW w:w="423" w:type="dxa"/>
            <w:vAlign w:val="center"/>
          </w:tcPr>
          <w:p w14:paraId="06FDACC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  <w:vAlign w:val="center"/>
          </w:tcPr>
          <w:p w14:paraId="4CD98FA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5168D93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3E616A12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A2F07A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944BC8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D0239E0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973193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F9C5BA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C75FB4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53691B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97FE92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B212DD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2E7E69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5873C0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01793EA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2101FC2F" w14:textId="77777777" w:rsidTr="00A00ECA">
        <w:trPr>
          <w:trHeight w:val="397"/>
        </w:trPr>
        <w:tc>
          <w:tcPr>
            <w:tcW w:w="2678" w:type="dxa"/>
          </w:tcPr>
          <w:p w14:paraId="326000B7" w14:textId="77777777" w:rsidR="0053554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sz w:val="18"/>
                <w:szCs w:val="18"/>
                <w:u w:val="single"/>
              </w:rPr>
              <w:t>U. N°1</w:t>
            </w:r>
            <w:r w:rsidRPr="00541F1E">
              <w:rPr>
                <w:rFonts w:ascii="Tahoma" w:hAnsi="Tahoma" w:cs="Tahoma"/>
                <w:sz w:val="18"/>
                <w:szCs w:val="18"/>
              </w:rPr>
              <w:t xml:space="preserve">: Visión de la Gestión de Procesos de Negocio; </w:t>
            </w:r>
            <w:r w:rsidRPr="00785063">
              <w:rPr>
                <w:rFonts w:ascii="Tahoma" w:hAnsi="Tahoma"/>
                <w:sz w:val="22"/>
              </w:rPr>
              <w:t xml:space="preserve"> </w:t>
            </w:r>
            <w:r w:rsidRPr="00BB685D">
              <w:rPr>
                <w:rFonts w:ascii="Tahoma" w:hAnsi="Tahoma" w:cs="Tahoma"/>
                <w:sz w:val="18"/>
                <w:szCs w:val="18"/>
              </w:rPr>
              <w:t>Mapa Estratégico</w:t>
            </w:r>
          </w:p>
          <w:p w14:paraId="280849D8" w14:textId="77777777" w:rsidR="00535541" w:rsidRPr="006B0E7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6B0E71">
              <w:rPr>
                <w:rFonts w:ascii="Tahoma" w:hAnsi="Tahoma" w:cs="Tahoma"/>
                <w:i/>
                <w:iCs/>
                <w:sz w:val="18"/>
                <w:szCs w:val="18"/>
              </w:rPr>
              <w:t>Correcciones TP1</w:t>
            </w:r>
          </w:p>
        </w:tc>
        <w:tc>
          <w:tcPr>
            <w:tcW w:w="423" w:type="dxa"/>
            <w:vAlign w:val="center"/>
          </w:tcPr>
          <w:p w14:paraId="6105A362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3059BE1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  <w:vAlign w:val="center"/>
          </w:tcPr>
          <w:p w14:paraId="7DDF64BA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7E283FF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92B8F8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72DCD9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334DF6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E6AC862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196354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A86272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797E40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913752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A820AC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9E40AD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C80F428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5A238DC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F59ADE" w14:textId="256B17D6" w:rsidR="00966417" w:rsidRDefault="00966417" w:rsidP="00535541">
      <w:pPr>
        <w:pStyle w:val="titulo1pers"/>
        <w:spacing w:line="360" w:lineRule="auto"/>
      </w:pPr>
    </w:p>
    <w:p w14:paraId="3EA8DC56" w14:textId="77777777" w:rsidR="00535541" w:rsidRDefault="00535541" w:rsidP="00535541">
      <w:pPr>
        <w:pStyle w:val="titulo1pers"/>
        <w:spacing w:line="360" w:lineRule="auto"/>
      </w:pPr>
    </w:p>
    <w:tbl>
      <w:tblPr>
        <w:tblStyle w:val="Tablaconcuadrcula"/>
        <w:tblpPr w:leftFromText="141" w:rightFromText="141" w:vertAnchor="text" w:horzAnchor="margin" w:tblpY="217"/>
        <w:tblW w:w="9451" w:type="dxa"/>
        <w:tblLook w:val="04A0" w:firstRow="1" w:lastRow="0" w:firstColumn="1" w:lastColumn="0" w:noHBand="0" w:noVBand="1"/>
      </w:tblPr>
      <w:tblGrid>
        <w:gridCol w:w="2678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</w:tblGrid>
      <w:tr w:rsidR="00966417" w:rsidRPr="00E06C43" w14:paraId="5E518E52" w14:textId="77777777" w:rsidTr="00D003B4">
        <w:trPr>
          <w:trHeight w:val="274"/>
        </w:trPr>
        <w:tc>
          <w:tcPr>
            <w:tcW w:w="2678" w:type="dxa"/>
            <w:shd w:val="clear" w:color="auto" w:fill="F2F2F2" w:themeFill="background1" w:themeFillShade="F2"/>
            <w:vAlign w:val="center"/>
          </w:tcPr>
          <w:p w14:paraId="280D96D8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N°</w:t>
            </w:r>
            <w:proofErr w:type="spellEnd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de unidades / Parciales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C60A9DF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13619BD8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2A45A0E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161F817D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51B746F1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7F295DAB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70FB6C51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787761B9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16ECF19E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1AFDF42C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1B8CF130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90D7091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63A43201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D1F4D92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24EFA186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18145019" w14:textId="77777777" w:rsidR="00966417" w:rsidRPr="00E06C43" w:rsidRDefault="00966417" w:rsidP="00966417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16</w:t>
            </w:r>
          </w:p>
        </w:tc>
      </w:tr>
      <w:tr w:rsidR="00966417" w:rsidRPr="00541F1E" w14:paraId="0B1BCB34" w14:textId="77777777" w:rsidTr="00A00ECA">
        <w:trPr>
          <w:trHeight w:val="397"/>
        </w:trPr>
        <w:tc>
          <w:tcPr>
            <w:tcW w:w="2678" w:type="dxa"/>
          </w:tcPr>
          <w:p w14:paraId="3A8B5469" w14:textId="77777777" w:rsidR="00966417" w:rsidRPr="00541F1E" w:rsidRDefault="00966417" w:rsidP="00A00ECA">
            <w:pPr>
              <w:tabs>
                <w:tab w:val="left" w:pos="336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sz w:val="18"/>
                <w:szCs w:val="18"/>
                <w:u w:val="single"/>
              </w:rPr>
              <w:t>U. N°2</w:t>
            </w:r>
            <w:r w:rsidRPr="00541F1E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6B0E71">
              <w:rPr>
                <w:rFonts w:ascii="Tahoma" w:hAnsi="Tahoma" w:cs="Tahoma"/>
                <w:sz w:val="18"/>
                <w:szCs w:val="18"/>
                <w:lang w:val="es-ES"/>
              </w:rPr>
              <w:t xml:space="preserve"> Gestión de procesos de Negocio y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l</w:t>
            </w:r>
            <w:r w:rsidRPr="006B0E71">
              <w:rPr>
                <w:rFonts w:ascii="Tahoma" w:hAnsi="Tahoma" w:cs="Tahoma"/>
                <w:sz w:val="18"/>
                <w:szCs w:val="18"/>
                <w:lang w:val="es-ES"/>
              </w:rPr>
              <w:t>a estructuración de las organizaciones</w:t>
            </w:r>
          </w:p>
          <w:p w14:paraId="0E32109F" w14:textId="77777777" w:rsidR="00966417" w:rsidRDefault="00966417" w:rsidP="00A0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E03A54">
              <w:rPr>
                <w:rFonts w:ascii="Tahoma" w:hAnsi="Tahoma" w:cs="Tahoma"/>
                <w:sz w:val="18"/>
                <w:szCs w:val="18"/>
                <w:lang w:val="es-ES"/>
              </w:rPr>
              <w:t>Plan de Negocio y la estructuración de las organizaciones</w:t>
            </w:r>
            <w:r w:rsidRPr="00541F1E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</w:p>
          <w:p w14:paraId="31B45A63" w14:textId="77777777" w:rsidR="00966417" w:rsidRPr="00541F1E" w:rsidRDefault="00966417" w:rsidP="00A0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41F1E">
              <w:rPr>
                <w:rFonts w:ascii="Tahoma" w:hAnsi="Tahoma" w:cs="Tahoma"/>
                <w:sz w:val="18"/>
                <w:szCs w:val="18"/>
                <w:lang w:val="es-ES"/>
              </w:rPr>
              <w:t xml:space="preserve">-Mapa de procesos de negocio; </w:t>
            </w:r>
          </w:p>
          <w:p w14:paraId="6EFC4B66" w14:textId="77777777" w:rsidR="00966417" w:rsidRDefault="00966417" w:rsidP="00A00ECA">
            <w:pPr>
              <w:spacing w:before="0" w:after="0" w:line="240" w:lineRule="auto"/>
              <w:ind w:left="164" w:hanging="164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41F1E">
              <w:rPr>
                <w:rFonts w:ascii="Tahoma" w:hAnsi="Tahoma" w:cs="Tahoma"/>
                <w:sz w:val="18"/>
                <w:szCs w:val="18"/>
                <w:lang w:val="es-ES"/>
              </w:rPr>
              <w:t xml:space="preserve">-Balance Score </w:t>
            </w:r>
            <w:proofErr w:type="spellStart"/>
            <w:r w:rsidRPr="00541F1E">
              <w:rPr>
                <w:rFonts w:ascii="Tahoma" w:hAnsi="Tahoma" w:cs="Tahoma"/>
                <w:sz w:val="18"/>
                <w:szCs w:val="18"/>
                <w:lang w:val="es-ES"/>
              </w:rPr>
              <w:t>Card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</w:p>
          <w:p w14:paraId="5FE5742D" w14:textId="77777777" w:rsidR="00966417" w:rsidRDefault="00966417" w:rsidP="00A00ECA">
            <w:pPr>
              <w:spacing w:before="0" w:after="0" w:line="240" w:lineRule="auto"/>
              <w:ind w:left="164" w:hanging="164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E03A54">
              <w:rPr>
                <w:rFonts w:ascii="Tahoma" w:hAnsi="Tahoma" w:cs="Tahoma"/>
                <w:sz w:val="18"/>
                <w:szCs w:val="18"/>
                <w:lang w:val="es-ES"/>
              </w:rPr>
              <w:t xml:space="preserve">Objetivos estratégicos relación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c/</w:t>
            </w:r>
            <w:r w:rsidRPr="00E03A54">
              <w:rPr>
                <w:rFonts w:ascii="Tahoma" w:hAnsi="Tahoma" w:cs="Tahoma"/>
                <w:sz w:val="18"/>
                <w:szCs w:val="18"/>
                <w:lang w:val="es-ES"/>
              </w:rPr>
              <w:t>mapa de procesos de negocio</w:t>
            </w:r>
          </w:p>
          <w:p w14:paraId="00A6C063" w14:textId="77777777" w:rsidR="00966417" w:rsidRPr="00E03A54" w:rsidRDefault="00966417" w:rsidP="00A00ECA">
            <w:pPr>
              <w:spacing w:line="240" w:lineRule="auto"/>
              <w:contextualSpacing/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</w:pPr>
            <w:r w:rsidRPr="00E03A54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>Planteo del TP 2</w:t>
            </w:r>
          </w:p>
          <w:p w14:paraId="182F47DF" w14:textId="77777777" w:rsidR="00966417" w:rsidRPr="00541F1E" w:rsidRDefault="00966417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03A54">
              <w:rPr>
                <w:rFonts w:ascii="Tahoma" w:hAnsi="Tahoma" w:cs="Tahoma"/>
                <w:i/>
                <w:iCs/>
                <w:sz w:val="18"/>
                <w:szCs w:val="18"/>
              </w:rPr>
              <w:t>Plan de Negocio y Mapa estratégico</w:t>
            </w:r>
          </w:p>
        </w:tc>
        <w:tc>
          <w:tcPr>
            <w:tcW w:w="423" w:type="dxa"/>
            <w:vAlign w:val="center"/>
          </w:tcPr>
          <w:p w14:paraId="68E4E870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30B5FF65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51139ABC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4" w:type="dxa"/>
            <w:vAlign w:val="center"/>
          </w:tcPr>
          <w:p w14:paraId="7823FE5A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7E1BDA8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A358C5B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3564CFD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0D435CB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82062D9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5D7CD7DA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971A8CE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8659BD0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D173E26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FB80B7F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29E0339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2EE4D65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66417" w:rsidRPr="00541F1E" w14:paraId="50AA9290" w14:textId="77777777" w:rsidTr="00A00ECA">
        <w:trPr>
          <w:trHeight w:val="397"/>
        </w:trPr>
        <w:tc>
          <w:tcPr>
            <w:tcW w:w="2678" w:type="dxa"/>
          </w:tcPr>
          <w:p w14:paraId="444F3425" w14:textId="77777777" w:rsidR="00966417" w:rsidRPr="00541F1E" w:rsidRDefault="00966417" w:rsidP="00A00ECA">
            <w:pPr>
              <w:tabs>
                <w:tab w:val="left" w:pos="336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sz w:val="18"/>
                <w:szCs w:val="18"/>
                <w:u w:val="single"/>
              </w:rPr>
              <w:t>U. N°2</w:t>
            </w:r>
            <w:r w:rsidRPr="00541F1E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6B0E71">
              <w:rPr>
                <w:rFonts w:ascii="Tahoma" w:hAnsi="Tahoma" w:cs="Tahoma"/>
                <w:sz w:val="18"/>
                <w:szCs w:val="18"/>
                <w:lang w:val="es-ES"/>
              </w:rPr>
              <w:t xml:space="preserve"> Gestión de procesos de Negocio y La estructuración de las organizaciones</w:t>
            </w:r>
          </w:p>
          <w:p w14:paraId="2D9052BE" w14:textId="77777777" w:rsidR="00966417" w:rsidRDefault="00966417" w:rsidP="00A0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- 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Modelos de organización. - Partes fundamentales de la organización.</w:t>
            </w:r>
          </w:p>
          <w:p w14:paraId="14C3087C" w14:textId="77777777" w:rsidR="00966417" w:rsidRDefault="00966417" w:rsidP="00A0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- La organización como un sistema de flujos.</w:t>
            </w:r>
          </w:p>
          <w:p w14:paraId="19293F23" w14:textId="77777777" w:rsidR="00966417" w:rsidRPr="00876A99" w:rsidRDefault="00966417" w:rsidP="00A00EC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- Diseño de la superestructura según el modelo de Mintzberg.</w:t>
            </w:r>
          </w:p>
          <w:p w14:paraId="5E67DD22" w14:textId="77777777" w:rsidR="00966417" w:rsidRPr="006B0E71" w:rsidRDefault="00966417" w:rsidP="00A00ECA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Gobernanza de las TIC</w:t>
            </w:r>
          </w:p>
        </w:tc>
        <w:tc>
          <w:tcPr>
            <w:tcW w:w="423" w:type="dxa"/>
            <w:vAlign w:val="center"/>
          </w:tcPr>
          <w:p w14:paraId="519B3CC3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4B76F5C2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DBEE30D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0F193FD2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56B20373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63B3A68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93C6347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CB956D0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D442FFF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BF21995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1CC6211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8DAE018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FD3E238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E9A4E97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0C5E54D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2FA8AC6" w14:textId="77777777" w:rsidR="00966417" w:rsidRPr="00541F1E" w:rsidRDefault="00966417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1F076BF3" w14:textId="77777777" w:rsidTr="00A00ECA">
        <w:trPr>
          <w:trHeight w:val="397"/>
        </w:trPr>
        <w:tc>
          <w:tcPr>
            <w:tcW w:w="2678" w:type="dxa"/>
          </w:tcPr>
          <w:p w14:paraId="50B50AB1" w14:textId="77777777" w:rsidR="00535541" w:rsidRPr="00541F1E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sz w:val="18"/>
                <w:szCs w:val="18"/>
                <w:u w:val="single"/>
              </w:rPr>
              <w:t>U. N°2</w:t>
            </w:r>
            <w:r w:rsidRPr="00541F1E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6B0E71">
              <w:rPr>
                <w:rFonts w:ascii="Tahoma" w:hAnsi="Tahoma" w:cs="Tahoma"/>
                <w:sz w:val="18"/>
                <w:szCs w:val="18"/>
                <w:lang w:val="es-ES"/>
              </w:rPr>
              <w:t xml:space="preserve"> Gestión de procesos de Negocio y La estructuración de las </w:t>
            </w:r>
            <w:r w:rsidRPr="00D003B4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organizaciones</w:t>
            </w:r>
          </w:p>
          <w:p w14:paraId="4C680510" w14:textId="77777777" w:rsidR="00535541" w:rsidRPr="006B0E7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6B0E71">
              <w:rPr>
                <w:rFonts w:ascii="Tahoma" w:hAnsi="Tahoma" w:cs="Tahoma"/>
                <w:i/>
                <w:iCs/>
                <w:sz w:val="18"/>
                <w:szCs w:val="18"/>
              </w:rPr>
              <w:t>Correcciones TP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423" w:type="dxa"/>
          </w:tcPr>
          <w:p w14:paraId="4D970BB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6A8F0E0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A2D9E3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31B597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1B4491B0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3095C3C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C84CE5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DED7F2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B34E6C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786E6D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D52B1E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880B98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D5B11A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9C09BF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D2D29D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58AA799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4895268E" w14:textId="77777777" w:rsidTr="00A00ECA">
        <w:trPr>
          <w:trHeight w:val="397"/>
        </w:trPr>
        <w:tc>
          <w:tcPr>
            <w:tcW w:w="2678" w:type="dxa"/>
          </w:tcPr>
          <w:p w14:paraId="7AC517CD" w14:textId="77777777" w:rsidR="0053554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6B0E71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 N°3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: Modelado de procesos</w:t>
            </w:r>
          </w:p>
          <w:p w14:paraId="762EFB18" w14:textId="77777777" w:rsidR="00535541" w:rsidRPr="00541F1E" w:rsidRDefault="00535541" w:rsidP="00A00ECA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</w:rPr>
            </w:pP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 xml:space="preserve">Definiciones. -Dimensiones de BPM; -Los objetivos funcionales de BPM; </w:t>
            </w:r>
            <w:proofErr w:type="spellStart"/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Work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Flows</w:t>
            </w:r>
            <w:proofErr w:type="spellEnd"/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; - 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Arquitectura de los negocios: - La arquitectura tecnológica de BPM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. 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Investigac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iones</w:t>
            </w:r>
          </w:p>
        </w:tc>
        <w:tc>
          <w:tcPr>
            <w:tcW w:w="423" w:type="dxa"/>
          </w:tcPr>
          <w:p w14:paraId="0363D00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72FEC8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4914D3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54CC30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CE1A67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7BD4BA0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4" w:type="dxa"/>
          </w:tcPr>
          <w:p w14:paraId="240B0BC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6CF6BD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E68164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A2C7EF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80F67E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212D0A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6DB838A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E521C0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F0AED2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13991A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241354FD" w14:textId="77777777" w:rsidTr="00A00ECA">
        <w:trPr>
          <w:trHeight w:val="397"/>
        </w:trPr>
        <w:tc>
          <w:tcPr>
            <w:tcW w:w="2678" w:type="dxa"/>
          </w:tcPr>
          <w:p w14:paraId="1CF4F7AB" w14:textId="77777777" w:rsidR="0053554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6B0E71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 N°3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: Modelado de procesos</w:t>
            </w:r>
          </w:p>
          <w:p w14:paraId="7CCE2C0A" w14:textId="77777777" w:rsidR="00535541" w:rsidRPr="0069736C" w:rsidRDefault="00535541" w:rsidP="00A00ECA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Investigación de modelos y herramientas.</w:t>
            </w:r>
          </w:p>
          <w:p w14:paraId="0C7C826F" w14:textId="77777777" w:rsidR="00535541" w:rsidRPr="00E06C43" w:rsidRDefault="00535541" w:rsidP="00A00ECA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64" w:hanging="164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E03A54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Planteo del TP 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3 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Modelado</w:t>
            </w:r>
            <w:r w:rsidRPr="00E03A54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de Negocio</w:t>
            </w:r>
          </w:p>
        </w:tc>
        <w:tc>
          <w:tcPr>
            <w:tcW w:w="423" w:type="dxa"/>
          </w:tcPr>
          <w:p w14:paraId="1FA4871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5E00C2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F3ED28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81EDB1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2C79942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E4F50A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43D5915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7335E13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50DEBA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217068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861D87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CBAE16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8668D9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1523A1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A8B373B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9D2B91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37417055" w14:textId="77777777" w:rsidTr="00A00ECA">
        <w:trPr>
          <w:trHeight w:val="397"/>
        </w:trPr>
        <w:tc>
          <w:tcPr>
            <w:tcW w:w="2678" w:type="dxa"/>
          </w:tcPr>
          <w:p w14:paraId="14B03937" w14:textId="77777777" w:rsidR="00535541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6B0E71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 N°3</w:t>
            </w:r>
            <w:r w:rsidRPr="00876A99">
              <w:rPr>
                <w:rFonts w:ascii="Tahoma" w:hAnsi="Tahoma" w:cs="Tahoma"/>
                <w:sz w:val="18"/>
                <w:szCs w:val="18"/>
                <w:lang w:val="es-ES"/>
              </w:rPr>
              <w:t>: Modelado de procesos</w:t>
            </w:r>
          </w:p>
          <w:p w14:paraId="478FBB83" w14:textId="77777777" w:rsidR="00535541" w:rsidRPr="00541F1E" w:rsidRDefault="00535541" w:rsidP="00A00ECA">
            <w:pPr>
              <w:spacing w:line="240" w:lineRule="auto"/>
              <w:ind w:left="162" w:hanging="162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42EF9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>Corrección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E03A54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del TP 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3 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Modelado</w:t>
            </w:r>
            <w:r w:rsidRPr="00E03A54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de Negocio</w:t>
            </w:r>
          </w:p>
        </w:tc>
        <w:tc>
          <w:tcPr>
            <w:tcW w:w="423" w:type="dxa"/>
          </w:tcPr>
          <w:p w14:paraId="701963D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917DB0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339ECD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040ADE8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C5C6C0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0A9451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8CBBF6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6B7A6932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5222856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16452A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0C2A34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5FEF538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1124D0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62287D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5C1618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6C82508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79D36C0E" w14:textId="77777777" w:rsidTr="00A00ECA">
        <w:trPr>
          <w:trHeight w:val="397"/>
        </w:trPr>
        <w:tc>
          <w:tcPr>
            <w:tcW w:w="2678" w:type="dxa"/>
          </w:tcPr>
          <w:p w14:paraId="647F5135" w14:textId="77777777" w:rsidR="00535541" w:rsidRPr="00AD7058" w:rsidRDefault="00535541" w:rsidP="00A00ECA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D7058">
              <w:rPr>
                <w:rFonts w:ascii="Tahoma" w:hAnsi="Tahoma" w:cs="Tahoma"/>
                <w:sz w:val="18"/>
                <w:szCs w:val="18"/>
                <w:lang w:val="es-ES"/>
              </w:rPr>
              <w:t xml:space="preserve">Revisión de las unidades 1, 2 y 3 y pendientes de </w:t>
            </w:r>
            <w:proofErr w:type="spellStart"/>
            <w:r w:rsidRPr="00AD7058">
              <w:rPr>
                <w:rFonts w:ascii="Tahoma" w:hAnsi="Tahoma" w:cs="Tahoma"/>
                <w:sz w:val="18"/>
                <w:szCs w:val="18"/>
                <w:lang w:val="es-ES"/>
              </w:rPr>
              <w:t>TPs</w:t>
            </w:r>
            <w:proofErr w:type="spellEnd"/>
          </w:p>
        </w:tc>
        <w:tc>
          <w:tcPr>
            <w:tcW w:w="423" w:type="dxa"/>
          </w:tcPr>
          <w:p w14:paraId="035B406A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EC2D40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34D399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4A6DA9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01C245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2AA65C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E0F9D7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819E3E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  <w:vAlign w:val="center"/>
          </w:tcPr>
          <w:p w14:paraId="044A16A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4" w:type="dxa"/>
          </w:tcPr>
          <w:p w14:paraId="2953BB7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C4AAF6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838A61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049853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F898C24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AD21B2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9681AA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35541" w:rsidRPr="00541F1E" w14:paraId="5A130469" w14:textId="77777777" w:rsidTr="00A00ECA">
        <w:trPr>
          <w:trHeight w:val="128"/>
        </w:trPr>
        <w:tc>
          <w:tcPr>
            <w:tcW w:w="2678" w:type="dxa"/>
            <w:vAlign w:val="center"/>
          </w:tcPr>
          <w:p w14:paraId="050F5097" w14:textId="77777777" w:rsidR="00535541" w:rsidRPr="00D003B4" w:rsidRDefault="00535541" w:rsidP="00A00ECA">
            <w:pPr>
              <w:spacing w:before="0" w:after="0" w:line="240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</w:pPr>
            <w:r w:rsidRPr="00D003B4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PRIMER PARCIAL</w:t>
            </w:r>
          </w:p>
        </w:tc>
        <w:tc>
          <w:tcPr>
            <w:tcW w:w="423" w:type="dxa"/>
          </w:tcPr>
          <w:p w14:paraId="37936E5F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DFE113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6E781F7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A71946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2582689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ACB493C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3C5593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64FB70D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1D2498E3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2009F975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39B3D1C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284663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C51FD0E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0660151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44D443D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33F9A66" w14:textId="77777777" w:rsidR="00535541" w:rsidRPr="00541F1E" w:rsidRDefault="00535541" w:rsidP="00A00ECA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BB95C1B" w14:textId="77777777" w:rsidR="00966417" w:rsidRDefault="00966417" w:rsidP="00AC3518">
      <w:pPr>
        <w:pStyle w:val="titulo1pers"/>
        <w:spacing w:line="360" w:lineRule="auto"/>
      </w:pPr>
    </w:p>
    <w:p w14:paraId="304AF16E" w14:textId="77777777" w:rsidR="00535541" w:rsidRDefault="00535541" w:rsidP="00AC3518">
      <w:pPr>
        <w:pStyle w:val="titulo1pers"/>
        <w:spacing w:line="360" w:lineRule="auto"/>
      </w:pPr>
    </w:p>
    <w:p w14:paraId="386D1E61" w14:textId="77777777" w:rsidR="00966417" w:rsidRDefault="00966417" w:rsidP="00966417">
      <w:pPr>
        <w:pStyle w:val="titulo1pers"/>
        <w:spacing w:line="360" w:lineRule="auto"/>
        <w:ind w:left="284" w:hanging="284"/>
      </w:pPr>
    </w:p>
    <w:tbl>
      <w:tblPr>
        <w:tblStyle w:val="Tablaconcuadrcula"/>
        <w:tblpPr w:leftFromText="141" w:rightFromText="141" w:vertAnchor="text" w:horzAnchor="margin" w:tblpY="217"/>
        <w:tblW w:w="9451" w:type="dxa"/>
        <w:tblLook w:val="04A0" w:firstRow="1" w:lastRow="0" w:firstColumn="1" w:lastColumn="0" w:noHBand="0" w:noVBand="1"/>
      </w:tblPr>
      <w:tblGrid>
        <w:gridCol w:w="2678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  <w:gridCol w:w="423"/>
        <w:gridCol w:w="423"/>
        <w:gridCol w:w="424"/>
      </w:tblGrid>
      <w:tr w:rsidR="00966417" w:rsidRPr="00E06C43" w14:paraId="25FFFE26" w14:textId="77777777" w:rsidTr="00D003B4">
        <w:trPr>
          <w:trHeight w:val="274"/>
        </w:trPr>
        <w:tc>
          <w:tcPr>
            <w:tcW w:w="2678" w:type="dxa"/>
            <w:shd w:val="clear" w:color="auto" w:fill="F2F2F2" w:themeFill="background1" w:themeFillShade="F2"/>
            <w:vAlign w:val="center"/>
          </w:tcPr>
          <w:p w14:paraId="4D33312D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proofErr w:type="spellStart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N°</w:t>
            </w:r>
            <w:proofErr w:type="spellEnd"/>
            <w:r w:rsidRPr="00E06C4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de unidades / Parciales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3FF25F31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503ABE74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78A9584E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13ADA552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7ABED5F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69BDF9ED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3829DD94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3926407F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B8517CA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0BEE5715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518F8B08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0AD599E9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3F7E379E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6828762C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734A64A7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24" w:type="dxa"/>
            <w:shd w:val="clear" w:color="auto" w:fill="F2F2F2" w:themeFill="background1" w:themeFillShade="F2"/>
            <w:vAlign w:val="center"/>
          </w:tcPr>
          <w:p w14:paraId="08043F60" w14:textId="77777777" w:rsidR="00966417" w:rsidRPr="00E06C43" w:rsidRDefault="00966417" w:rsidP="00A00ECA">
            <w:pPr>
              <w:spacing w:before="0" w:after="0" w:line="240" w:lineRule="auto"/>
              <w:contextualSpacing/>
              <w:jc w:val="center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E06C43">
              <w:rPr>
                <w:rFonts w:ascii="Arial Narrow" w:hAnsi="Arial Narrow" w:cs="Tahoma"/>
                <w:b/>
                <w:bCs/>
                <w:sz w:val="18"/>
                <w:szCs w:val="18"/>
              </w:rPr>
              <w:t>16</w:t>
            </w:r>
          </w:p>
        </w:tc>
      </w:tr>
      <w:tr w:rsidR="000E6844" w:rsidRPr="00541F1E" w14:paraId="4807130B" w14:textId="77777777" w:rsidTr="00F0364A">
        <w:trPr>
          <w:trHeight w:val="397"/>
        </w:trPr>
        <w:tc>
          <w:tcPr>
            <w:tcW w:w="2678" w:type="dxa"/>
          </w:tcPr>
          <w:p w14:paraId="7E319A3F" w14:textId="2AD96166" w:rsidR="000E6844" w:rsidRPr="00742D9C" w:rsidRDefault="000E6844" w:rsidP="000E6844">
            <w:pPr>
              <w:spacing w:line="240" w:lineRule="auto"/>
              <w:ind w:left="320" w:hanging="320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D7058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</w:t>
            </w:r>
            <w:r w:rsidRPr="00AD7058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 xml:space="preserve"> N°4: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 xml:space="preserve"> Proceso de Mejora Continua (CPI) </w:t>
            </w:r>
          </w:p>
          <w:p w14:paraId="6E4046FA" w14:textId="31C0613E" w:rsidR="000E6844" w:rsidRDefault="000E6844" w:rsidP="000E6844">
            <w:pPr>
              <w:spacing w:line="240" w:lineRule="auto"/>
              <w:ind w:left="36" w:hanging="36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>Técnicas para medición de mejora de proceso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. -CPI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>Indicadores, cálculo, y el Registro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. -Modelos y 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>Sistemas de apoyo a los procesos de negocio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-A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 xml:space="preserve">rquitectura de sistemas en la Nube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</w:p>
          <w:p w14:paraId="2E305871" w14:textId="607EA801" w:rsidR="000E6844" w:rsidRPr="00AD7058" w:rsidRDefault="000E6844" w:rsidP="000E6844">
            <w:pPr>
              <w:spacing w:line="240" w:lineRule="auto"/>
              <w:ind w:left="36" w:hanging="36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E03A54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Planteo del TP 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>4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Indicadores </w:t>
            </w:r>
            <w:proofErr w:type="spellStart"/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paa</w:t>
            </w:r>
            <w:proofErr w:type="spellEnd"/>
            <w:r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la mejora KPI, KRI, KCI</w:t>
            </w:r>
          </w:p>
        </w:tc>
        <w:tc>
          <w:tcPr>
            <w:tcW w:w="423" w:type="dxa"/>
          </w:tcPr>
          <w:p w14:paraId="0FBDA0F0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8D3C3A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F05E985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50DC81AF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66805D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FB4FF3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DAEDED4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8A757A9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6DAD6EB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4473DE1F" w14:textId="79C24CF0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C1D22B4" w14:textId="4AD22625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74C92C4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4B3A3C9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A9F3EB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A3502FD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EC072F5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E6844" w:rsidRPr="00541F1E" w14:paraId="0ED22604" w14:textId="77777777" w:rsidTr="00F0364A">
        <w:trPr>
          <w:trHeight w:val="397"/>
        </w:trPr>
        <w:tc>
          <w:tcPr>
            <w:tcW w:w="2678" w:type="dxa"/>
          </w:tcPr>
          <w:p w14:paraId="11796530" w14:textId="77777777" w:rsidR="000E6844" w:rsidRPr="00742D9C" w:rsidRDefault="000E6844" w:rsidP="000E6844">
            <w:pPr>
              <w:spacing w:line="240" w:lineRule="auto"/>
              <w:ind w:left="320" w:hanging="320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D7058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 N°4: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 xml:space="preserve"> Proceso de Mejora Continua (CPI) </w:t>
            </w:r>
          </w:p>
          <w:p w14:paraId="7971F7F0" w14:textId="2D1FD49C" w:rsidR="000E6844" w:rsidRPr="00742D9C" w:rsidRDefault="000E6844" w:rsidP="000E684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>Reingeniería de procesos: Teoría de las restricciones; Seis Sigma; TPM; SMED</w:t>
            </w:r>
          </w:p>
          <w:p w14:paraId="5272785E" w14:textId="43E32517" w:rsidR="000E6844" w:rsidRPr="000E6844" w:rsidRDefault="000E6844" w:rsidP="000E6844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42D9C">
              <w:rPr>
                <w:rFonts w:ascii="Tahoma" w:hAnsi="Tahoma" w:cs="Tahoma"/>
                <w:sz w:val="18"/>
                <w:szCs w:val="18"/>
                <w:lang w:val="es-ES"/>
              </w:rPr>
              <w:t>Metodologías Ágiles</w:t>
            </w:r>
          </w:p>
        </w:tc>
        <w:tc>
          <w:tcPr>
            <w:tcW w:w="423" w:type="dxa"/>
          </w:tcPr>
          <w:p w14:paraId="0C80932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B9A1350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0E3BD3B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5BDF39C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DB7793B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2B2974A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862B6F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E120DB4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55A4826A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232BF60D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88B0685" w14:textId="2E0E8B13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38860631" w14:textId="62C92A75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4" w:type="dxa"/>
          </w:tcPr>
          <w:p w14:paraId="08A8528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C72DEE2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DDD55C7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F306652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E6844" w:rsidRPr="00541F1E" w14:paraId="4782A41F" w14:textId="77777777" w:rsidTr="005774D6">
        <w:trPr>
          <w:trHeight w:val="397"/>
        </w:trPr>
        <w:tc>
          <w:tcPr>
            <w:tcW w:w="2678" w:type="dxa"/>
          </w:tcPr>
          <w:p w14:paraId="2F093335" w14:textId="3BF9277E" w:rsidR="000E6844" w:rsidRPr="00541F1E" w:rsidRDefault="000E6844" w:rsidP="000E6844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>Corrección</w:t>
            </w:r>
            <w:r w:rsidRPr="00E03A54"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 del TP 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val="es-ES"/>
              </w:rPr>
              <w:t xml:space="preserve">4 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Indicadores pa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r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a la mejora KPI, KRI, KCI</w:t>
            </w:r>
          </w:p>
        </w:tc>
        <w:tc>
          <w:tcPr>
            <w:tcW w:w="423" w:type="dxa"/>
          </w:tcPr>
          <w:p w14:paraId="0EFE443C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B8C6C5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52433F1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8E9A08F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5C15906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5813B89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9D5B018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5D13A79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6BCFED0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B8836A6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3A543EB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62B3807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73116471" w14:textId="223CEB53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7D4745A6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247E239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ABE745C" w14:textId="77777777" w:rsidR="000E6844" w:rsidRPr="00541F1E" w:rsidRDefault="000E6844" w:rsidP="000E684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03B4" w:rsidRPr="00541F1E" w14:paraId="4681C4F7" w14:textId="77777777" w:rsidTr="00DB6507">
        <w:trPr>
          <w:trHeight w:val="397"/>
        </w:trPr>
        <w:tc>
          <w:tcPr>
            <w:tcW w:w="2678" w:type="dxa"/>
          </w:tcPr>
          <w:p w14:paraId="1542DD24" w14:textId="77777777" w:rsidR="00D003B4" w:rsidRDefault="00D003B4" w:rsidP="00D003B4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D003B4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>U</w:t>
            </w:r>
            <w:r w:rsidRPr="00D003B4"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  <w:t xml:space="preserve"> N°5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: Gestión de Riesgos; la Seguridad de la Información y la continuidad del negocio</w:t>
            </w:r>
          </w:p>
          <w:p w14:paraId="5B3819A4" w14:textId="541AECE7" w:rsidR="00D003B4" w:rsidRPr="00D003B4" w:rsidRDefault="00D003B4" w:rsidP="00D003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73" w:hanging="17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Definiciones.-  Gestión de riesgo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Nomas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; - 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Seguridad de la información.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; -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 xml:space="preserve"> Concepto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s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. Objetivos de Control ISO/IEC 27001</w:t>
            </w:r>
          </w:p>
          <w:p w14:paraId="123CA051" w14:textId="46F8C664" w:rsidR="00D003B4" w:rsidRPr="00D003B4" w:rsidRDefault="00D003B4" w:rsidP="00D003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ind w:left="173" w:hanging="17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</w:t>
            </w: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>Gestión de la continuidad (de los servicios y del negocio).</w:t>
            </w:r>
          </w:p>
          <w:p w14:paraId="79DF03AA" w14:textId="08A9116B" w:rsidR="00D003B4" w:rsidRPr="00D003B4" w:rsidRDefault="00D003B4" w:rsidP="00D003B4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- Revisión de caso práctico</w:t>
            </w:r>
          </w:p>
        </w:tc>
        <w:tc>
          <w:tcPr>
            <w:tcW w:w="423" w:type="dxa"/>
          </w:tcPr>
          <w:p w14:paraId="7B9C78C1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CD188D0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D7A616A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AF7EEC8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4904F3D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F3CB63E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0728559F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1697A39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6829ECB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C12B387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047E1D7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53CDC0E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AD2FB0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4AF4EB6C" w14:textId="091C7B9F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3" w:type="dxa"/>
          </w:tcPr>
          <w:p w14:paraId="30F86AB2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5220E0C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03B4" w:rsidRPr="00541F1E" w14:paraId="6636D79B" w14:textId="77777777" w:rsidTr="00E43DC4">
        <w:trPr>
          <w:trHeight w:val="397"/>
        </w:trPr>
        <w:tc>
          <w:tcPr>
            <w:tcW w:w="2678" w:type="dxa"/>
          </w:tcPr>
          <w:p w14:paraId="58300CE6" w14:textId="0D042CDB" w:rsidR="00D003B4" w:rsidRPr="00D003B4" w:rsidRDefault="00D003B4" w:rsidP="00D003B4">
            <w:pPr>
              <w:spacing w:line="240" w:lineRule="auto"/>
              <w:contextualSpacing/>
              <w:rPr>
                <w:rFonts w:ascii="Tahoma" w:hAnsi="Tahoma" w:cs="Tahoma"/>
                <w:sz w:val="18"/>
                <w:szCs w:val="18"/>
                <w:u w:val="single"/>
                <w:lang w:val="es-ES"/>
              </w:rPr>
            </w:pPr>
            <w:r w:rsidRPr="00FE4802">
              <w:rPr>
                <w:rFonts w:ascii="Tahoma" w:hAnsi="Tahoma" w:cs="Tahoma"/>
                <w:sz w:val="18"/>
                <w:szCs w:val="18"/>
                <w:lang w:val="es-ES"/>
              </w:rPr>
              <w:t>Defensa de TPs</w:t>
            </w:r>
          </w:p>
        </w:tc>
        <w:tc>
          <w:tcPr>
            <w:tcW w:w="423" w:type="dxa"/>
          </w:tcPr>
          <w:p w14:paraId="466BC9DE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02C1C39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74370A1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6144939F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EE03160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9D2F7F5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D7F41CD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260C4079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F12241E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6007BA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B946699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730C683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453C5BA4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37948A6E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  <w:vAlign w:val="center"/>
          </w:tcPr>
          <w:p w14:paraId="588F6E5C" w14:textId="5CAA32F0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24" w:type="dxa"/>
          </w:tcPr>
          <w:p w14:paraId="11899571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003B4" w:rsidRPr="00541F1E" w14:paraId="4AB2DD30" w14:textId="77777777" w:rsidTr="00347E9A">
        <w:trPr>
          <w:trHeight w:val="397"/>
        </w:trPr>
        <w:tc>
          <w:tcPr>
            <w:tcW w:w="2678" w:type="dxa"/>
          </w:tcPr>
          <w:p w14:paraId="4859A35B" w14:textId="718F9EBC" w:rsidR="00D003B4" w:rsidRPr="00FE4802" w:rsidRDefault="00D003B4" w:rsidP="00D003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D003B4">
              <w:rPr>
                <w:rFonts w:ascii="Tahoma" w:hAnsi="Tahoma" w:cs="Tahoma"/>
                <w:sz w:val="18"/>
                <w:szCs w:val="18"/>
                <w:lang w:val="es-ES"/>
              </w:rPr>
              <w:t xml:space="preserve">Cierre del Semestre y generación de actas </w:t>
            </w:r>
          </w:p>
        </w:tc>
        <w:tc>
          <w:tcPr>
            <w:tcW w:w="423" w:type="dxa"/>
          </w:tcPr>
          <w:p w14:paraId="31DCB58C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7B2D8D61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D95B40F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32953A2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37A197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6E2F92C4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321E4D4F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F889CF3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46F9FA88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7F0D0E97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32F5B93B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</w:tcPr>
          <w:p w14:paraId="17CFE860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4" w:type="dxa"/>
          </w:tcPr>
          <w:p w14:paraId="1E12597C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40FF9CC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  <w:vAlign w:val="center"/>
          </w:tcPr>
          <w:p w14:paraId="292E30A6" w14:textId="77777777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24" w:type="dxa"/>
            <w:vAlign w:val="center"/>
          </w:tcPr>
          <w:p w14:paraId="6C0D062D" w14:textId="1C43BF3C" w:rsidR="00D003B4" w:rsidRPr="00541F1E" w:rsidRDefault="00D003B4" w:rsidP="00D003B4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41F1E">
              <w:rPr>
                <w:rFonts w:ascii="Tahoma" w:hAnsi="Tahoma" w:cs="Tahoma"/>
                <w:b/>
                <w:bCs/>
                <w:sz w:val="18"/>
                <w:szCs w:val="18"/>
                <w:lang w:val="es-ES_tradnl"/>
              </w:rPr>
              <w:t>X</w:t>
            </w:r>
          </w:p>
        </w:tc>
      </w:tr>
    </w:tbl>
    <w:p w14:paraId="50EAF92A" w14:textId="77777777" w:rsidR="00D003B4" w:rsidRDefault="00D003B4" w:rsidP="00AC3518">
      <w:pPr>
        <w:widowControl w:val="0"/>
        <w:autoSpaceDE w:val="0"/>
        <w:autoSpaceDN w:val="0"/>
        <w:spacing w:before="0" w:after="0" w:line="360" w:lineRule="auto"/>
        <w:jc w:val="both"/>
      </w:pPr>
    </w:p>
    <w:p w14:paraId="2985B9B1" w14:textId="51970E33" w:rsidR="00D003B4" w:rsidRPr="00D003B4" w:rsidRDefault="00D003B4" w:rsidP="00D003B4">
      <w:pPr>
        <w:spacing w:line="240" w:lineRule="auto"/>
        <w:ind w:left="320" w:hanging="320"/>
        <w:contextualSpacing/>
        <w:rPr>
          <w:rFonts w:ascii="Tahoma" w:hAnsi="Tahoma" w:cs="Tahoma"/>
          <w:sz w:val="18"/>
          <w:szCs w:val="18"/>
          <w:u w:val="single"/>
          <w:lang w:val="es-ES"/>
        </w:rPr>
      </w:pPr>
    </w:p>
    <w:p w14:paraId="119C0558" w14:textId="77777777" w:rsidR="00D003B4" w:rsidRPr="00D003B4" w:rsidRDefault="00D003B4" w:rsidP="00AC3518">
      <w:pPr>
        <w:widowControl w:val="0"/>
        <w:autoSpaceDE w:val="0"/>
        <w:autoSpaceDN w:val="0"/>
        <w:spacing w:before="0" w:after="0" w:line="360" w:lineRule="auto"/>
        <w:jc w:val="both"/>
        <w:rPr>
          <w:lang w:val="es-ES"/>
        </w:rPr>
      </w:pPr>
    </w:p>
    <w:p w14:paraId="0AF47665" w14:textId="77C52E0C" w:rsidR="008214D7" w:rsidRPr="006F7748" w:rsidRDefault="008214D7" w:rsidP="00D003B4">
      <w:pPr>
        <w:pStyle w:val="titulo1pers"/>
        <w:spacing w:line="360" w:lineRule="auto"/>
        <w:ind w:left="284" w:hanging="284"/>
      </w:pPr>
      <w:r w:rsidRPr="006F7748">
        <w:t>9. CONDICIONES GENERALES PARA LA APROBACIÓN DE LA ASIGNATURA</w:t>
      </w:r>
    </w:p>
    <w:p w14:paraId="5F6EAC13" w14:textId="77777777" w:rsidR="008214D7" w:rsidRPr="0081068E" w:rsidRDefault="008214D7" w:rsidP="00AC3518">
      <w:pPr>
        <w:pStyle w:val="insert"/>
        <w:numPr>
          <w:ilvl w:val="0"/>
          <w:numId w:val="4"/>
        </w:numPr>
        <w:spacing w:line="360" w:lineRule="auto"/>
        <w:rPr>
          <w:b w:val="0"/>
        </w:rPr>
      </w:pPr>
      <w:r w:rsidRPr="0081068E">
        <w:t xml:space="preserve">Asistencia: </w:t>
      </w:r>
      <w:r w:rsidRPr="0081068E">
        <w:rPr>
          <w:b w:val="0"/>
        </w:rPr>
        <w:t xml:space="preserve">Se requiere una asistencia a clases no menor al setenta y cinco (75%) sobre el total de la carga horaria de la asignatura. </w:t>
      </w:r>
    </w:p>
    <w:p w14:paraId="33CC3543" w14:textId="77777777" w:rsidR="008214D7" w:rsidRPr="0081068E" w:rsidRDefault="008214D7" w:rsidP="00AC3518">
      <w:pPr>
        <w:pStyle w:val="insert"/>
        <w:numPr>
          <w:ilvl w:val="0"/>
          <w:numId w:val="4"/>
        </w:numPr>
        <w:spacing w:line="360" w:lineRule="auto"/>
      </w:pPr>
      <w:r w:rsidRPr="0081068E">
        <w:t>Evaluación</w:t>
      </w:r>
      <w:r w:rsidRPr="00766859">
        <w:rPr>
          <w:b w:val="0"/>
        </w:rPr>
        <w:t xml:space="preserve">: </w:t>
      </w:r>
    </w:p>
    <w:p w14:paraId="3C241572" w14:textId="77777777" w:rsidR="008214D7" w:rsidRPr="00F473FD" w:rsidRDefault="008214D7" w:rsidP="00AC3518">
      <w:pPr>
        <w:spacing w:line="360" w:lineRule="auto"/>
        <w:contextualSpacing/>
        <w:jc w:val="both"/>
        <w:rPr>
          <w:rFonts w:ascii="Tahoma" w:hAnsi="Tahoma" w:cs="Tahoma"/>
          <w:sz w:val="22"/>
        </w:rPr>
      </w:pPr>
      <w:r w:rsidRPr="00F473FD">
        <w:rPr>
          <w:rFonts w:ascii="Tahoma" w:hAnsi="Tahoma" w:cs="Tahoma"/>
          <w:sz w:val="22"/>
        </w:rPr>
        <w:t>Se disponen de cuatro estados académicos posibles:</w:t>
      </w:r>
    </w:p>
    <w:p w14:paraId="4F57828A" w14:textId="77777777" w:rsidR="008214D7" w:rsidRPr="00F473FD" w:rsidRDefault="008214D7" w:rsidP="00AC3518">
      <w:pPr>
        <w:pStyle w:val="Prrafodelista"/>
        <w:numPr>
          <w:ilvl w:val="1"/>
          <w:numId w:val="3"/>
        </w:numPr>
        <w:spacing w:line="360" w:lineRule="auto"/>
        <w:ind w:left="426" w:hanging="426"/>
        <w:contextualSpacing/>
        <w:jc w:val="both"/>
        <w:rPr>
          <w:rFonts w:ascii="Tahoma" w:hAnsi="Tahoma" w:cs="Tahoma"/>
          <w:sz w:val="22"/>
        </w:rPr>
      </w:pPr>
      <w:r w:rsidRPr="00C46725">
        <w:rPr>
          <w:rFonts w:ascii="Tahoma" w:hAnsi="Tahoma" w:cs="Tahoma"/>
          <w:sz w:val="22"/>
          <w:u w:val="single"/>
        </w:rPr>
        <w:t>Ausente</w:t>
      </w:r>
      <w:r w:rsidRPr="00C46725">
        <w:rPr>
          <w:rFonts w:ascii="Tahoma" w:hAnsi="Tahoma" w:cs="Tahoma"/>
          <w:sz w:val="22"/>
        </w:rPr>
        <w:t xml:space="preserve">: </w:t>
      </w:r>
      <w:r w:rsidRPr="00F473FD">
        <w:rPr>
          <w:rFonts w:ascii="Tahoma" w:hAnsi="Tahoma" w:cs="Tahoma"/>
          <w:sz w:val="22"/>
        </w:rPr>
        <w:t>cuando el alumno no tenga calificación en alguno de sus exámenes (o su recuperatorio).</w:t>
      </w:r>
    </w:p>
    <w:p w14:paraId="6B37D6F3" w14:textId="77777777" w:rsidR="008214D7" w:rsidRPr="00F473FD" w:rsidRDefault="008214D7" w:rsidP="00AC3518">
      <w:pPr>
        <w:pStyle w:val="Prrafodelista"/>
        <w:numPr>
          <w:ilvl w:val="1"/>
          <w:numId w:val="3"/>
        </w:numPr>
        <w:spacing w:line="360" w:lineRule="auto"/>
        <w:ind w:left="426" w:hanging="426"/>
        <w:contextualSpacing/>
        <w:jc w:val="both"/>
        <w:rPr>
          <w:rFonts w:ascii="Tahoma" w:hAnsi="Tahoma" w:cs="Tahoma"/>
          <w:sz w:val="22"/>
        </w:rPr>
      </w:pPr>
      <w:r w:rsidRPr="00C46725">
        <w:rPr>
          <w:rFonts w:ascii="Tahoma" w:hAnsi="Tahoma" w:cs="Tahoma"/>
          <w:sz w:val="22"/>
          <w:u w:val="single"/>
        </w:rPr>
        <w:t>Reprobada</w:t>
      </w:r>
      <w:r w:rsidRPr="00F473FD">
        <w:rPr>
          <w:rFonts w:ascii="Tahoma" w:hAnsi="Tahoma" w:cs="Tahoma"/>
          <w:sz w:val="22"/>
        </w:rPr>
        <w:t>: cuando el alumno obtenga como calificación final de 1 a 3 puntos.</w:t>
      </w:r>
    </w:p>
    <w:p w14:paraId="583E1AEB" w14:textId="77777777" w:rsidR="008214D7" w:rsidRPr="00F473FD" w:rsidRDefault="008214D7" w:rsidP="00AC3518">
      <w:pPr>
        <w:pStyle w:val="Prrafodelista"/>
        <w:numPr>
          <w:ilvl w:val="1"/>
          <w:numId w:val="3"/>
        </w:numPr>
        <w:spacing w:line="360" w:lineRule="auto"/>
        <w:ind w:left="426" w:hanging="426"/>
        <w:contextualSpacing/>
        <w:jc w:val="both"/>
        <w:rPr>
          <w:rFonts w:ascii="Tahoma" w:hAnsi="Tahoma" w:cs="Tahoma"/>
          <w:sz w:val="22"/>
        </w:rPr>
      </w:pPr>
      <w:r w:rsidRPr="00C46725">
        <w:rPr>
          <w:rFonts w:ascii="Tahoma" w:hAnsi="Tahoma" w:cs="Tahoma"/>
          <w:sz w:val="22"/>
          <w:u w:val="single"/>
        </w:rPr>
        <w:t>Cursada</w:t>
      </w:r>
      <w:r w:rsidRPr="00F473FD">
        <w:rPr>
          <w:rFonts w:ascii="Tahoma" w:hAnsi="Tahoma" w:cs="Tahoma"/>
          <w:sz w:val="22"/>
        </w:rPr>
        <w:t xml:space="preserve">: cuando el alumno obtenga entre 4 y 6 puntos como calificación final. </w:t>
      </w:r>
    </w:p>
    <w:p w14:paraId="619B7FE9" w14:textId="77777777" w:rsidR="008214D7" w:rsidRPr="00F473FD" w:rsidRDefault="008214D7" w:rsidP="00AC3518">
      <w:pPr>
        <w:pStyle w:val="Prrafodelista"/>
        <w:numPr>
          <w:ilvl w:val="1"/>
          <w:numId w:val="3"/>
        </w:numPr>
        <w:spacing w:line="360" w:lineRule="auto"/>
        <w:ind w:left="426" w:hanging="426"/>
        <w:contextualSpacing/>
        <w:jc w:val="both"/>
        <w:rPr>
          <w:rFonts w:ascii="Tahoma" w:hAnsi="Tahoma" w:cs="Tahoma"/>
          <w:sz w:val="22"/>
        </w:rPr>
      </w:pPr>
      <w:r w:rsidRPr="00C46725">
        <w:rPr>
          <w:rFonts w:ascii="Tahoma" w:hAnsi="Tahoma" w:cs="Tahoma"/>
          <w:sz w:val="22"/>
          <w:u w:val="single"/>
        </w:rPr>
        <w:t>Promocionada</w:t>
      </w:r>
      <w:r w:rsidRPr="00F473FD">
        <w:rPr>
          <w:rFonts w:ascii="Tahoma" w:hAnsi="Tahoma" w:cs="Tahoma"/>
          <w:sz w:val="22"/>
        </w:rPr>
        <w:t xml:space="preserve">: cuando el alumno obtenga como calificación final entre 7 y 10 puntos. </w:t>
      </w:r>
    </w:p>
    <w:p w14:paraId="258705FB" w14:textId="77777777" w:rsidR="00E068D0" w:rsidRDefault="008214D7" w:rsidP="00AC3518">
      <w:pPr>
        <w:spacing w:line="360" w:lineRule="auto"/>
        <w:contextualSpacing/>
        <w:jc w:val="both"/>
        <w:rPr>
          <w:rFonts w:ascii="Tahoma" w:hAnsi="Tahoma" w:cs="Tahoma"/>
          <w:sz w:val="22"/>
        </w:rPr>
      </w:pPr>
      <w:r w:rsidRPr="006F7748">
        <w:rPr>
          <w:rFonts w:ascii="Tahoma" w:hAnsi="Tahoma" w:cs="Tahoma"/>
          <w:sz w:val="22"/>
        </w:rPr>
        <w:lastRenderedPageBreak/>
        <w:t>Para las asignaturas cuatrimestrales habrá 2 instancias parciales y la posibilidad de 1 instancia recuperatoria. La calificación obtenida en el examen recuperatorio re</w:t>
      </w:r>
      <w:r w:rsidR="008370D1">
        <w:rPr>
          <w:rFonts w:ascii="Tahoma" w:hAnsi="Tahoma" w:cs="Tahoma"/>
          <w:sz w:val="22"/>
        </w:rPr>
        <w:t>emplaza y anula a todos los e</w:t>
      </w:r>
      <w:r w:rsidRPr="006F7748">
        <w:rPr>
          <w:rFonts w:ascii="Tahoma" w:hAnsi="Tahoma" w:cs="Tahoma"/>
          <w:sz w:val="22"/>
        </w:rPr>
        <w:t>fectos, la obtenida en el examen parcial que se recupera.</w:t>
      </w:r>
    </w:p>
    <w:p w14:paraId="47FD3D15" w14:textId="32E22EB7" w:rsidR="00E068D0" w:rsidRPr="006F7748" w:rsidRDefault="00241015" w:rsidP="00AC3518">
      <w:pPr>
        <w:spacing w:line="360" w:lineRule="auto"/>
        <w:contextualSpacing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 los fines de conformar la calificación final, l</w:t>
      </w:r>
      <w:r w:rsidR="002B5FD2">
        <w:rPr>
          <w:rFonts w:ascii="Tahoma" w:hAnsi="Tahoma" w:cs="Tahoma"/>
          <w:sz w:val="22"/>
        </w:rPr>
        <w:t xml:space="preserve">os parciales no se promedian, salvo que ambas evaluaciones sean reprobadas, </w:t>
      </w:r>
      <w:r>
        <w:rPr>
          <w:rFonts w:ascii="Tahoma" w:hAnsi="Tahoma" w:cs="Tahoma"/>
          <w:sz w:val="22"/>
        </w:rPr>
        <w:t xml:space="preserve">o ambas </w:t>
      </w:r>
      <w:r w:rsidR="002B5FD2">
        <w:rPr>
          <w:rFonts w:ascii="Tahoma" w:hAnsi="Tahoma" w:cs="Tahoma"/>
          <w:sz w:val="22"/>
        </w:rPr>
        <w:t>cursadas</w:t>
      </w:r>
      <w:r>
        <w:rPr>
          <w:rFonts w:ascii="Tahoma" w:hAnsi="Tahoma" w:cs="Tahoma"/>
          <w:sz w:val="22"/>
        </w:rPr>
        <w:t>,</w:t>
      </w:r>
      <w:r w:rsidR="002B5FD2">
        <w:rPr>
          <w:rFonts w:ascii="Tahoma" w:hAnsi="Tahoma" w:cs="Tahoma"/>
          <w:sz w:val="22"/>
        </w:rPr>
        <w:t xml:space="preserve"> o</w:t>
      </w:r>
      <w:r>
        <w:rPr>
          <w:rFonts w:ascii="Tahoma" w:hAnsi="Tahoma" w:cs="Tahoma"/>
          <w:sz w:val="22"/>
        </w:rPr>
        <w:t xml:space="preserve"> ambas</w:t>
      </w:r>
      <w:r w:rsidR="002B5FD2">
        <w:rPr>
          <w:rFonts w:ascii="Tahoma" w:hAnsi="Tahoma" w:cs="Tahoma"/>
          <w:sz w:val="22"/>
        </w:rPr>
        <w:t xml:space="preserve"> promocionadas. </w:t>
      </w:r>
    </w:p>
    <w:p w14:paraId="591D32BB" w14:textId="77777777" w:rsidR="008B19D2" w:rsidRPr="006F7748" w:rsidRDefault="008214D7" w:rsidP="00AC3518">
      <w:pPr>
        <w:spacing w:line="360" w:lineRule="auto"/>
        <w:contextualSpacing/>
        <w:jc w:val="both"/>
        <w:rPr>
          <w:rFonts w:ascii="Tahoma" w:hAnsi="Tahoma" w:cs="Tahoma"/>
          <w:sz w:val="22"/>
        </w:rPr>
      </w:pPr>
      <w:r w:rsidRPr="006F7748">
        <w:rPr>
          <w:rFonts w:ascii="Tahoma" w:hAnsi="Tahoma" w:cs="Tahoma"/>
          <w:sz w:val="22"/>
        </w:rPr>
        <w:t>El alumno que culmine la materia en condición “cursada”, deberá aprobar el examen final para tener la asignatura como aprobada.</w:t>
      </w:r>
    </w:p>
    <w:p w14:paraId="5030238C" w14:textId="16E1BA2A" w:rsidR="00782E29" w:rsidRDefault="00782E29" w:rsidP="00AC3518">
      <w:pPr>
        <w:widowControl w:val="0"/>
        <w:autoSpaceDE w:val="0"/>
        <w:autoSpaceDN w:val="0"/>
        <w:spacing w:line="360" w:lineRule="auto"/>
        <w:contextualSpacing/>
        <w:jc w:val="both"/>
        <w:rPr>
          <w:rFonts w:ascii="Tahoma" w:hAnsi="Tahoma" w:cs="Tahoma"/>
          <w:bCs/>
          <w:sz w:val="22"/>
        </w:rPr>
      </w:pPr>
    </w:p>
    <w:p w14:paraId="61D0961D" w14:textId="2B1824AE" w:rsidR="00AB589B" w:rsidRDefault="00AB589B" w:rsidP="00AC3518">
      <w:pPr>
        <w:widowControl w:val="0"/>
        <w:autoSpaceDE w:val="0"/>
        <w:autoSpaceDN w:val="0"/>
        <w:spacing w:line="360" w:lineRule="auto"/>
        <w:contextualSpacing/>
        <w:jc w:val="both"/>
        <w:rPr>
          <w:rFonts w:ascii="Tahoma" w:hAnsi="Tahoma" w:cs="Tahoma"/>
          <w:bCs/>
          <w:sz w:val="22"/>
        </w:rPr>
      </w:pPr>
    </w:p>
    <w:p w14:paraId="1A1BB1BA" w14:textId="01DD5540" w:rsidR="00AB589B" w:rsidRDefault="00AB589B" w:rsidP="00AC3518">
      <w:pPr>
        <w:widowControl w:val="0"/>
        <w:autoSpaceDE w:val="0"/>
        <w:autoSpaceDN w:val="0"/>
        <w:spacing w:line="360" w:lineRule="auto"/>
        <w:contextualSpacing/>
        <w:jc w:val="both"/>
        <w:rPr>
          <w:rFonts w:ascii="Tahoma" w:hAnsi="Tahoma" w:cs="Tahoma"/>
          <w:bCs/>
          <w:sz w:val="22"/>
        </w:rPr>
      </w:pPr>
    </w:p>
    <w:p w14:paraId="337DE238" w14:textId="231C170C" w:rsidR="00AB589B" w:rsidRDefault="00D003B4" w:rsidP="00AC3518">
      <w:pPr>
        <w:widowControl w:val="0"/>
        <w:autoSpaceDE w:val="0"/>
        <w:autoSpaceDN w:val="0"/>
        <w:spacing w:line="360" w:lineRule="auto"/>
        <w:contextualSpacing/>
        <w:jc w:val="both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01AD6" wp14:editId="1E62E80A">
                <wp:simplePos x="0" y="0"/>
                <wp:positionH relativeFrom="column">
                  <wp:posOffset>4604819</wp:posOffset>
                </wp:positionH>
                <wp:positionV relativeFrom="paragraph">
                  <wp:posOffset>244243</wp:posOffset>
                </wp:positionV>
                <wp:extent cx="1519617" cy="476234"/>
                <wp:effectExtent l="0" t="0" r="17145" b="6985"/>
                <wp:wrapNone/>
                <wp:docPr id="1709047072" name="Forma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17" cy="476234"/>
                        </a:xfrm>
                        <a:custGeom>
                          <a:avLst/>
                          <a:gdLst>
                            <a:gd name="connsiteX0" fmla="*/ 1806497 w 3145441"/>
                            <a:gd name="connsiteY0" fmla="*/ 858644 h 1170878"/>
                            <a:gd name="connsiteX1" fmla="*/ 1800922 w 3145441"/>
                            <a:gd name="connsiteY1" fmla="*/ 992458 h 1170878"/>
                            <a:gd name="connsiteX2" fmla="*/ 1795346 w 3145441"/>
                            <a:gd name="connsiteY2" fmla="*/ 1103970 h 1170878"/>
                            <a:gd name="connsiteX3" fmla="*/ 1784195 w 3145441"/>
                            <a:gd name="connsiteY3" fmla="*/ 1170878 h 1170878"/>
                            <a:gd name="connsiteX4" fmla="*/ 1722863 w 3145441"/>
                            <a:gd name="connsiteY4" fmla="*/ 1137424 h 1170878"/>
                            <a:gd name="connsiteX5" fmla="*/ 1488687 w 3145441"/>
                            <a:gd name="connsiteY5" fmla="*/ 1064941 h 1170878"/>
                            <a:gd name="connsiteX6" fmla="*/ 1009185 w 3145441"/>
                            <a:gd name="connsiteY6" fmla="*/ 1003609 h 1170878"/>
                            <a:gd name="connsiteX7" fmla="*/ 708102 w 3145441"/>
                            <a:gd name="connsiteY7" fmla="*/ 998034 h 1170878"/>
                            <a:gd name="connsiteX8" fmla="*/ 105936 w 3145441"/>
                            <a:gd name="connsiteY8" fmla="*/ 1031487 h 1170878"/>
                            <a:gd name="connsiteX9" fmla="*/ 0 w 3145441"/>
                            <a:gd name="connsiteY9" fmla="*/ 1053790 h 1170878"/>
                            <a:gd name="connsiteX10" fmla="*/ 111512 w 3145441"/>
                            <a:gd name="connsiteY10" fmla="*/ 1070517 h 1170878"/>
                            <a:gd name="connsiteX11" fmla="*/ 747131 w 3145441"/>
                            <a:gd name="connsiteY11" fmla="*/ 1048214 h 1170878"/>
                            <a:gd name="connsiteX12" fmla="*/ 1182029 w 3145441"/>
                            <a:gd name="connsiteY12" fmla="*/ 970156 h 1170878"/>
                            <a:gd name="connsiteX13" fmla="*/ 2414239 w 3145441"/>
                            <a:gd name="connsiteY13" fmla="*/ 652346 h 1170878"/>
                            <a:gd name="connsiteX14" fmla="*/ 2849136 w 3145441"/>
                            <a:gd name="connsiteY14" fmla="*/ 535258 h 1170878"/>
                            <a:gd name="connsiteX15" fmla="*/ 2932770 w 3145441"/>
                            <a:gd name="connsiteY15" fmla="*/ 512956 h 1170878"/>
                            <a:gd name="connsiteX16" fmla="*/ 3016404 w 3145441"/>
                            <a:gd name="connsiteY16" fmla="*/ 490653 h 1170878"/>
                            <a:gd name="connsiteX17" fmla="*/ 2988526 w 3145441"/>
                            <a:gd name="connsiteY17" fmla="*/ 485078 h 1170878"/>
                            <a:gd name="connsiteX18" fmla="*/ 2871439 w 3145441"/>
                            <a:gd name="connsiteY18" fmla="*/ 507380 h 1170878"/>
                            <a:gd name="connsiteX19" fmla="*/ 2759926 w 3145441"/>
                            <a:gd name="connsiteY19" fmla="*/ 524107 h 1170878"/>
                            <a:gd name="connsiteX20" fmla="*/ 2469995 w 3145441"/>
                            <a:gd name="connsiteY20" fmla="*/ 540834 h 1170878"/>
                            <a:gd name="connsiteX21" fmla="*/ 2336180 w 3145441"/>
                            <a:gd name="connsiteY21" fmla="*/ 535258 h 1170878"/>
                            <a:gd name="connsiteX22" fmla="*/ 2163336 w 3145441"/>
                            <a:gd name="connsiteY22" fmla="*/ 440473 h 1170878"/>
                            <a:gd name="connsiteX23" fmla="*/ 2107580 w 3145441"/>
                            <a:gd name="connsiteY23" fmla="*/ 362414 h 1170878"/>
                            <a:gd name="connsiteX24" fmla="*/ 2079702 w 3145441"/>
                            <a:gd name="connsiteY24" fmla="*/ 267629 h 1170878"/>
                            <a:gd name="connsiteX25" fmla="*/ 2074126 w 3145441"/>
                            <a:gd name="connsiteY25" fmla="*/ 172844 h 1170878"/>
                            <a:gd name="connsiteX26" fmla="*/ 2062975 w 3145441"/>
                            <a:gd name="connsiteY26" fmla="*/ 0 h 1170878"/>
                            <a:gd name="connsiteX27" fmla="*/ 2007219 w 3145441"/>
                            <a:gd name="connsiteY27" fmla="*/ 27878 h 1170878"/>
                            <a:gd name="connsiteX28" fmla="*/ 1862253 w 3145441"/>
                            <a:gd name="connsiteY28" fmla="*/ 195146 h 1170878"/>
                            <a:gd name="connsiteX29" fmla="*/ 1739590 w 3145441"/>
                            <a:gd name="connsiteY29" fmla="*/ 412595 h 1170878"/>
                            <a:gd name="connsiteX30" fmla="*/ 1717287 w 3145441"/>
                            <a:gd name="connsiteY30" fmla="*/ 563136 h 1170878"/>
                            <a:gd name="connsiteX31" fmla="*/ 1728439 w 3145441"/>
                            <a:gd name="connsiteY31" fmla="*/ 602166 h 1170878"/>
                            <a:gd name="connsiteX32" fmla="*/ 1812073 w 3145441"/>
                            <a:gd name="connsiteY32" fmla="*/ 624468 h 1170878"/>
                            <a:gd name="connsiteX33" fmla="*/ 1884556 w 3145441"/>
                            <a:gd name="connsiteY33" fmla="*/ 602166 h 1170878"/>
                            <a:gd name="connsiteX34" fmla="*/ 1962614 w 3145441"/>
                            <a:gd name="connsiteY34" fmla="*/ 529683 h 1170878"/>
                            <a:gd name="connsiteX35" fmla="*/ 2085278 w 3145441"/>
                            <a:gd name="connsiteY35" fmla="*/ 323385 h 1170878"/>
                            <a:gd name="connsiteX36" fmla="*/ 2107580 w 3145441"/>
                            <a:gd name="connsiteY36" fmla="*/ 183995 h 1170878"/>
                            <a:gd name="connsiteX37" fmla="*/ 2085278 w 3145441"/>
                            <a:gd name="connsiteY37" fmla="*/ 156117 h 1170878"/>
                            <a:gd name="connsiteX38" fmla="*/ 1945887 w 3145441"/>
                            <a:gd name="connsiteY38" fmla="*/ 211873 h 1170878"/>
                            <a:gd name="connsiteX39" fmla="*/ 1828800 w 3145441"/>
                            <a:gd name="connsiteY39" fmla="*/ 328961 h 1170878"/>
                            <a:gd name="connsiteX40" fmla="*/ 1745165 w 3145441"/>
                            <a:gd name="connsiteY40" fmla="*/ 468351 h 1170878"/>
                            <a:gd name="connsiteX41" fmla="*/ 1678258 w 3145441"/>
                            <a:gd name="connsiteY41" fmla="*/ 735980 h 1170878"/>
                            <a:gd name="connsiteX42" fmla="*/ 1683834 w 3145441"/>
                            <a:gd name="connsiteY42" fmla="*/ 814039 h 1170878"/>
                            <a:gd name="connsiteX43" fmla="*/ 1996068 w 3145441"/>
                            <a:gd name="connsiteY43" fmla="*/ 786161 h 1170878"/>
                            <a:gd name="connsiteX44" fmla="*/ 2319453 w 3145441"/>
                            <a:gd name="connsiteY44" fmla="*/ 418170 h 1170878"/>
                            <a:gd name="connsiteX45" fmla="*/ 2352907 w 3145441"/>
                            <a:gd name="connsiteY45" fmla="*/ 340112 h 1170878"/>
                            <a:gd name="connsiteX46" fmla="*/ 2224668 w 3145441"/>
                            <a:gd name="connsiteY46" fmla="*/ 512956 h 1170878"/>
                            <a:gd name="connsiteX47" fmla="*/ 2163336 w 3145441"/>
                            <a:gd name="connsiteY47" fmla="*/ 602166 h 1170878"/>
                            <a:gd name="connsiteX48" fmla="*/ 2113156 w 3145441"/>
                            <a:gd name="connsiteY48" fmla="*/ 708102 h 1170878"/>
                            <a:gd name="connsiteX49" fmla="*/ 2180063 w 3145441"/>
                            <a:gd name="connsiteY49" fmla="*/ 702527 h 1170878"/>
                            <a:gd name="connsiteX50" fmla="*/ 2291575 w 3145441"/>
                            <a:gd name="connsiteY50" fmla="*/ 596590 h 1170878"/>
                            <a:gd name="connsiteX51" fmla="*/ 2469995 w 3145441"/>
                            <a:gd name="connsiteY51" fmla="*/ 373566 h 1170878"/>
                            <a:gd name="connsiteX52" fmla="*/ 2514600 w 3145441"/>
                            <a:gd name="connsiteY52" fmla="*/ 312234 h 1170878"/>
                            <a:gd name="connsiteX53" fmla="*/ 2536902 w 3145441"/>
                            <a:gd name="connsiteY53" fmla="*/ 273205 h 1170878"/>
                            <a:gd name="connsiteX54" fmla="*/ 2514600 w 3145441"/>
                            <a:gd name="connsiteY54" fmla="*/ 323385 h 1170878"/>
                            <a:gd name="connsiteX55" fmla="*/ 2458843 w 3145441"/>
                            <a:gd name="connsiteY55" fmla="*/ 418170 h 1170878"/>
                            <a:gd name="connsiteX56" fmla="*/ 2391936 w 3145441"/>
                            <a:gd name="connsiteY56" fmla="*/ 551985 h 1170878"/>
                            <a:gd name="connsiteX57" fmla="*/ 2380785 w 3145441"/>
                            <a:gd name="connsiteY57" fmla="*/ 591014 h 1170878"/>
                            <a:gd name="connsiteX58" fmla="*/ 2458843 w 3145441"/>
                            <a:gd name="connsiteY58" fmla="*/ 485078 h 1170878"/>
                            <a:gd name="connsiteX59" fmla="*/ 2475570 w 3145441"/>
                            <a:gd name="connsiteY59" fmla="*/ 468351 h 1170878"/>
                            <a:gd name="connsiteX60" fmla="*/ 2481146 w 3145441"/>
                            <a:gd name="connsiteY60" fmla="*/ 490653 h 1170878"/>
                            <a:gd name="connsiteX61" fmla="*/ 2475570 w 3145441"/>
                            <a:gd name="connsiteY61" fmla="*/ 529683 h 1170878"/>
                            <a:gd name="connsiteX62" fmla="*/ 2458843 w 3145441"/>
                            <a:gd name="connsiteY62" fmla="*/ 563136 h 1170878"/>
                            <a:gd name="connsiteX63" fmla="*/ 2453268 w 3145441"/>
                            <a:gd name="connsiteY63" fmla="*/ 579863 h 1170878"/>
                            <a:gd name="connsiteX64" fmla="*/ 2458843 w 3145441"/>
                            <a:gd name="connsiteY64" fmla="*/ 529683 h 1170878"/>
                            <a:gd name="connsiteX65" fmla="*/ 2598234 w 3145441"/>
                            <a:gd name="connsiteY65" fmla="*/ 256478 h 1170878"/>
                            <a:gd name="connsiteX66" fmla="*/ 2715322 w 3145441"/>
                            <a:gd name="connsiteY66" fmla="*/ 139390 h 1170878"/>
                            <a:gd name="connsiteX67" fmla="*/ 2843561 w 3145441"/>
                            <a:gd name="connsiteY67" fmla="*/ 50180 h 1170878"/>
                            <a:gd name="connsiteX68" fmla="*/ 2943922 w 3145441"/>
                            <a:gd name="connsiteY68" fmla="*/ 22302 h 1170878"/>
                            <a:gd name="connsiteX69" fmla="*/ 3033131 w 3145441"/>
                            <a:gd name="connsiteY69" fmla="*/ 33453 h 1170878"/>
                            <a:gd name="connsiteX70" fmla="*/ 3133492 w 3145441"/>
                            <a:gd name="connsiteY70" fmla="*/ 183995 h 1170878"/>
                            <a:gd name="connsiteX71" fmla="*/ 3139068 w 3145441"/>
                            <a:gd name="connsiteY71" fmla="*/ 434897 h 1170878"/>
                            <a:gd name="connsiteX72" fmla="*/ 3116765 w 3145441"/>
                            <a:gd name="connsiteY72" fmla="*/ 524107 h 1170878"/>
                            <a:gd name="connsiteX73" fmla="*/ 3077736 w 3145441"/>
                            <a:gd name="connsiteY73" fmla="*/ 630044 h 1170878"/>
                            <a:gd name="connsiteX74" fmla="*/ 3066585 w 3145441"/>
                            <a:gd name="connsiteY74" fmla="*/ 657922 h 1170878"/>
                            <a:gd name="connsiteX0" fmla="*/ 1784869 w 3145441"/>
                            <a:gd name="connsiteY0" fmla="*/ 193931 h 1170878"/>
                            <a:gd name="connsiteX1" fmla="*/ 1800922 w 3145441"/>
                            <a:gd name="connsiteY1" fmla="*/ 992458 h 1170878"/>
                            <a:gd name="connsiteX2" fmla="*/ 1795346 w 3145441"/>
                            <a:gd name="connsiteY2" fmla="*/ 1103970 h 1170878"/>
                            <a:gd name="connsiteX3" fmla="*/ 1784195 w 3145441"/>
                            <a:gd name="connsiteY3" fmla="*/ 1170878 h 1170878"/>
                            <a:gd name="connsiteX4" fmla="*/ 1722863 w 3145441"/>
                            <a:gd name="connsiteY4" fmla="*/ 1137424 h 1170878"/>
                            <a:gd name="connsiteX5" fmla="*/ 1488687 w 3145441"/>
                            <a:gd name="connsiteY5" fmla="*/ 1064941 h 1170878"/>
                            <a:gd name="connsiteX6" fmla="*/ 1009185 w 3145441"/>
                            <a:gd name="connsiteY6" fmla="*/ 1003609 h 1170878"/>
                            <a:gd name="connsiteX7" fmla="*/ 708102 w 3145441"/>
                            <a:gd name="connsiteY7" fmla="*/ 998034 h 1170878"/>
                            <a:gd name="connsiteX8" fmla="*/ 105936 w 3145441"/>
                            <a:gd name="connsiteY8" fmla="*/ 1031487 h 1170878"/>
                            <a:gd name="connsiteX9" fmla="*/ 0 w 3145441"/>
                            <a:gd name="connsiteY9" fmla="*/ 1053790 h 1170878"/>
                            <a:gd name="connsiteX10" fmla="*/ 111512 w 3145441"/>
                            <a:gd name="connsiteY10" fmla="*/ 1070517 h 1170878"/>
                            <a:gd name="connsiteX11" fmla="*/ 747131 w 3145441"/>
                            <a:gd name="connsiteY11" fmla="*/ 1048214 h 1170878"/>
                            <a:gd name="connsiteX12" fmla="*/ 1182029 w 3145441"/>
                            <a:gd name="connsiteY12" fmla="*/ 970156 h 1170878"/>
                            <a:gd name="connsiteX13" fmla="*/ 2414239 w 3145441"/>
                            <a:gd name="connsiteY13" fmla="*/ 652346 h 1170878"/>
                            <a:gd name="connsiteX14" fmla="*/ 2849136 w 3145441"/>
                            <a:gd name="connsiteY14" fmla="*/ 535258 h 1170878"/>
                            <a:gd name="connsiteX15" fmla="*/ 2932770 w 3145441"/>
                            <a:gd name="connsiteY15" fmla="*/ 512956 h 1170878"/>
                            <a:gd name="connsiteX16" fmla="*/ 3016404 w 3145441"/>
                            <a:gd name="connsiteY16" fmla="*/ 490653 h 1170878"/>
                            <a:gd name="connsiteX17" fmla="*/ 2988526 w 3145441"/>
                            <a:gd name="connsiteY17" fmla="*/ 485078 h 1170878"/>
                            <a:gd name="connsiteX18" fmla="*/ 2871439 w 3145441"/>
                            <a:gd name="connsiteY18" fmla="*/ 507380 h 1170878"/>
                            <a:gd name="connsiteX19" fmla="*/ 2759926 w 3145441"/>
                            <a:gd name="connsiteY19" fmla="*/ 524107 h 1170878"/>
                            <a:gd name="connsiteX20" fmla="*/ 2469995 w 3145441"/>
                            <a:gd name="connsiteY20" fmla="*/ 540834 h 1170878"/>
                            <a:gd name="connsiteX21" fmla="*/ 2336180 w 3145441"/>
                            <a:gd name="connsiteY21" fmla="*/ 535258 h 1170878"/>
                            <a:gd name="connsiteX22" fmla="*/ 2163336 w 3145441"/>
                            <a:gd name="connsiteY22" fmla="*/ 440473 h 1170878"/>
                            <a:gd name="connsiteX23" fmla="*/ 2107580 w 3145441"/>
                            <a:gd name="connsiteY23" fmla="*/ 362414 h 1170878"/>
                            <a:gd name="connsiteX24" fmla="*/ 2079702 w 3145441"/>
                            <a:gd name="connsiteY24" fmla="*/ 267629 h 1170878"/>
                            <a:gd name="connsiteX25" fmla="*/ 2074126 w 3145441"/>
                            <a:gd name="connsiteY25" fmla="*/ 172844 h 1170878"/>
                            <a:gd name="connsiteX26" fmla="*/ 2062975 w 3145441"/>
                            <a:gd name="connsiteY26" fmla="*/ 0 h 1170878"/>
                            <a:gd name="connsiteX27" fmla="*/ 2007219 w 3145441"/>
                            <a:gd name="connsiteY27" fmla="*/ 27878 h 1170878"/>
                            <a:gd name="connsiteX28" fmla="*/ 1862253 w 3145441"/>
                            <a:gd name="connsiteY28" fmla="*/ 195146 h 1170878"/>
                            <a:gd name="connsiteX29" fmla="*/ 1739590 w 3145441"/>
                            <a:gd name="connsiteY29" fmla="*/ 412595 h 1170878"/>
                            <a:gd name="connsiteX30" fmla="*/ 1717287 w 3145441"/>
                            <a:gd name="connsiteY30" fmla="*/ 563136 h 1170878"/>
                            <a:gd name="connsiteX31" fmla="*/ 1728439 w 3145441"/>
                            <a:gd name="connsiteY31" fmla="*/ 602166 h 1170878"/>
                            <a:gd name="connsiteX32" fmla="*/ 1812073 w 3145441"/>
                            <a:gd name="connsiteY32" fmla="*/ 624468 h 1170878"/>
                            <a:gd name="connsiteX33" fmla="*/ 1884556 w 3145441"/>
                            <a:gd name="connsiteY33" fmla="*/ 602166 h 1170878"/>
                            <a:gd name="connsiteX34" fmla="*/ 1962614 w 3145441"/>
                            <a:gd name="connsiteY34" fmla="*/ 529683 h 1170878"/>
                            <a:gd name="connsiteX35" fmla="*/ 2085278 w 3145441"/>
                            <a:gd name="connsiteY35" fmla="*/ 323385 h 1170878"/>
                            <a:gd name="connsiteX36" fmla="*/ 2107580 w 3145441"/>
                            <a:gd name="connsiteY36" fmla="*/ 183995 h 1170878"/>
                            <a:gd name="connsiteX37" fmla="*/ 2085278 w 3145441"/>
                            <a:gd name="connsiteY37" fmla="*/ 156117 h 1170878"/>
                            <a:gd name="connsiteX38" fmla="*/ 1945887 w 3145441"/>
                            <a:gd name="connsiteY38" fmla="*/ 211873 h 1170878"/>
                            <a:gd name="connsiteX39" fmla="*/ 1828800 w 3145441"/>
                            <a:gd name="connsiteY39" fmla="*/ 328961 h 1170878"/>
                            <a:gd name="connsiteX40" fmla="*/ 1745165 w 3145441"/>
                            <a:gd name="connsiteY40" fmla="*/ 468351 h 1170878"/>
                            <a:gd name="connsiteX41" fmla="*/ 1678258 w 3145441"/>
                            <a:gd name="connsiteY41" fmla="*/ 735980 h 1170878"/>
                            <a:gd name="connsiteX42" fmla="*/ 1683834 w 3145441"/>
                            <a:gd name="connsiteY42" fmla="*/ 814039 h 1170878"/>
                            <a:gd name="connsiteX43" fmla="*/ 1996068 w 3145441"/>
                            <a:gd name="connsiteY43" fmla="*/ 786161 h 1170878"/>
                            <a:gd name="connsiteX44" fmla="*/ 2319453 w 3145441"/>
                            <a:gd name="connsiteY44" fmla="*/ 418170 h 1170878"/>
                            <a:gd name="connsiteX45" fmla="*/ 2352907 w 3145441"/>
                            <a:gd name="connsiteY45" fmla="*/ 340112 h 1170878"/>
                            <a:gd name="connsiteX46" fmla="*/ 2224668 w 3145441"/>
                            <a:gd name="connsiteY46" fmla="*/ 512956 h 1170878"/>
                            <a:gd name="connsiteX47" fmla="*/ 2163336 w 3145441"/>
                            <a:gd name="connsiteY47" fmla="*/ 602166 h 1170878"/>
                            <a:gd name="connsiteX48" fmla="*/ 2113156 w 3145441"/>
                            <a:gd name="connsiteY48" fmla="*/ 708102 h 1170878"/>
                            <a:gd name="connsiteX49" fmla="*/ 2180063 w 3145441"/>
                            <a:gd name="connsiteY49" fmla="*/ 702527 h 1170878"/>
                            <a:gd name="connsiteX50" fmla="*/ 2291575 w 3145441"/>
                            <a:gd name="connsiteY50" fmla="*/ 596590 h 1170878"/>
                            <a:gd name="connsiteX51" fmla="*/ 2469995 w 3145441"/>
                            <a:gd name="connsiteY51" fmla="*/ 373566 h 1170878"/>
                            <a:gd name="connsiteX52" fmla="*/ 2514600 w 3145441"/>
                            <a:gd name="connsiteY52" fmla="*/ 312234 h 1170878"/>
                            <a:gd name="connsiteX53" fmla="*/ 2536902 w 3145441"/>
                            <a:gd name="connsiteY53" fmla="*/ 273205 h 1170878"/>
                            <a:gd name="connsiteX54" fmla="*/ 2514600 w 3145441"/>
                            <a:gd name="connsiteY54" fmla="*/ 323385 h 1170878"/>
                            <a:gd name="connsiteX55" fmla="*/ 2458843 w 3145441"/>
                            <a:gd name="connsiteY55" fmla="*/ 418170 h 1170878"/>
                            <a:gd name="connsiteX56" fmla="*/ 2391936 w 3145441"/>
                            <a:gd name="connsiteY56" fmla="*/ 551985 h 1170878"/>
                            <a:gd name="connsiteX57" fmla="*/ 2380785 w 3145441"/>
                            <a:gd name="connsiteY57" fmla="*/ 591014 h 1170878"/>
                            <a:gd name="connsiteX58" fmla="*/ 2458843 w 3145441"/>
                            <a:gd name="connsiteY58" fmla="*/ 485078 h 1170878"/>
                            <a:gd name="connsiteX59" fmla="*/ 2475570 w 3145441"/>
                            <a:gd name="connsiteY59" fmla="*/ 468351 h 1170878"/>
                            <a:gd name="connsiteX60" fmla="*/ 2481146 w 3145441"/>
                            <a:gd name="connsiteY60" fmla="*/ 490653 h 1170878"/>
                            <a:gd name="connsiteX61" fmla="*/ 2475570 w 3145441"/>
                            <a:gd name="connsiteY61" fmla="*/ 529683 h 1170878"/>
                            <a:gd name="connsiteX62" fmla="*/ 2458843 w 3145441"/>
                            <a:gd name="connsiteY62" fmla="*/ 563136 h 1170878"/>
                            <a:gd name="connsiteX63" fmla="*/ 2453268 w 3145441"/>
                            <a:gd name="connsiteY63" fmla="*/ 579863 h 1170878"/>
                            <a:gd name="connsiteX64" fmla="*/ 2458843 w 3145441"/>
                            <a:gd name="connsiteY64" fmla="*/ 529683 h 1170878"/>
                            <a:gd name="connsiteX65" fmla="*/ 2598234 w 3145441"/>
                            <a:gd name="connsiteY65" fmla="*/ 256478 h 1170878"/>
                            <a:gd name="connsiteX66" fmla="*/ 2715322 w 3145441"/>
                            <a:gd name="connsiteY66" fmla="*/ 139390 h 1170878"/>
                            <a:gd name="connsiteX67" fmla="*/ 2843561 w 3145441"/>
                            <a:gd name="connsiteY67" fmla="*/ 50180 h 1170878"/>
                            <a:gd name="connsiteX68" fmla="*/ 2943922 w 3145441"/>
                            <a:gd name="connsiteY68" fmla="*/ 22302 h 1170878"/>
                            <a:gd name="connsiteX69" fmla="*/ 3033131 w 3145441"/>
                            <a:gd name="connsiteY69" fmla="*/ 33453 h 1170878"/>
                            <a:gd name="connsiteX70" fmla="*/ 3133492 w 3145441"/>
                            <a:gd name="connsiteY70" fmla="*/ 183995 h 1170878"/>
                            <a:gd name="connsiteX71" fmla="*/ 3139068 w 3145441"/>
                            <a:gd name="connsiteY71" fmla="*/ 434897 h 1170878"/>
                            <a:gd name="connsiteX72" fmla="*/ 3116765 w 3145441"/>
                            <a:gd name="connsiteY72" fmla="*/ 524107 h 1170878"/>
                            <a:gd name="connsiteX73" fmla="*/ 3077736 w 3145441"/>
                            <a:gd name="connsiteY73" fmla="*/ 630044 h 1170878"/>
                            <a:gd name="connsiteX74" fmla="*/ 3066585 w 3145441"/>
                            <a:gd name="connsiteY74" fmla="*/ 657922 h 1170878"/>
                            <a:gd name="connsiteX0" fmla="*/ 1784869 w 3145441"/>
                            <a:gd name="connsiteY0" fmla="*/ 193931 h 1170878"/>
                            <a:gd name="connsiteX1" fmla="*/ 1815341 w 3145441"/>
                            <a:gd name="connsiteY1" fmla="*/ 788613 h 1170878"/>
                            <a:gd name="connsiteX2" fmla="*/ 1795346 w 3145441"/>
                            <a:gd name="connsiteY2" fmla="*/ 1103970 h 1170878"/>
                            <a:gd name="connsiteX3" fmla="*/ 1784195 w 3145441"/>
                            <a:gd name="connsiteY3" fmla="*/ 1170878 h 1170878"/>
                            <a:gd name="connsiteX4" fmla="*/ 1722863 w 3145441"/>
                            <a:gd name="connsiteY4" fmla="*/ 1137424 h 1170878"/>
                            <a:gd name="connsiteX5" fmla="*/ 1488687 w 3145441"/>
                            <a:gd name="connsiteY5" fmla="*/ 1064941 h 1170878"/>
                            <a:gd name="connsiteX6" fmla="*/ 1009185 w 3145441"/>
                            <a:gd name="connsiteY6" fmla="*/ 1003609 h 1170878"/>
                            <a:gd name="connsiteX7" fmla="*/ 708102 w 3145441"/>
                            <a:gd name="connsiteY7" fmla="*/ 998034 h 1170878"/>
                            <a:gd name="connsiteX8" fmla="*/ 105936 w 3145441"/>
                            <a:gd name="connsiteY8" fmla="*/ 1031487 h 1170878"/>
                            <a:gd name="connsiteX9" fmla="*/ 0 w 3145441"/>
                            <a:gd name="connsiteY9" fmla="*/ 1053790 h 1170878"/>
                            <a:gd name="connsiteX10" fmla="*/ 111512 w 3145441"/>
                            <a:gd name="connsiteY10" fmla="*/ 1070517 h 1170878"/>
                            <a:gd name="connsiteX11" fmla="*/ 747131 w 3145441"/>
                            <a:gd name="connsiteY11" fmla="*/ 1048214 h 1170878"/>
                            <a:gd name="connsiteX12" fmla="*/ 1182029 w 3145441"/>
                            <a:gd name="connsiteY12" fmla="*/ 970156 h 1170878"/>
                            <a:gd name="connsiteX13" fmla="*/ 2414239 w 3145441"/>
                            <a:gd name="connsiteY13" fmla="*/ 652346 h 1170878"/>
                            <a:gd name="connsiteX14" fmla="*/ 2849136 w 3145441"/>
                            <a:gd name="connsiteY14" fmla="*/ 535258 h 1170878"/>
                            <a:gd name="connsiteX15" fmla="*/ 2932770 w 3145441"/>
                            <a:gd name="connsiteY15" fmla="*/ 512956 h 1170878"/>
                            <a:gd name="connsiteX16" fmla="*/ 3016404 w 3145441"/>
                            <a:gd name="connsiteY16" fmla="*/ 490653 h 1170878"/>
                            <a:gd name="connsiteX17" fmla="*/ 2988526 w 3145441"/>
                            <a:gd name="connsiteY17" fmla="*/ 485078 h 1170878"/>
                            <a:gd name="connsiteX18" fmla="*/ 2871439 w 3145441"/>
                            <a:gd name="connsiteY18" fmla="*/ 507380 h 1170878"/>
                            <a:gd name="connsiteX19" fmla="*/ 2759926 w 3145441"/>
                            <a:gd name="connsiteY19" fmla="*/ 524107 h 1170878"/>
                            <a:gd name="connsiteX20" fmla="*/ 2469995 w 3145441"/>
                            <a:gd name="connsiteY20" fmla="*/ 540834 h 1170878"/>
                            <a:gd name="connsiteX21" fmla="*/ 2336180 w 3145441"/>
                            <a:gd name="connsiteY21" fmla="*/ 535258 h 1170878"/>
                            <a:gd name="connsiteX22" fmla="*/ 2163336 w 3145441"/>
                            <a:gd name="connsiteY22" fmla="*/ 440473 h 1170878"/>
                            <a:gd name="connsiteX23" fmla="*/ 2107580 w 3145441"/>
                            <a:gd name="connsiteY23" fmla="*/ 362414 h 1170878"/>
                            <a:gd name="connsiteX24" fmla="*/ 2079702 w 3145441"/>
                            <a:gd name="connsiteY24" fmla="*/ 267629 h 1170878"/>
                            <a:gd name="connsiteX25" fmla="*/ 2074126 w 3145441"/>
                            <a:gd name="connsiteY25" fmla="*/ 172844 h 1170878"/>
                            <a:gd name="connsiteX26" fmla="*/ 2062975 w 3145441"/>
                            <a:gd name="connsiteY26" fmla="*/ 0 h 1170878"/>
                            <a:gd name="connsiteX27" fmla="*/ 2007219 w 3145441"/>
                            <a:gd name="connsiteY27" fmla="*/ 27878 h 1170878"/>
                            <a:gd name="connsiteX28" fmla="*/ 1862253 w 3145441"/>
                            <a:gd name="connsiteY28" fmla="*/ 195146 h 1170878"/>
                            <a:gd name="connsiteX29" fmla="*/ 1739590 w 3145441"/>
                            <a:gd name="connsiteY29" fmla="*/ 412595 h 1170878"/>
                            <a:gd name="connsiteX30" fmla="*/ 1717287 w 3145441"/>
                            <a:gd name="connsiteY30" fmla="*/ 563136 h 1170878"/>
                            <a:gd name="connsiteX31" fmla="*/ 1728439 w 3145441"/>
                            <a:gd name="connsiteY31" fmla="*/ 602166 h 1170878"/>
                            <a:gd name="connsiteX32" fmla="*/ 1812073 w 3145441"/>
                            <a:gd name="connsiteY32" fmla="*/ 624468 h 1170878"/>
                            <a:gd name="connsiteX33" fmla="*/ 1884556 w 3145441"/>
                            <a:gd name="connsiteY33" fmla="*/ 602166 h 1170878"/>
                            <a:gd name="connsiteX34" fmla="*/ 1962614 w 3145441"/>
                            <a:gd name="connsiteY34" fmla="*/ 529683 h 1170878"/>
                            <a:gd name="connsiteX35" fmla="*/ 2085278 w 3145441"/>
                            <a:gd name="connsiteY35" fmla="*/ 323385 h 1170878"/>
                            <a:gd name="connsiteX36" fmla="*/ 2107580 w 3145441"/>
                            <a:gd name="connsiteY36" fmla="*/ 183995 h 1170878"/>
                            <a:gd name="connsiteX37" fmla="*/ 2085278 w 3145441"/>
                            <a:gd name="connsiteY37" fmla="*/ 156117 h 1170878"/>
                            <a:gd name="connsiteX38" fmla="*/ 1945887 w 3145441"/>
                            <a:gd name="connsiteY38" fmla="*/ 211873 h 1170878"/>
                            <a:gd name="connsiteX39" fmla="*/ 1828800 w 3145441"/>
                            <a:gd name="connsiteY39" fmla="*/ 328961 h 1170878"/>
                            <a:gd name="connsiteX40" fmla="*/ 1745165 w 3145441"/>
                            <a:gd name="connsiteY40" fmla="*/ 468351 h 1170878"/>
                            <a:gd name="connsiteX41" fmla="*/ 1678258 w 3145441"/>
                            <a:gd name="connsiteY41" fmla="*/ 735980 h 1170878"/>
                            <a:gd name="connsiteX42" fmla="*/ 1683834 w 3145441"/>
                            <a:gd name="connsiteY42" fmla="*/ 814039 h 1170878"/>
                            <a:gd name="connsiteX43" fmla="*/ 1996068 w 3145441"/>
                            <a:gd name="connsiteY43" fmla="*/ 786161 h 1170878"/>
                            <a:gd name="connsiteX44" fmla="*/ 2319453 w 3145441"/>
                            <a:gd name="connsiteY44" fmla="*/ 418170 h 1170878"/>
                            <a:gd name="connsiteX45" fmla="*/ 2352907 w 3145441"/>
                            <a:gd name="connsiteY45" fmla="*/ 340112 h 1170878"/>
                            <a:gd name="connsiteX46" fmla="*/ 2224668 w 3145441"/>
                            <a:gd name="connsiteY46" fmla="*/ 512956 h 1170878"/>
                            <a:gd name="connsiteX47" fmla="*/ 2163336 w 3145441"/>
                            <a:gd name="connsiteY47" fmla="*/ 602166 h 1170878"/>
                            <a:gd name="connsiteX48" fmla="*/ 2113156 w 3145441"/>
                            <a:gd name="connsiteY48" fmla="*/ 708102 h 1170878"/>
                            <a:gd name="connsiteX49" fmla="*/ 2180063 w 3145441"/>
                            <a:gd name="connsiteY49" fmla="*/ 702527 h 1170878"/>
                            <a:gd name="connsiteX50" fmla="*/ 2291575 w 3145441"/>
                            <a:gd name="connsiteY50" fmla="*/ 596590 h 1170878"/>
                            <a:gd name="connsiteX51" fmla="*/ 2469995 w 3145441"/>
                            <a:gd name="connsiteY51" fmla="*/ 373566 h 1170878"/>
                            <a:gd name="connsiteX52" fmla="*/ 2514600 w 3145441"/>
                            <a:gd name="connsiteY52" fmla="*/ 312234 h 1170878"/>
                            <a:gd name="connsiteX53" fmla="*/ 2536902 w 3145441"/>
                            <a:gd name="connsiteY53" fmla="*/ 273205 h 1170878"/>
                            <a:gd name="connsiteX54" fmla="*/ 2514600 w 3145441"/>
                            <a:gd name="connsiteY54" fmla="*/ 323385 h 1170878"/>
                            <a:gd name="connsiteX55" fmla="*/ 2458843 w 3145441"/>
                            <a:gd name="connsiteY55" fmla="*/ 418170 h 1170878"/>
                            <a:gd name="connsiteX56" fmla="*/ 2391936 w 3145441"/>
                            <a:gd name="connsiteY56" fmla="*/ 551985 h 1170878"/>
                            <a:gd name="connsiteX57" fmla="*/ 2380785 w 3145441"/>
                            <a:gd name="connsiteY57" fmla="*/ 591014 h 1170878"/>
                            <a:gd name="connsiteX58" fmla="*/ 2458843 w 3145441"/>
                            <a:gd name="connsiteY58" fmla="*/ 485078 h 1170878"/>
                            <a:gd name="connsiteX59" fmla="*/ 2475570 w 3145441"/>
                            <a:gd name="connsiteY59" fmla="*/ 468351 h 1170878"/>
                            <a:gd name="connsiteX60" fmla="*/ 2481146 w 3145441"/>
                            <a:gd name="connsiteY60" fmla="*/ 490653 h 1170878"/>
                            <a:gd name="connsiteX61" fmla="*/ 2475570 w 3145441"/>
                            <a:gd name="connsiteY61" fmla="*/ 529683 h 1170878"/>
                            <a:gd name="connsiteX62" fmla="*/ 2458843 w 3145441"/>
                            <a:gd name="connsiteY62" fmla="*/ 563136 h 1170878"/>
                            <a:gd name="connsiteX63" fmla="*/ 2453268 w 3145441"/>
                            <a:gd name="connsiteY63" fmla="*/ 579863 h 1170878"/>
                            <a:gd name="connsiteX64" fmla="*/ 2458843 w 3145441"/>
                            <a:gd name="connsiteY64" fmla="*/ 529683 h 1170878"/>
                            <a:gd name="connsiteX65" fmla="*/ 2598234 w 3145441"/>
                            <a:gd name="connsiteY65" fmla="*/ 256478 h 1170878"/>
                            <a:gd name="connsiteX66" fmla="*/ 2715322 w 3145441"/>
                            <a:gd name="connsiteY66" fmla="*/ 139390 h 1170878"/>
                            <a:gd name="connsiteX67" fmla="*/ 2843561 w 3145441"/>
                            <a:gd name="connsiteY67" fmla="*/ 50180 h 1170878"/>
                            <a:gd name="connsiteX68" fmla="*/ 2943922 w 3145441"/>
                            <a:gd name="connsiteY68" fmla="*/ 22302 h 1170878"/>
                            <a:gd name="connsiteX69" fmla="*/ 3033131 w 3145441"/>
                            <a:gd name="connsiteY69" fmla="*/ 33453 h 1170878"/>
                            <a:gd name="connsiteX70" fmla="*/ 3133492 w 3145441"/>
                            <a:gd name="connsiteY70" fmla="*/ 183995 h 1170878"/>
                            <a:gd name="connsiteX71" fmla="*/ 3139068 w 3145441"/>
                            <a:gd name="connsiteY71" fmla="*/ 434897 h 1170878"/>
                            <a:gd name="connsiteX72" fmla="*/ 3116765 w 3145441"/>
                            <a:gd name="connsiteY72" fmla="*/ 524107 h 1170878"/>
                            <a:gd name="connsiteX73" fmla="*/ 3077736 w 3145441"/>
                            <a:gd name="connsiteY73" fmla="*/ 630044 h 1170878"/>
                            <a:gd name="connsiteX74" fmla="*/ 3066585 w 3145441"/>
                            <a:gd name="connsiteY74" fmla="*/ 657922 h 1170878"/>
                            <a:gd name="connsiteX0" fmla="*/ 1784869 w 3145441"/>
                            <a:gd name="connsiteY0" fmla="*/ 193931 h 1170878"/>
                            <a:gd name="connsiteX1" fmla="*/ 1815341 w 3145441"/>
                            <a:gd name="connsiteY1" fmla="*/ 788613 h 1170878"/>
                            <a:gd name="connsiteX2" fmla="*/ 1795346 w 3145441"/>
                            <a:gd name="connsiteY2" fmla="*/ 1103970 h 1170878"/>
                            <a:gd name="connsiteX3" fmla="*/ 1784195 w 3145441"/>
                            <a:gd name="connsiteY3" fmla="*/ 1170878 h 1170878"/>
                            <a:gd name="connsiteX4" fmla="*/ 1722863 w 3145441"/>
                            <a:gd name="connsiteY4" fmla="*/ 1137424 h 1170878"/>
                            <a:gd name="connsiteX5" fmla="*/ 1488687 w 3145441"/>
                            <a:gd name="connsiteY5" fmla="*/ 1064941 h 1170878"/>
                            <a:gd name="connsiteX6" fmla="*/ 1009185 w 3145441"/>
                            <a:gd name="connsiteY6" fmla="*/ 1003609 h 1170878"/>
                            <a:gd name="connsiteX7" fmla="*/ 708102 w 3145441"/>
                            <a:gd name="connsiteY7" fmla="*/ 998034 h 1170878"/>
                            <a:gd name="connsiteX8" fmla="*/ 105936 w 3145441"/>
                            <a:gd name="connsiteY8" fmla="*/ 1031487 h 1170878"/>
                            <a:gd name="connsiteX9" fmla="*/ 0 w 3145441"/>
                            <a:gd name="connsiteY9" fmla="*/ 1053790 h 1170878"/>
                            <a:gd name="connsiteX10" fmla="*/ 111512 w 3145441"/>
                            <a:gd name="connsiteY10" fmla="*/ 1070517 h 1170878"/>
                            <a:gd name="connsiteX11" fmla="*/ 747131 w 3145441"/>
                            <a:gd name="connsiteY11" fmla="*/ 1048214 h 1170878"/>
                            <a:gd name="connsiteX12" fmla="*/ 1182029 w 3145441"/>
                            <a:gd name="connsiteY12" fmla="*/ 970156 h 1170878"/>
                            <a:gd name="connsiteX13" fmla="*/ 2414239 w 3145441"/>
                            <a:gd name="connsiteY13" fmla="*/ 652346 h 1170878"/>
                            <a:gd name="connsiteX14" fmla="*/ 2849136 w 3145441"/>
                            <a:gd name="connsiteY14" fmla="*/ 535258 h 1170878"/>
                            <a:gd name="connsiteX15" fmla="*/ 2932770 w 3145441"/>
                            <a:gd name="connsiteY15" fmla="*/ 512956 h 1170878"/>
                            <a:gd name="connsiteX16" fmla="*/ 3016404 w 3145441"/>
                            <a:gd name="connsiteY16" fmla="*/ 490653 h 1170878"/>
                            <a:gd name="connsiteX17" fmla="*/ 2988526 w 3145441"/>
                            <a:gd name="connsiteY17" fmla="*/ 485078 h 1170878"/>
                            <a:gd name="connsiteX18" fmla="*/ 2871439 w 3145441"/>
                            <a:gd name="connsiteY18" fmla="*/ 507380 h 1170878"/>
                            <a:gd name="connsiteX19" fmla="*/ 2759926 w 3145441"/>
                            <a:gd name="connsiteY19" fmla="*/ 524107 h 1170878"/>
                            <a:gd name="connsiteX20" fmla="*/ 2469995 w 3145441"/>
                            <a:gd name="connsiteY20" fmla="*/ 540834 h 1170878"/>
                            <a:gd name="connsiteX21" fmla="*/ 2336180 w 3145441"/>
                            <a:gd name="connsiteY21" fmla="*/ 535258 h 1170878"/>
                            <a:gd name="connsiteX22" fmla="*/ 2163336 w 3145441"/>
                            <a:gd name="connsiteY22" fmla="*/ 440473 h 1170878"/>
                            <a:gd name="connsiteX23" fmla="*/ 2107580 w 3145441"/>
                            <a:gd name="connsiteY23" fmla="*/ 362414 h 1170878"/>
                            <a:gd name="connsiteX24" fmla="*/ 2079702 w 3145441"/>
                            <a:gd name="connsiteY24" fmla="*/ 267629 h 1170878"/>
                            <a:gd name="connsiteX25" fmla="*/ 2074126 w 3145441"/>
                            <a:gd name="connsiteY25" fmla="*/ 172844 h 1170878"/>
                            <a:gd name="connsiteX26" fmla="*/ 2062975 w 3145441"/>
                            <a:gd name="connsiteY26" fmla="*/ 0 h 1170878"/>
                            <a:gd name="connsiteX27" fmla="*/ 2007219 w 3145441"/>
                            <a:gd name="connsiteY27" fmla="*/ 27878 h 1170878"/>
                            <a:gd name="connsiteX28" fmla="*/ 1862253 w 3145441"/>
                            <a:gd name="connsiteY28" fmla="*/ 195146 h 1170878"/>
                            <a:gd name="connsiteX29" fmla="*/ 1739590 w 3145441"/>
                            <a:gd name="connsiteY29" fmla="*/ 412595 h 1170878"/>
                            <a:gd name="connsiteX30" fmla="*/ 1717287 w 3145441"/>
                            <a:gd name="connsiteY30" fmla="*/ 563136 h 1170878"/>
                            <a:gd name="connsiteX31" fmla="*/ 1728439 w 3145441"/>
                            <a:gd name="connsiteY31" fmla="*/ 602166 h 1170878"/>
                            <a:gd name="connsiteX32" fmla="*/ 1812073 w 3145441"/>
                            <a:gd name="connsiteY32" fmla="*/ 624468 h 1170878"/>
                            <a:gd name="connsiteX33" fmla="*/ 1884556 w 3145441"/>
                            <a:gd name="connsiteY33" fmla="*/ 602166 h 1170878"/>
                            <a:gd name="connsiteX34" fmla="*/ 1962614 w 3145441"/>
                            <a:gd name="connsiteY34" fmla="*/ 529683 h 1170878"/>
                            <a:gd name="connsiteX35" fmla="*/ 2085278 w 3145441"/>
                            <a:gd name="connsiteY35" fmla="*/ 323385 h 1170878"/>
                            <a:gd name="connsiteX36" fmla="*/ 2107580 w 3145441"/>
                            <a:gd name="connsiteY36" fmla="*/ 183995 h 1170878"/>
                            <a:gd name="connsiteX37" fmla="*/ 2085278 w 3145441"/>
                            <a:gd name="connsiteY37" fmla="*/ 156117 h 1170878"/>
                            <a:gd name="connsiteX38" fmla="*/ 1945887 w 3145441"/>
                            <a:gd name="connsiteY38" fmla="*/ 211873 h 1170878"/>
                            <a:gd name="connsiteX39" fmla="*/ 1828800 w 3145441"/>
                            <a:gd name="connsiteY39" fmla="*/ 328961 h 1170878"/>
                            <a:gd name="connsiteX40" fmla="*/ 1745165 w 3145441"/>
                            <a:gd name="connsiteY40" fmla="*/ 468351 h 1170878"/>
                            <a:gd name="connsiteX41" fmla="*/ 1678258 w 3145441"/>
                            <a:gd name="connsiteY41" fmla="*/ 735980 h 1170878"/>
                            <a:gd name="connsiteX42" fmla="*/ 1683834 w 3145441"/>
                            <a:gd name="connsiteY42" fmla="*/ 814039 h 1170878"/>
                            <a:gd name="connsiteX43" fmla="*/ 1996068 w 3145441"/>
                            <a:gd name="connsiteY43" fmla="*/ 786161 h 1170878"/>
                            <a:gd name="connsiteX44" fmla="*/ 2319453 w 3145441"/>
                            <a:gd name="connsiteY44" fmla="*/ 418170 h 1170878"/>
                            <a:gd name="connsiteX45" fmla="*/ 2352907 w 3145441"/>
                            <a:gd name="connsiteY45" fmla="*/ 340112 h 1170878"/>
                            <a:gd name="connsiteX46" fmla="*/ 2224668 w 3145441"/>
                            <a:gd name="connsiteY46" fmla="*/ 512956 h 1170878"/>
                            <a:gd name="connsiteX47" fmla="*/ 2163336 w 3145441"/>
                            <a:gd name="connsiteY47" fmla="*/ 602166 h 1170878"/>
                            <a:gd name="connsiteX48" fmla="*/ 2113156 w 3145441"/>
                            <a:gd name="connsiteY48" fmla="*/ 708102 h 1170878"/>
                            <a:gd name="connsiteX49" fmla="*/ 2180063 w 3145441"/>
                            <a:gd name="connsiteY49" fmla="*/ 702527 h 1170878"/>
                            <a:gd name="connsiteX50" fmla="*/ 2291575 w 3145441"/>
                            <a:gd name="connsiteY50" fmla="*/ 596590 h 1170878"/>
                            <a:gd name="connsiteX51" fmla="*/ 2469995 w 3145441"/>
                            <a:gd name="connsiteY51" fmla="*/ 373566 h 1170878"/>
                            <a:gd name="connsiteX52" fmla="*/ 2514600 w 3145441"/>
                            <a:gd name="connsiteY52" fmla="*/ 312234 h 1170878"/>
                            <a:gd name="connsiteX53" fmla="*/ 2536902 w 3145441"/>
                            <a:gd name="connsiteY53" fmla="*/ 273205 h 1170878"/>
                            <a:gd name="connsiteX54" fmla="*/ 2514600 w 3145441"/>
                            <a:gd name="connsiteY54" fmla="*/ 323385 h 1170878"/>
                            <a:gd name="connsiteX55" fmla="*/ 2458843 w 3145441"/>
                            <a:gd name="connsiteY55" fmla="*/ 418170 h 1170878"/>
                            <a:gd name="connsiteX56" fmla="*/ 2391936 w 3145441"/>
                            <a:gd name="connsiteY56" fmla="*/ 551985 h 1170878"/>
                            <a:gd name="connsiteX57" fmla="*/ 2380785 w 3145441"/>
                            <a:gd name="connsiteY57" fmla="*/ 591014 h 1170878"/>
                            <a:gd name="connsiteX58" fmla="*/ 2458843 w 3145441"/>
                            <a:gd name="connsiteY58" fmla="*/ 485078 h 1170878"/>
                            <a:gd name="connsiteX59" fmla="*/ 2475570 w 3145441"/>
                            <a:gd name="connsiteY59" fmla="*/ 468351 h 1170878"/>
                            <a:gd name="connsiteX60" fmla="*/ 2481146 w 3145441"/>
                            <a:gd name="connsiteY60" fmla="*/ 490653 h 1170878"/>
                            <a:gd name="connsiteX61" fmla="*/ 2475570 w 3145441"/>
                            <a:gd name="connsiteY61" fmla="*/ 529683 h 1170878"/>
                            <a:gd name="connsiteX62" fmla="*/ 2458843 w 3145441"/>
                            <a:gd name="connsiteY62" fmla="*/ 563136 h 1170878"/>
                            <a:gd name="connsiteX63" fmla="*/ 2453268 w 3145441"/>
                            <a:gd name="connsiteY63" fmla="*/ 579863 h 1170878"/>
                            <a:gd name="connsiteX64" fmla="*/ 2458843 w 3145441"/>
                            <a:gd name="connsiteY64" fmla="*/ 529683 h 1170878"/>
                            <a:gd name="connsiteX65" fmla="*/ 2598234 w 3145441"/>
                            <a:gd name="connsiteY65" fmla="*/ 256478 h 1170878"/>
                            <a:gd name="connsiteX66" fmla="*/ 2715322 w 3145441"/>
                            <a:gd name="connsiteY66" fmla="*/ 139390 h 1170878"/>
                            <a:gd name="connsiteX67" fmla="*/ 2843561 w 3145441"/>
                            <a:gd name="connsiteY67" fmla="*/ 50180 h 1170878"/>
                            <a:gd name="connsiteX68" fmla="*/ 2943922 w 3145441"/>
                            <a:gd name="connsiteY68" fmla="*/ 22302 h 1170878"/>
                            <a:gd name="connsiteX69" fmla="*/ 3033131 w 3145441"/>
                            <a:gd name="connsiteY69" fmla="*/ 33453 h 1170878"/>
                            <a:gd name="connsiteX70" fmla="*/ 3133492 w 3145441"/>
                            <a:gd name="connsiteY70" fmla="*/ 183995 h 1170878"/>
                            <a:gd name="connsiteX71" fmla="*/ 3139068 w 3145441"/>
                            <a:gd name="connsiteY71" fmla="*/ 434897 h 1170878"/>
                            <a:gd name="connsiteX72" fmla="*/ 3116765 w 3145441"/>
                            <a:gd name="connsiteY72" fmla="*/ 524107 h 1170878"/>
                            <a:gd name="connsiteX73" fmla="*/ 3077736 w 3145441"/>
                            <a:gd name="connsiteY73" fmla="*/ 630044 h 1170878"/>
                            <a:gd name="connsiteX74" fmla="*/ 3066585 w 3145441"/>
                            <a:gd name="connsiteY74" fmla="*/ 657922 h 1170878"/>
                            <a:gd name="connsiteX0" fmla="*/ 1679734 w 3040306"/>
                            <a:gd name="connsiteY0" fmla="*/ 193931 h 1170878"/>
                            <a:gd name="connsiteX1" fmla="*/ 1710206 w 3040306"/>
                            <a:gd name="connsiteY1" fmla="*/ 788613 h 1170878"/>
                            <a:gd name="connsiteX2" fmla="*/ 1690211 w 3040306"/>
                            <a:gd name="connsiteY2" fmla="*/ 1103970 h 1170878"/>
                            <a:gd name="connsiteX3" fmla="*/ 1679060 w 3040306"/>
                            <a:gd name="connsiteY3" fmla="*/ 1170878 h 1170878"/>
                            <a:gd name="connsiteX4" fmla="*/ 1617728 w 3040306"/>
                            <a:gd name="connsiteY4" fmla="*/ 1137424 h 1170878"/>
                            <a:gd name="connsiteX5" fmla="*/ 1383552 w 3040306"/>
                            <a:gd name="connsiteY5" fmla="*/ 1064941 h 1170878"/>
                            <a:gd name="connsiteX6" fmla="*/ 904050 w 3040306"/>
                            <a:gd name="connsiteY6" fmla="*/ 1003609 h 1170878"/>
                            <a:gd name="connsiteX7" fmla="*/ 602967 w 3040306"/>
                            <a:gd name="connsiteY7" fmla="*/ 998034 h 1170878"/>
                            <a:gd name="connsiteX8" fmla="*/ 801 w 3040306"/>
                            <a:gd name="connsiteY8" fmla="*/ 1031487 h 1170878"/>
                            <a:gd name="connsiteX9" fmla="*/ 457183 w 3040306"/>
                            <a:gd name="connsiteY9" fmla="*/ 920848 h 1170878"/>
                            <a:gd name="connsiteX10" fmla="*/ 6377 w 3040306"/>
                            <a:gd name="connsiteY10" fmla="*/ 1070517 h 1170878"/>
                            <a:gd name="connsiteX11" fmla="*/ 641996 w 3040306"/>
                            <a:gd name="connsiteY11" fmla="*/ 1048214 h 1170878"/>
                            <a:gd name="connsiteX12" fmla="*/ 1076894 w 3040306"/>
                            <a:gd name="connsiteY12" fmla="*/ 970156 h 1170878"/>
                            <a:gd name="connsiteX13" fmla="*/ 2309104 w 3040306"/>
                            <a:gd name="connsiteY13" fmla="*/ 652346 h 1170878"/>
                            <a:gd name="connsiteX14" fmla="*/ 2744001 w 3040306"/>
                            <a:gd name="connsiteY14" fmla="*/ 535258 h 1170878"/>
                            <a:gd name="connsiteX15" fmla="*/ 2827635 w 3040306"/>
                            <a:gd name="connsiteY15" fmla="*/ 512956 h 1170878"/>
                            <a:gd name="connsiteX16" fmla="*/ 2911269 w 3040306"/>
                            <a:gd name="connsiteY16" fmla="*/ 490653 h 1170878"/>
                            <a:gd name="connsiteX17" fmla="*/ 2883391 w 3040306"/>
                            <a:gd name="connsiteY17" fmla="*/ 485078 h 1170878"/>
                            <a:gd name="connsiteX18" fmla="*/ 2766304 w 3040306"/>
                            <a:gd name="connsiteY18" fmla="*/ 507380 h 1170878"/>
                            <a:gd name="connsiteX19" fmla="*/ 2654791 w 3040306"/>
                            <a:gd name="connsiteY19" fmla="*/ 524107 h 1170878"/>
                            <a:gd name="connsiteX20" fmla="*/ 2364860 w 3040306"/>
                            <a:gd name="connsiteY20" fmla="*/ 540834 h 1170878"/>
                            <a:gd name="connsiteX21" fmla="*/ 2231045 w 3040306"/>
                            <a:gd name="connsiteY21" fmla="*/ 535258 h 1170878"/>
                            <a:gd name="connsiteX22" fmla="*/ 2058201 w 3040306"/>
                            <a:gd name="connsiteY22" fmla="*/ 440473 h 1170878"/>
                            <a:gd name="connsiteX23" fmla="*/ 2002445 w 3040306"/>
                            <a:gd name="connsiteY23" fmla="*/ 362414 h 1170878"/>
                            <a:gd name="connsiteX24" fmla="*/ 1974567 w 3040306"/>
                            <a:gd name="connsiteY24" fmla="*/ 267629 h 1170878"/>
                            <a:gd name="connsiteX25" fmla="*/ 1968991 w 3040306"/>
                            <a:gd name="connsiteY25" fmla="*/ 172844 h 1170878"/>
                            <a:gd name="connsiteX26" fmla="*/ 1957840 w 3040306"/>
                            <a:gd name="connsiteY26" fmla="*/ 0 h 1170878"/>
                            <a:gd name="connsiteX27" fmla="*/ 1902084 w 3040306"/>
                            <a:gd name="connsiteY27" fmla="*/ 27878 h 1170878"/>
                            <a:gd name="connsiteX28" fmla="*/ 1757118 w 3040306"/>
                            <a:gd name="connsiteY28" fmla="*/ 195146 h 1170878"/>
                            <a:gd name="connsiteX29" fmla="*/ 1634455 w 3040306"/>
                            <a:gd name="connsiteY29" fmla="*/ 412595 h 1170878"/>
                            <a:gd name="connsiteX30" fmla="*/ 1612152 w 3040306"/>
                            <a:gd name="connsiteY30" fmla="*/ 563136 h 1170878"/>
                            <a:gd name="connsiteX31" fmla="*/ 1623304 w 3040306"/>
                            <a:gd name="connsiteY31" fmla="*/ 602166 h 1170878"/>
                            <a:gd name="connsiteX32" fmla="*/ 1706938 w 3040306"/>
                            <a:gd name="connsiteY32" fmla="*/ 624468 h 1170878"/>
                            <a:gd name="connsiteX33" fmla="*/ 1779421 w 3040306"/>
                            <a:gd name="connsiteY33" fmla="*/ 602166 h 1170878"/>
                            <a:gd name="connsiteX34" fmla="*/ 1857479 w 3040306"/>
                            <a:gd name="connsiteY34" fmla="*/ 529683 h 1170878"/>
                            <a:gd name="connsiteX35" fmla="*/ 1980143 w 3040306"/>
                            <a:gd name="connsiteY35" fmla="*/ 323385 h 1170878"/>
                            <a:gd name="connsiteX36" fmla="*/ 2002445 w 3040306"/>
                            <a:gd name="connsiteY36" fmla="*/ 183995 h 1170878"/>
                            <a:gd name="connsiteX37" fmla="*/ 1980143 w 3040306"/>
                            <a:gd name="connsiteY37" fmla="*/ 156117 h 1170878"/>
                            <a:gd name="connsiteX38" fmla="*/ 1840752 w 3040306"/>
                            <a:gd name="connsiteY38" fmla="*/ 211873 h 1170878"/>
                            <a:gd name="connsiteX39" fmla="*/ 1723665 w 3040306"/>
                            <a:gd name="connsiteY39" fmla="*/ 328961 h 1170878"/>
                            <a:gd name="connsiteX40" fmla="*/ 1640030 w 3040306"/>
                            <a:gd name="connsiteY40" fmla="*/ 468351 h 1170878"/>
                            <a:gd name="connsiteX41" fmla="*/ 1573123 w 3040306"/>
                            <a:gd name="connsiteY41" fmla="*/ 735980 h 1170878"/>
                            <a:gd name="connsiteX42" fmla="*/ 1578699 w 3040306"/>
                            <a:gd name="connsiteY42" fmla="*/ 814039 h 1170878"/>
                            <a:gd name="connsiteX43" fmla="*/ 1890933 w 3040306"/>
                            <a:gd name="connsiteY43" fmla="*/ 786161 h 1170878"/>
                            <a:gd name="connsiteX44" fmla="*/ 2214318 w 3040306"/>
                            <a:gd name="connsiteY44" fmla="*/ 418170 h 1170878"/>
                            <a:gd name="connsiteX45" fmla="*/ 2247772 w 3040306"/>
                            <a:gd name="connsiteY45" fmla="*/ 340112 h 1170878"/>
                            <a:gd name="connsiteX46" fmla="*/ 2119533 w 3040306"/>
                            <a:gd name="connsiteY46" fmla="*/ 512956 h 1170878"/>
                            <a:gd name="connsiteX47" fmla="*/ 2058201 w 3040306"/>
                            <a:gd name="connsiteY47" fmla="*/ 602166 h 1170878"/>
                            <a:gd name="connsiteX48" fmla="*/ 2008021 w 3040306"/>
                            <a:gd name="connsiteY48" fmla="*/ 708102 h 1170878"/>
                            <a:gd name="connsiteX49" fmla="*/ 2074928 w 3040306"/>
                            <a:gd name="connsiteY49" fmla="*/ 702527 h 1170878"/>
                            <a:gd name="connsiteX50" fmla="*/ 2186440 w 3040306"/>
                            <a:gd name="connsiteY50" fmla="*/ 596590 h 1170878"/>
                            <a:gd name="connsiteX51" fmla="*/ 2364860 w 3040306"/>
                            <a:gd name="connsiteY51" fmla="*/ 373566 h 1170878"/>
                            <a:gd name="connsiteX52" fmla="*/ 2409465 w 3040306"/>
                            <a:gd name="connsiteY52" fmla="*/ 312234 h 1170878"/>
                            <a:gd name="connsiteX53" fmla="*/ 2431767 w 3040306"/>
                            <a:gd name="connsiteY53" fmla="*/ 273205 h 1170878"/>
                            <a:gd name="connsiteX54" fmla="*/ 2409465 w 3040306"/>
                            <a:gd name="connsiteY54" fmla="*/ 323385 h 1170878"/>
                            <a:gd name="connsiteX55" fmla="*/ 2353708 w 3040306"/>
                            <a:gd name="connsiteY55" fmla="*/ 418170 h 1170878"/>
                            <a:gd name="connsiteX56" fmla="*/ 2286801 w 3040306"/>
                            <a:gd name="connsiteY56" fmla="*/ 551985 h 1170878"/>
                            <a:gd name="connsiteX57" fmla="*/ 2275650 w 3040306"/>
                            <a:gd name="connsiteY57" fmla="*/ 591014 h 1170878"/>
                            <a:gd name="connsiteX58" fmla="*/ 2353708 w 3040306"/>
                            <a:gd name="connsiteY58" fmla="*/ 485078 h 1170878"/>
                            <a:gd name="connsiteX59" fmla="*/ 2370435 w 3040306"/>
                            <a:gd name="connsiteY59" fmla="*/ 468351 h 1170878"/>
                            <a:gd name="connsiteX60" fmla="*/ 2376011 w 3040306"/>
                            <a:gd name="connsiteY60" fmla="*/ 490653 h 1170878"/>
                            <a:gd name="connsiteX61" fmla="*/ 2370435 w 3040306"/>
                            <a:gd name="connsiteY61" fmla="*/ 529683 h 1170878"/>
                            <a:gd name="connsiteX62" fmla="*/ 2353708 w 3040306"/>
                            <a:gd name="connsiteY62" fmla="*/ 563136 h 1170878"/>
                            <a:gd name="connsiteX63" fmla="*/ 2348133 w 3040306"/>
                            <a:gd name="connsiteY63" fmla="*/ 579863 h 1170878"/>
                            <a:gd name="connsiteX64" fmla="*/ 2353708 w 3040306"/>
                            <a:gd name="connsiteY64" fmla="*/ 529683 h 1170878"/>
                            <a:gd name="connsiteX65" fmla="*/ 2493099 w 3040306"/>
                            <a:gd name="connsiteY65" fmla="*/ 256478 h 1170878"/>
                            <a:gd name="connsiteX66" fmla="*/ 2610187 w 3040306"/>
                            <a:gd name="connsiteY66" fmla="*/ 139390 h 1170878"/>
                            <a:gd name="connsiteX67" fmla="*/ 2738426 w 3040306"/>
                            <a:gd name="connsiteY67" fmla="*/ 50180 h 1170878"/>
                            <a:gd name="connsiteX68" fmla="*/ 2838787 w 3040306"/>
                            <a:gd name="connsiteY68" fmla="*/ 22302 h 1170878"/>
                            <a:gd name="connsiteX69" fmla="*/ 2927996 w 3040306"/>
                            <a:gd name="connsiteY69" fmla="*/ 33453 h 1170878"/>
                            <a:gd name="connsiteX70" fmla="*/ 3028357 w 3040306"/>
                            <a:gd name="connsiteY70" fmla="*/ 183995 h 1170878"/>
                            <a:gd name="connsiteX71" fmla="*/ 3033933 w 3040306"/>
                            <a:gd name="connsiteY71" fmla="*/ 434897 h 1170878"/>
                            <a:gd name="connsiteX72" fmla="*/ 3011630 w 3040306"/>
                            <a:gd name="connsiteY72" fmla="*/ 524107 h 1170878"/>
                            <a:gd name="connsiteX73" fmla="*/ 2972601 w 3040306"/>
                            <a:gd name="connsiteY73" fmla="*/ 630044 h 1170878"/>
                            <a:gd name="connsiteX74" fmla="*/ 2961450 w 3040306"/>
                            <a:gd name="connsiteY74" fmla="*/ 657922 h 1170878"/>
                            <a:gd name="connsiteX0" fmla="*/ 1679734 w 3040306"/>
                            <a:gd name="connsiteY0" fmla="*/ 193931 h 1170878"/>
                            <a:gd name="connsiteX1" fmla="*/ 1710206 w 3040306"/>
                            <a:gd name="connsiteY1" fmla="*/ 788613 h 1170878"/>
                            <a:gd name="connsiteX2" fmla="*/ 1690211 w 3040306"/>
                            <a:gd name="connsiteY2" fmla="*/ 1103970 h 1170878"/>
                            <a:gd name="connsiteX3" fmla="*/ 1679060 w 3040306"/>
                            <a:gd name="connsiteY3" fmla="*/ 1170878 h 1170878"/>
                            <a:gd name="connsiteX4" fmla="*/ 1617728 w 3040306"/>
                            <a:gd name="connsiteY4" fmla="*/ 1137424 h 1170878"/>
                            <a:gd name="connsiteX5" fmla="*/ 1383552 w 3040306"/>
                            <a:gd name="connsiteY5" fmla="*/ 1064941 h 1170878"/>
                            <a:gd name="connsiteX6" fmla="*/ 904050 w 3040306"/>
                            <a:gd name="connsiteY6" fmla="*/ 1003609 h 1170878"/>
                            <a:gd name="connsiteX7" fmla="*/ 602967 w 3040306"/>
                            <a:gd name="connsiteY7" fmla="*/ 998034 h 1170878"/>
                            <a:gd name="connsiteX8" fmla="*/ 801 w 3040306"/>
                            <a:gd name="connsiteY8" fmla="*/ 1031487 h 1170878"/>
                            <a:gd name="connsiteX9" fmla="*/ 457183 w 3040306"/>
                            <a:gd name="connsiteY9" fmla="*/ 920848 h 1170878"/>
                            <a:gd name="connsiteX10" fmla="*/ 280323 w 3040306"/>
                            <a:gd name="connsiteY10" fmla="*/ 1105968 h 1170878"/>
                            <a:gd name="connsiteX11" fmla="*/ 641996 w 3040306"/>
                            <a:gd name="connsiteY11" fmla="*/ 1048214 h 1170878"/>
                            <a:gd name="connsiteX12" fmla="*/ 1076894 w 3040306"/>
                            <a:gd name="connsiteY12" fmla="*/ 970156 h 1170878"/>
                            <a:gd name="connsiteX13" fmla="*/ 2309104 w 3040306"/>
                            <a:gd name="connsiteY13" fmla="*/ 652346 h 1170878"/>
                            <a:gd name="connsiteX14" fmla="*/ 2744001 w 3040306"/>
                            <a:gd name="connsiteY14" fmla="*/ 535258 h 1170878"/>
                            <a:gd name="connsiteX15" fmla="*/ 2827635 w 3040306"/>
                            <a:gd name="connsiteY15" fmla="*/ 512956 h 1170878"/>
                            <a:gd name="connsiteX16" fmla="*/ 2911269 w 3040306"/>
                            <a:gd name="connsiteY16" fmla="*/ 490653 h 1170878"/>
                            <a:gd name="connsiteX17" fmla="*/ 2883391 w 3040306"/>
                            <a:gd name="connsiteY17" fmla="*/ 485078 h 1170878"/>
                            <a:gd name="connsiteX18" fmla="*/ 2766304 w 3040306"/>
                            <a:gd name="connsiteY18" fmla="*/ 507380 h 1170878"/>
                            <a:gd name="connsiteX19" fmla="*/ 2654791 w 3040306"/>
                            <a:gd name="connsiteY19" fmla="*/ 524107 h 1170878"/>
                            <a:gd name="connsiteX20" fmla="*/ 2364860 w 3040306"/>
                            <a:gd name="connsiteY20" fmla="*/ 540834 h 1170878"/>
                            <a:gd name="connsiteX21" fmla="*/ 2231045 w 3040306"/>
                            <a:gd name="connsiteY21" fmla="*/ 535258 h 1170878"/>
                            <a:gd name="connsiteX22" fmla="*/ 2058201 w 3040306"/>
                            <a:gd name="connsiteY22" fmla="*/ 440473 h 1170878"/>
                            <a:gd name="connsiteX23" fmla="*/ 2002445 w 3040306"/>
                            <a:gd name="connsiteY23" fmla="*/ 362414 h 1170878"/>
                            <a:gd name="connsiteX24" fmla="*/ 1974567 w 3040306"/>
                            <a:gd name="connsiteY24" fmla="*/ 267629 h 1170878"/>
                            <a:gd name="connsiteX25" fmla="*/ 1968991 w 3040306"/>
                            <a:gd name="connsiteY25" fmla="*/ 172844 h 1170878"/>
                            <a:gd name="connsiteX26" fmla="*/ 1957840 w 3040306"/>
                            <a:gd name="connsiteY26" fmla="*/ 0 h 1170878"/>
                            <a:gd name="connsiteX27" fmla="*/ 1902084 w 3040306"/>
                            <a:gd name="connsiteY27" fmla="*/ 27878 h 1170878"/>
                            <a:gd name="connsiteX28" fmla="*/ 1757118 w 3040306"/>
                            <a:gd name="connsiteY28" fmla="*/ 195146 h 1170878"/>
                            <a:gd name="connsiteX29" fmla="*/ 1634455 w 3040306"/>
                            <a:gd name="connsiteY29" fmla="*/ 412595 h 1170878"/>
                            <a:gd name="connsiteX30" fmla="*/ 1612152 w 3040306"/>
                            <a:gd name="connsiteY30" fmla="*/ 563136 h 1170878"/>
                            <a:gd name="connsiteX31" fmla="*/ 1623304 w 3040306"/>
                            <a:gd name="connsiteY31" fmla="*/ 602166 h 1170878"/>
                            <a:gd name="connsiteX32" fmla="*/ 1706938 w 3040306"/>
                            <a:gd name="connsiteY32" fmla="*/ 624468 h 1170878"/>
                            <a:gd name="connsiteX33" fmla="*/ 1779421 w 3040306"/>
                            <a:gd name="connsiteY33" fmla="*/ 602166 h 1170878"/>
                            <a:gd name="connsiteX34" fmla="*/ 1857479 w 3040306"/>
                            <a:gd name="connsiteY34" fmla="*/ 529683 h 1170878"/>
                            <a:gd name="connsiteX35" fmla="*/ 1980143 w 3040306"/>
                            <a:gd name="connsiteY35" fmla="*/ 323385 h 1170878"/>
                            <a:gd name="connsiteX36" fmla="*/ 2002445 w 3040306"/>
                            <a:gd name="connsiteY36" fmla="*/ 183995 h 1170878"/>
                            <a:gd name="connsiteX37" fmla="*/ 1980143 w 3040306"/>
                            <a:gd name="connsiteY37" fmla="*/ 156117 h 1170878"/>
                            <a:gd name="connsiteX38" fmla="*/ 1840752 w 3040306"/>
                            <a:gd name="connsiteY38" fmla="*/ 211873 h 1170878"/>
                            <a:gd name="connsiteX39" fmla="*/ 1723665 w 3040306"/>
                            <a:gd name="connsiteY39" fmla="*/ 328961 h 1170878"/>
                            <a:gd name="connsiteX40" fmla="*/ 1640030 w 3040306"/>
                            <a:gd name="connsiteY40" fmla="*/ 468351 h 1170878"/>
                            <a:gd name="connsiteX41" fmla="*/ 1573123 w 3040306"/>
                            <a:gd name="connsiteY41" fmla="*/ 735980 h 1170878"/>
                            <a:gd name="connsiteX42" fmla="*/ 1578699 w 3040306"/>
                            <a:gd name="connsiteY42" fmla="*/ 814039 h 1170878"/>
                            <a:gd name="connsiteX43" fmla="*/ 1890933 w 3040306"/>
                            <a:gd name="connsiteY43" fmla="*/ 786161 h 1170878"/>
                            <a:gd name="connsiteX44" fmla="*/ 2214318 w 3040306"/>
                            <a:gd name="connsiteY44" fmla="*/ 418170 h 1170878"/>
                            <a:gd name="connsiteX45" fmla="*/ 2247772 w 3040306"/>
                            <a:gd name="connsiteY45" fmla="*/ 340112 h 1170878"/>
                            <a:gd name="connsiteX46" fmla="*/ 2119533 w 3040306"/>
                            <a:gd name="connsiteY46" fmla="*/ 512956 h 1170878"/>
                            <a:gd name="connsiteX47" fmla="*/ 2058201 w 3040306"/>
                            <a:gd name="connsiteY47" fmla="*/ 602166 h 1170878"/>
                            <a:gd name="connsiteX48" fmla="*/ 2008021 w 3040306"/>
                            <a:gd name="connsiteY48" fmla="*/ 708102 h 1170878"/>
                            <a:gd name="connsiteX49" fmla="*/ 2074928 w 3040306"/>
                            <a:gd name="connsiteY49" fmla="*/ 702527 h 1170878"/>
                            <a:gd name="connsiteX50" fmla="*/ 2186440 w 3040306"/>
                            <a:gd name="connsiteY50" fmla="*/ 596590 h 1170878"/>
                            <a:gd name="connsiteX51" fmla="*/ 2364860 w 3040306"/>
                            <a:gd name="connsiteY51" fmla="*/ 373566 h 1170878"/>
                            <a:gd name="connsiteX52" fmla="*/ 2409465 w 3040306"/>
                            <a:gd name="connsiteY52" fmla="*/ 312234 h 1170878"/>
                            <a:gd name="connsiteX53" fmla="*/ 2431767 w 3040306"/>
                            <a:gd name="connsiteY53" fmla="*/ 273205 h 1170878"/>
                            <a:gd name="connsiteX54" fmla="*/ 2409465 w 3040306"/>
                            <a:gd name="connsiteY54" fmla="*/ 323385 h 1170878"/>
                            <a:gd name="connsiteX55" fmla="*/ 2353708 w 3040306"/>
                            <a:gd name="connsiteY55" fmla="*/ 418170 h 1170878"/>
                            <a:gd name="connsiteX56" fmla="*/ 2286801 w 3040306"/>
                            <a:gd name="connsiteY56" fmla="*/ 551985 h 1170878"/>
                            <a:gd name="connsiteX57" fmla="*/ 2275650 w 3040306"/>
                            <a:gd name="connsiteY57" fmla="*/ 591014 h 1170878"/>
                            <a:gd name="connsiteX58" fmla="*/ 2353708 w 3040306"/>
                            <a:gd name="connsiteY58" fmla="*/ 485078 h 1170878"/>
                            <a:gd name="connsiteX59" fmla="*/ 2370435 w 3040306"/>
                            <a:gd name="connsiteY59" fmla="*/ 468351 h 1170878"/>
                            <a:gd name="connsiteX60" fmla="*/ 2376011 w 3040306"/>
                            <a:gd name="connsiteY60" fmla="*/ 490653 h 1170878"/>
                            <a:gd name="connsiteX61" fmla="*/ 2370435 w 3040306"/>
                            <a:gd name="connsiteY61" fmla="*/ 529683 h 1170878"/>
                            <a:gd name="connsiteX62" fmla="*/ 2353708 w 3040306"/>
                            <a:gd name="connsiteY62" fmla="*/ 563136 h 1170878"/>
                            <a:gd name="connsiteX63" fmla="*/ 2348133 w 3040306"/>
                            <a:gd name="connsiteY63" fmla="*/ 579863 h 1170878"/>
                            <a:gd name="connsiteX64" fmla="*/ 2353708 w 3040306"/>
                            <a:gd name="connsiteY64" fmla="*/ 529683 h 1170878"/>
                            <a:gd name="connsiteX65" fmla="*/ 2493099 w 3040306"/>
                            <a:gd name="connsiteY65" fmla="*/ 256478 h 1170878"/>
                            <a:gd name="connsiteX66" fmla="*/ 2610187 w 3040306"/>
                            <a:gd name="connsiteY66" fmla="*/ 139390 h 1170878"/>
                            <a:gd name="connsiteX67" fmla="*/ 2738426 w 3040306"/>
                            <a:gd name="connsiteY67" fmla="*/ 50180 h 1170878"/>
                            <a:gd name="connsiteX68" fmla="*/ 2838787 w 3040306"/>
                            <a:gd name="connsiteY68" fmla="*/ 22302 h 1170878"/>
                            <a:gd name="connsiteX69" fmla="*/ 2927996 w 3040306"/>
                            <a:gd name="connsiteY69" fmla="*/ 33453 h 1170878"/>
                            <a:gd name="connsiteX70" fmla="*/ 3028357 w 3040306"/>
                            <a:gd name="connsiteY70" fmla="*/ 183995 h 1170878"/>
                            <a:gd name="connsiteX71" fmla="*/ 3033933 w 3040306"/>
                            <a:gd name="connsiteY71" fmla="*/ 434897 h 1170878"/>
                            <a:gd name="connsiteX72" fmla="*/ 3011630 w 3040306"/>
                            <a:gd name="connsiteY72" fmla="*/ 524107 h 1170878"/>
                            <a:gd name="connsiteX73" fmla="*/ 2972601 w 3040306"/>
                            <a:gd name="connsiteY73" fmla="*/ 630044 h 1170878"/>
                            <a:gd name="connsiteX74" fmla="*/ 2961450 w 3040306"/>
                            <a:gd name="connsiteY74" fmla="*/ 657922 h 1170878"/>
                            <a:gd name="connsiteX0" fmla="*/ 1402100 w 2762672"/>
                            <a:gd name="connsiteY0" fmla="*/ 193931 h 1170878"/>
                            <a:gd name="connsiteX1" fmla="*/ 1432572 w 2762672"/>
                            <a:gd name="connsiteY1" fmla="*/ 788613 h 1170878"/>
                            <a:gd name="connsiteX2" fmla="*/ 1412577 w 2762672"/>
                            <a:gd name="connsiteY2" fmla="*/ 1103970 h 1170878"/>
                            <a:gd name="connsiteX3" fmla="*/ 1401426 w 2762672"/>
                            <a:gd name="connsiteY3" fmla="*/ 1170878 h 1170878"/>
                            <a:gd name="connsiteX4" fmla="*/ 1340094 w 2762672"/>
                            <a:gd name="connsiteY4" fmla="*/ 1137424 h 1170878"/>
                            <a:gd name="connsiteX5" fmla="*/ 1105918 w 2762672"/>
                            <a:gd name="connsiteY5" fmla="*/ 1064941 h 1170878"/>
                            <a:gd name="connsiteX6" fmla="*/ 626416 w 2762672"/>
                            <a:gd name="connsiteY6" fmla="*/ 1003609 h 1170878"/>
                            <a:gd name="connsiteX7" fmla="*/ 325333 w 2762672"/>
                            <a:gd name="connsiteY7" fmla="*/ 998034 h 1170878"/>
                            <a:gd name="connsiteX8" fmla="*/ 422452 w 2762672"/>
                            <a:gd name="connsiteY8" fmla="*/ 960584 h 1170878"/>
                            <a:gd name="connsiteX9" fmla="*/ 179549 w 2762672"/>
                            <a:gd name="connsiteY9" fmla="*/ 920848 h 1170878"/>
                            <a:gd name="connsiteX10" fmla="*/ 2689 w 2762672"/>
                            <a:gd name="connsiteY10" fmla="*/ 1105968 h 1170878"/>
                            <a:gd name="connsiteX11" fmla="*/ 364362 w 2762672"/>
                            <a:gd name="connsiteY11" fmla="*/ 1048214 h 1170878"/>
                            <a:gd name="connsiteX12" fmla="*/ 799260 w 2762672"/>
                            <a:gd name="connsiteY12" fmla="*/ 970156 h 1170878"/>
                            <a:gd name="connsiteX13" fmla="*/ 2031470 w 2762672"/>
                            <a:gd name="connsiteY13" fmla="*/ 652346 h 1170878"/>
                            <a:gd name="connsiteX14" fmla="*/ 2466367 w 2762672"/>
                            <a:gd name="connsiteY14" fmla="*/ 535258 h 1170878"/>
                            <a:gd name="connsiteX15" fmla="*/ 2550001 w 2762672"/>
                            <a:gd name="connsiteY15" fmla="*/ 512956 h 1170878"/>
                            <a:gd name="connsiteX16" fmla="*/ 2633635 w 2762672"/>
                            <a:gd name="connsiteY16" fmla="*/ 490653 h 1170878"/>
                            <a:gd name="connsiteX17" fmla="*/ 2605757 w 2762672"/>
                            <a:gd name="connsiteY17" fmla="*/ 485078 h 1170878"/>
                            <a:gd name="connsiteX18" fmla="*/ 2488670 w 2762672"/>
                            <a:gd name="connsiteY18" fmla="*/ 507380 h 1170878"/>
                            <a:gd name="connsiteX19" fmla="*/ 2377157 w 2762672"/>
                            <a:gd name="connsiteY19" fmla="*/ 524107 h 1170878"/>
                            <a:gd name="connsiteX20" fmla="*/ 2087226 w 2762672"/>
                            <a:gd name="connsiteY20" fmla="*/ 540834 h 1170878"/>
                            <a:gd name="connsiteX21" fmla="*/ 1953411 w 2762672"/>
                            <a:gd name="connsiteY21" fmla="*/ 535258 h 1170878"/>
                            <a:gd name="connsiteX22" fmla="*/ 1780567 w 2762672"/>
                            <a:gd name="connsiteY22" fmla="*/ 440473 h 1170878"/>
                            <a:gd name="connsiteX23" fmla="*/ 1724811 w 2762672"/>
                            <a:gd name="connsiteY23" fmla="*/ 362414 h 1170878"/>
                            <a:gd name="connsiteX24" fmla="*/ 1696933 w 2762672"/>
                            <a:gd name="connsiteY24" fmla="*/ 267629 h 1170878"/>
                            <a:gd name="connsiteX25" fmla="*/ 1691357 w 2762672"/>
                            <a:gd name="connsiteY25" fmla="*/ 172844 h 1170878"/>
                            <a:gd name="connsiteX26" fmla="*/ 1680206 w 2762672"/>
                            <a:gd name="connsiteY26" fmla="*/ 0 h 1170878"/>
                            <a:gd name="connsiteX27" fmla="*/ 1624450 w 2762672"/>
                            <a:gd name="connsiteY27" fmla="*/ 27878 h 1170878"/>
                            <a:gd name="connsiteX28" fmla="*/ 1479484 w 2762672"/>
                            <a:gd name="connsiteY28" fmla="*/ 195146 h 1170878"/>
                            <a:gd name="connsiteX29" fmla="*/ 1356821 w 2762672"/>
                            <a:gd name="connsiteY29" fmla="*/ 412595 h 1170878"/>
                            <a:gd name="connsiteX30" fmla="*/ 1334518 w 2762672"/>
                            <a:gd name="connsiteY30" fmla="*/ 563136 h 1170878"/>
                            <a:gd name="connsiteX31" fmla="*/ 1345670 w 2762672"/>
                            <a:gd name="connsiteY31" fmla="*/ 602166 h 1170878"/>
                            <a:gd name="connsiteX32" fmla="*/ 1429304 w 2762672"/>
                            <a:gd name="connsiteY32" fmla="*/ 624468 h 1170878"/>
                            <a:gd name="connsiteX33" fmla="*/ 1501787 w 2762672"/>
                            <a:gd name="connsiteY33" fmla="*/ 602166 h 1170878"/>
                            <a:gd name="connsiteX34" fmla="*/ 1579845 w 2762672"/>
                            <a:gd name="connsiteY34" fmla="*/ 529683 h 1170878"/>
                            <a:gd name="connsiteX35" fmla="*/ 1702509 w 2762672"/>
                            <a:gd name="connsiteY35" fmla="*/ 323385 h 1170878"/>
                            <a:gd name="connsiteX36" fmla="*/ 1724811 w 2762672"/>
                            <a:gd name="connsiteY36" fmla="*/ 183995 h 1170878"/>
                            <a:gd name="connsiteX37" fmla="*/ 1702509 w 2762672"/>
                            <a:gd name="connsiteY37" fmla="*/ 156117 h 1170878"/>
                            <a:gd name="connsiteX38" fmla="*/ 1563118 w 2762672"/>
                            <a:gd name="connsiteY38" fmla="*/ 211873 h 1170878"/>
                            <a:gd name="connsiteX39" fmla="*/ 1446031 w 2762672"/>
                            <a:gd name="connsiteY39" fmla="*/ 328961 h 1170878"/>
                            <a:gd name="connsiteX40" fmla="*/ 1362396 w 2762672"/>
                            <a:gd name="connsiteY40" fmla="*/ 468351 h 1170878"/>
                            <a:gd name="connsiteX41" fmla="*/ 1295489 w 2762672"/>
                            <a:gd name="connsiteY41" fmla="*/ 735980 h 1170878"/>
                            <a:gd name="connsiteX42" fmla="*/ 1301065 w 2762672"/>
                            <a:gd name="connsiteY42" fmla="*/ 814039 h 1170878"/>
                            <a:gd name="connsiteX43" fmla="*/ 1613299 w 2762672"/>
                            <a:gd name="connsiteY43" fmla="*/ 786161 h 1170878"/>
                            <a:gd name="connsiteX44" fmla="*/ 1936684 w 2762672"/>
                            <a:gd name="connsiteY44" fmla="*/ 418170 h 1170878"/>
                            <a:gd name="connsiteX45" fmla="*/ 1970138 w 2762672"/>
                            <a:gd name="connsiteY45" fmla="*/ 340112 h 1170878"/>
                            <a:gd name="connsiteX46" fmla="*/ 1841899 w 2762672"/>
                            <a:gd name="connsiteY46" fmla="*/ 512956 h 1170878"/>
                            <a:gd name="connsiteX47" fmla="*/ 1780567 w 2762672"/>
                            <a:gd name="connsiteY47" fmla="*/ 602166 h 1170878"/>
                            <a:gd name="connsiteX48" fmla="*/ 1730387 w 2762672"/>
                            <a:gd name="connsiteY48" fmla="*/ 708102 h 1170878"/>
                            <a:gd name="connsiteX49" fmla="*/ 1797294 w 2762672"/>
                            <a:gd name="connsiteY49" fmla="*/ 702527 h 1170878"/>
                            <a:gd name="connsiteX50" fmla="*/ 1908806 w 2762672"/>
                            <a:gd name="connsiteY50" fmla="*/ 596590 h 1170878"/>
                            <a:gd name="connsiteX51" fmla="*/ 2087226 w 2762672"/>
                            <a:gd name="connsiteY51" fmla="*/ 373566 h 1170878"/>
                            <a:gd name="connsiteX52" fmla="*/ 2131831 w 2762672"/>
                            <a:gd name="connsiteY52" fmla="*/ 312234 h 1170878"/>
                            <a:gd name="connsiteX53" fmla="*/ 2154133 w 2762672"/>
                            <a:gd name="connsiteY53" fmla="*/ 273205 h 1170878"/>
                            <a:gd name="connsiteX54" fmla="*/ 2131831 w 2762672"/>
                            <a:gd name="connsiteY54" fmla="*/ 323385 h 1170878"/>
                            <a:gd name="connsiteX55" fmla="*/ 2076074 w 2762672"/>
                            <a:gd name="connsiteY55" fmla="*/ 418170 h 1170878"/>
                            <a:gd name="connsiteX56" fmla="*/ 2009167 w 2762672"/>
                            <a:gd name="connsiteY56" fmla="*/ 551985 h 1170878"/>
                            <a:gd name="connsiteX57" fmla="*/ 1998016 w 2762672"/>
                            <a:gd name="connsiteY57" fmla="*/ 591014 h 1170878"/>
                            <a:gd name="connsiteX58" fmla="*/ 2076074 w 2762672"/>
                            <a:gd name="connsiteY58" fmla="*/ 485078 h 1170878"/>
                            <a:gd name="connsiteX59" fmla="*/ 2092801 w 2762672"/>
                            <a:gd name="connsiteY59" fmla="*/ 468351 h 1170878"/>
                            <a:gd name="connsiteX60" fmla="*/ 2098377 w 2762672"/>
                            <a:gd name="connsiteY60" fmla="*/ 490653 h 1170878"/>
                            <a:gd name="connsiteX61" fmla="*/ 2092801 w 2762672"/>
                            <a:gd name="connsiteY61" fmla="*/ 529683 h 1170878"/>
                            <a:gd name="connsiteX62" fmla="*/ 2076074 w 2762672"/>
                            <a:gd name="connsiteY62" fmla="*/ 563136 h 1170878"/>
                            <a:gd name="connsiteX63" fmla="*/ 2070499 w 2762672"/>
                            <a:gd name="connsiteY63" fmla="*/ 579863 h 1170878"/>
                            <a:gd name="connsiteX64" fmla="*/ 2076074 w 2762672"/>
                            <a:gd name="connsiteY64" fmla="*/ 529683 h 1170878"/>
                            <a:gd name="connsiteX65" fmla="*/ 2215465 w 2762672"/>
                            <a:gd name="connsiteY65" fmla="*/ 256478 h 1170878"/>
                            <a:gd name="connsiteX66" fmla="*/ 2332553 w 2762672"/>
                            <a:gd name="connsiteY66" fmla="*/ 139390 h 1170878"/>
                            <a:gd name="connsiteX67" fmla="*/ 2460792 w 2762672"/>
                            <a:gd name="connsiteY67" fmla="*/ 50180 h 1170878"/>
                            <a:gd name="connsiteX68" fmla="*/ 2561153 w 2762672"/>
                            <a:gd name="connsiteY68" fmla="*/ 22302 h 1170878"/>
                            <a:gd name="connsiteX69" fmla="*/ 2650362 w 2762672"/>
                            <a:gd name="connsiteY69" fmla="*/ 33453 h 1170878"/>
                            <a:gd name="connsiteX70" fmla="*/ 2750723 w 2762672"/>
                            <a:gd name="connsiteY70" fmla="*/ 183995 h 1170878"/>
                            <a:gd name="connsiteX71" fmla="*/ 2756299 w 2762672"/>
                            <a:gd name="connsiteY71" fmla="*/ 434897 h 1170878"/>
                            <a:gd name="connsiteX72" fmla="*/ 2733996 w 2762672"/>
                            <a:gd name="connsiteY72" fmla="*/ 524107 h 1170878"/>
                            <a:gd name="connsiteX73" fmla="*/ 2694967 w 2762672"/>
                            <a:gd name="connsiteY73" fmla="*/ 630044 h 1170878"/>
                            <a:gd name="connsiteX74" fmla="*/ 2683816 w 2762672"/>
                            <a:gd name="connsiteY74" fmla="*/ 657922 h 1170878"/>
                            <a:gd name="connsiteX0" fmla="*/ 1407642 w 2768214"/>
                            <a:gd name="connsiteY0" fmla="*/ 193931 h 1170878"/>
                            <a:gd name="connsiteX1" fmla="*/ 1438114 w 2768214"/>
                            <a:gd name="connsiteY1" fmla="*/ 788613 h 1170878"/>
                            <a:gd name="connsiteX2" fmla="*/ 1418119 w 2768214"/>
                            <a:gd name="connsiteY2" fmla="*/ 1103970 h 1170878"/>
                            <a:gd name="connsiteX3" fmla="*/ 1406968 w 2768214"/>
                            <a:gd name="connsiteY3" fmla="*/ 1170878 h 1170878"/>
                            <a:gd name="connsiteX4" fmla="*/ 1345636 w 2768214"/>
                            <a:gd name="connsiteY4" fmla="*/ 1137424 h 1170878"/>
                            <a:gd name="connsiteX5" fmla="*/ 1111460 w 2768214"/>
                            <a:gd name="connsiteY5" fmla="*/ 1064941 h 1170878"/>
                            <a:gd name="connsiteX6" fmla="*/ 631958 w 2768214"/>
                            <a:gd name="connsiteY6" fmla="*/ 1003609 h 1170878"/>
                            <a:gd name="connsiteX7" fmla="*/ 330875 w 2768214"/>
                            <a:gd name="connsiteY7" fmla="*/ 998034 h 1170878"/>
                            <a:gd name="connsiteX8" fmla="*/ 427994 w 2768214"/>
                            <a:gd name="connsiteY8" fmla="*/ 960584 h 1170878"/>
                            <a:gd name="connsiteX9" fmla="*/ 91376 w 2768214"/>
                            <a:gd name="connsiteY9" fmla="*/ 938573 h 1170878"/>
                            <a:gd name="connsiteX10" fmla="*/ 8231 w 2768214"/>
                            <a:gd name="connsiteY10" fmla="*/ 1105968 h 1170878"/>
                            <a:gd name="connsiteX11" fmla="*/ 369904 w 2768214"/>
                            <a:gd name="connsiteY11" fmla="*/ 1048214 h 1170878"/>
                            <a:gd name="connsiteX12" fmla="*/ 804802 w 2768214"/>
                            <a:gd name="connsiteY12" fmla="*/ 970156 h 1170878"/>
                            <a:gd name="connsiteX13" fmla="*/ 2037012 w 2768214"/>
                            <a:gd name="connsiteY13" fmla="*/ 652346 h 1170878"/>
                            <a:gd name="connsiteX14" fmla="*/ 2471909 w 2768214"/>
                            <a:gd name="connsiteY14" fmla="*/ 535258 h 1170878"/>
                            <a:gd name="connsiteX15" fmla="*/ 2555543 w 2768214"/>
                            <a:gd name="connsiteY15" fmla="*/ 512956 h 1170878"/>
                            <a:gd name="connsiteX16" fmla="*/ 2639177 w 2768214"/>
                            <a:gd name="connsiteY16" fmla="*/ 490653 h 1170878"/>
                            <a:gd name="connsiteX17" fmla="*/ 2611299 w 2768214"/>
                            <a:gd name="connsiteY17" fmla="*/ 485078 h 1170878"/>
                            <a:gd name="connsiteX18" fmla="*/ 2494212 w 2768214"/>
                            <a:gd name="connsiteY18" fmla="*/ 507380 h 1170878"/>
                            <a:gd name="connsiteX19" fmla="*/ 2382699 w 2768214"/>
                            <a:gd name="connsiteY19" fmla="*/ 524107 h 1170878"/>
                            <a:gd name="connsiteX20" fmla="*/ 2092768 w 2768214"/>
                            <a:gd name="connsiteY20" fmla="*/ 540834 h 1170878"/>
                            <a:gd name="connsiteX21" fmla="*/ 1958953 w 2768214"/>
                            <a:gd name="connsiteY21" fmla="*/ 535258 h 1170878"/>
                            <a:gd name="connsiteX22" fmla="*/ 1786109 w 2768214"/>
                            <a:gd name="connsiteY22" fmla="*/ 440473 h 1170878"/>
                            <a:gd name="connsiteX23" fmla="*/ 1730353 w 2768214"/>
                            <a:gd name="connsiteY23" fmla="*/ 362414 h 1170878"/>
                            <a:gd name="connsiteX24" fmla="*/ 1702475 w 2768214"/>
                            <a:gd name="connsiteY24" fmla="*/ 267629 h 1170878"/>
                            <a:gd name="connsiteX25" fmla="*/ 1696899 w 2768214"/>
                            <a:gd name="connsiteY25" fmla="*/ 172844 h 1170878"/>
                            <a:gd name="connsiteX26" fmla="*/ 1685748 w 2768214"/>
                            <a:gd name="connsiteY26" fmla="*/ 0 h 1170878"/>
                            <a:gd name="connsiteX27" fmla="*/ 1629992 w 2768214"/>
                            <a:gd name="connsiteY27" fmla="*/ 27878 h 1170878"/>
                            <a:gd name="connsiteX28" fmla="*/ 1485026 w 2768214"/>
                            <a:gd name="connsiteY28" fmla="*/ 195146 h 1170878"/>
                            <a:gd name="connsiteX29" fmla="*/ 1362363 w 2768214"/>
                            <a:gd name="connsiteY29" fmla="*/ 412595 h 1170878"/>
                            <a:gd name="connsiteX30" fmla="*/ 1340060 w 2768214"/>
                            <a:gd name="connsiteY30" fmla="*/ 563136 h 1170878"/>
                            <a:gd name="connsiteX31" fmla="*/ 1351212 w 2768214"/>
                            <a:gd name="connsiteY31" fmla="*/ 602166 h 1170878"/>
                            <a:gd name="connsiteX32" fmla="*/ 1434846 w 2768214"/>
                            <a:gd name="connsiteY32" fmla="*/ 624468 h 1170878"/>
                            <a:gd name="connsiteX33" fmla="*/ 1507329 w 2768214"/>
                            <a:gd name="connsiteY33" fmla="*/ 602166 h 1170878"/>
                            <a:gd name="connsiteX34" fmla="*/ 1585387 w 2768214"/>
                            <a:gd name="connsiteY34" fmla="*/ 529683 h 1170878"/>
                            <a:gd name="connsiteX35" fmla="*/ 1708051 w 2768214"/>
                            <a:gd name="connsiteY35" fmla="*/ 323385 h 1170878"/>
                            <a:gd name="connsiteX36" fmla="*/ 1730353 w 2768214"/>
                            <a:gd name="connsiteY36" fmla="*/ 183995 h 1170878"/>
                            <a:gd name="connsiteX37" fmla="*/ 1708051 w 2768214"/>
                            <a:gd name="connsiteY37" fmla="*/ 156117 h 1170878"/>
                            <a:gd name="connsiteX38" fmla="*/ 1568660 w 2768214"/>
                            <a:gd name="connsiteY38" fmla="*/ 211873 h 1170878"/>
                            <a:gd name="connsiteX39" fmla="*/ 1451573 w 2768214"/>
                            <a:gd name="connsiteY39" fmla="*/ 328961 h 1170878"/>
                            <a:gd name="connsiteX40" fmla="*/ 1367938 w 2768214"/>
                            <a:gd name="connsiteY40" fmla="*/ 468351 h 1170878"/>
                            <a:gd name="connsiteX41" fmla="*/ 1301031 w 2768214"/>
                            <a:gd name="connsiteY41" fmla="*/ 735980 h 1170878"/>
                            <a:gd name="connsiteX42" fmla="*/ 1306607 w 2768214"/>
                            <a:gd name="connsiteY42" fmla="*/ 814039 h 1170878"/>
                            <a:gd name="connsiteX43" fmla="*/ 1618841 w 2768214"/>
                            <a:gd name="connsiteY43" fmla="*/ 786161 h 1170878"/>
                            <a:gd name="connsiteX44" fmla="*/ 1942226 w 2768214"/>
                            <a:gd name="connsiteY44" fmla="*/ 418170 h 1170878"/>
                            <a:gd name="connsiteX45" fmla="*/ 1975680 w 2768214"/>
                            <a:gd name="connsiteY45" fmla="*/ 340112 h 1170878"/>
                            <a:gd name="connsiteX46" fmla="*/ 1847441 w 2768214"/>
                            <a:gd name="connsiteY46" fmla="*/ 512956 h 1170878"/>
                            <a:gd name="connsiteX47" fmla="*/ 1786109 w 2768214"/>
                            <a:gd name="connsiteY47" fmla="*/ 602166 h 1170878"/>
                            <a:gd name="connsiteX48" fmla="*/ 1735929 w 2768214"/>
                            <a:gd name="connsiteY48" fmla="*/ 708102 h 1170878"/>
                            <a:gd name="connsiteX49" fmla="*/ 1802836 w 2768214"/>
                            <a:gd name="connsiteY49" fmla="*/ 702527 h 1170878"/>
                            <a:gd name="connsiteX50" fmla="*/ 1914348 w 2768214"/>
                            <a:gd name="connsiteY50" fmla="*/ 596590 h 1170878"/>
                            <a:gd name="connsiteX51" fmla="*/ 2092768 w 2768214"/>
                            <a:gd name="connsiteY51" fmla="*/ 373566 h 1170878"/>
                            <a:gd name="connsiteX52" fmla="*/ 2137373 w 2768214"/>
                            <a:gd name="connsiteY52" fmla="*/ 312234 h 1170878"/>
                            <a:gd name="connsiteX53" fmla="*/ 2159675 w 2768214"/>
                            <a:gd name="connsiteY53" fmla="*/ 273205 h 1170878"/>
                            <a:gd name="connsiteX54" fmla="*/ 2137373 w 2768214"/>
                            <a:gd name="connsiteY54" fmla="*/ 323385 h 1170878"/>
                            <a:gd name="connsiteX55" fmla="*/ 2081616 w 2768214"/>
                            <a:gd name="connsiteY55" fmla="*/ 418170 h 1170878"/>
                            <a:gd name="connsiteX56" fmla="*/ 2014709 w 2768214"/>
                            <a:gd name="connsiteY56" fmla="*/ 551985 h 1170878"/>
                            <a:gd name="connsiteX57" fmla="*/ 2003558 w 2768214"/>
                            <a:gd name="connsiteY57" fmla="*/ 591014 h 1170878"/>
                            <a:gd name="connsiteX58" fmla="*/ 2081616 w 2768214"/>
                            <a:gd name="connsiteY58" fmla="*/ 485078 h 1170878"/>
                            <a:gd name="connsiteX59" fmla="*/ 2098343 w 2768214"/>
                            <a:gd name="connsiteY59" fmla="*/ 468351 h 1170878"/>
                            <a:gd name="connsiteX60" fmla="*/ 2103919 w 2768214"/>
                            <a:gd name="connsiteY60" fmla="*/ 490653 h 1170878"/>
                            <a:gd name="connsiteX61" fmla="*/ 2098343 w 2768214"/>
                            <a:gd name="connsiteY61" fmla="*/ 529683 h 1170878"/>
                            <a:gd name="connsiteX62" fmla="*/ 2081616 w 2768214"/>
                            <a:gd name="connsiteY62" fmla="*/ 563136 h 1170878"/>
                            <a:gd name="connsiteX63" fmla="*/ 2076041 w 2768214"/>
                            <a:gd name="connsiteY63" fmla="*/ 579863 h 1170878"/>
                            <a:gd name="connsiteX64" fmla="*/ 2081616 w 2768214"/>
                            <a:gd name="connsiteY64" fmla="*/ 529683 h 1170878"/>
                            <a:gd name="connsiteX65" fmla="*/ 2221007 w 2768214"/>
                            <a:gd name="connsiteY65" fmla="*/ 256478 h 1170878"/>
                            <a:gd name="connsiteX66" fmla="*/ 2338095 w 2768214"/>
                            <a:gd name="connsiteY66" fmla="*/ 139390 h 1170878"/>
                            <a:gd name="connsiteX67" fmla="*/ 2466334 w 2768214"/>
                            <a:gd name="connsiteY67" fmla="*/ 50180 h 1170878"/>
                            <a:gd name="connsiteX68" fmla="*/ 2566695 w 2768214"/>
                            <a:gd name="connsiteY68" fmla="*/ 22302 h 1170878"/>
                            <a:gd name="connsiteX69" fmla="*/ 2655904 w 2768214"/>
                            <a:gd name="connsiteY69" fmla="*/ 33453 h 1170878"/>
                            <a:gd name="connsiteX70" fmla="*/ 2756265 w 2768214"/>
                            <a:gd name="connsiteY70" fmla="*/ 183995 h 1170878"/>
                            <a:gd name="connsiteX71" fmla="*/ 2761841 w 2768214"/>
                            <a:gd name="connsiteY71" fmla="*/ 434897 h 1170878"/>
                            <a:gd name="connsiteX72" fmla="*/ 2739538 w 2768214"/>
                            <a:gd name="connsiteY72" fmla="*/ 524107 h 1170878"/>
                            <a:gd name="connsiteX73" fmla="*/ 2700509 w 2768214"/>
                            <a:gd name="connsiteY73" fmla="*/ 630044 h 1170878"/>
                            <a:gd name="connsiteX74" fmla="*/ 2689358 w 2768214"/>
                            <a:gd name="connsiteY74" fmla="*/ 657922 h 1170878"/>
                            <a:gd name="connsiteX0" fmla="*/ 1407642 w 2768214"/>
                            <a:gd name="connsiteY0" fmla="*/ 193931 h 1170878"/>
                            <a:gd name="connsiteX1" fmla="*/ 1438114 w 2768214"/>
                            <a:gd name="connsiteY1" fmla="*/ 788613 h 1170878"/>
                            <a:gd name="connsiteX2" fmla="*/ 1418119 w 2768214"/>
                            <a:gd name="connsiteY2" fmla="*/ 1103970 h 1170878"/>
                            <a:gd name="connsiteX3" fmla="*/ 1406968 w 2768214"/>
                            <a:gd name="connsiteY3" fmla="*/ 1170878 h 1170878"/>
                            <a:gd name="connsiteX4" fmla="*/ 1345636 w 2768214"/>
                            <a:gd name="connsiteY4" fmla="*/ 1137424 h 1170878"/>
                            <a:gd name="connsiteX5" fmla="*/ 1111460 w 2768214"/>
                            <a:gd name="connsiteY5" fmla="*/ 1064941 h 1170878"/>
                            <a:gd name="connsiteX6" fmla="*/ 631958 w 2768214"/>
                            <a:gd name="connsiteY6" fmla="*/ 1003609 h 1170878"/>
                            <a:gd name="connsiteX7" fmla="*/ 330875 w 2768214"/>
                            <a:gd name="connsiteY7" fmla="*/ 998034 h 1170878"/>
                            <a:gd name="connsiteX8" fmla="*/ 363120 w 2768214"/>
                            <a:gd name="connsiteY8" fmla="*/ 871956 h 1170878"/>
                            <a:gd name="connsiteX9" fmla="*/ 91376 w 2768214"/>
                            <a:gd name="connsiteY9" fmla="*/ 938573 h 1170878"/>
                            <a:gd name="connsiteX10" fmla="*/ 8231 w 2768214"/>
                            <a:gd name="connsiteY10" fmla="*/ 1105968 h 1170878"/>
                            <a:gd name="connsiteX11" fmla="*/ 369904 w 2768214"/>
                            <a:gd name="connsiteY11" fmla="*/ 1048214 h 1170878"/>
                            <a:gd name="connsiteX12" fmla="*/ 804802 w 2768214"/>
                            <a:gd name="connsiteY12" fmla="*/ 970156 h 1170878"/>
                            <a:gd name="connsiteX13" fmla="*/ 2037012 w 2768214"/>
                            <a:gd name="connsiteY13" fmla="*/ 652346 h 1170878"/>
                            <a:gd name="connsiteX14" fmla="*/ 2471909 w 2768214"/>
                            <a:gd name="connsiteY14" fmla="*/ 535258 h 1170878"/>
                            <a:gd name="connsiteX15" fmla="*/ 2555543 w 2768214"/>
                            <a:gd name="connsiteY15" fmla="*/ 512956 h 1170878"/>
                            <a:gd name="connsiteX16" fmla="*/ 2639177 w 2768214"/>
                            <a:gd name="connsiteY16" fmla="*/ 490653 h 1170878"/>
                            <a:gd name="connsiteX17" fmla="*/ 2611299 w 2768214"/>
                            <a:gd name="connsiteY17" fmla="*/ 485078 h 1170878"/>
                            <a:gd name="connsiteX18" fmla="*/ 2494212 w 2768214"/>
                            <a:gd name="connsiteY18" fmla="*/ 507380 h 1170878"/>
                            <a:gd name="connsiteX19" fmla="*/ 2382699 w 2768214"/>
                            <a:gd name="connsiteY19" fmla="*/ 524107 h 1170878"/>
                            <a:gd name="connsiteX20" fmla="*/ 2092768 w 2768214"/>
                            <a:gd name="connsiteY20" fmla="*/ 540834 h 1170878"/>
                            <a:gd name="connsiteX21" fmla="*/ 1958953 w 2768214"/>
                            <a:gd name="connsiteY21" fmla="*/ 535258 h 1170878"/>
                            <a:gd name="connsiteX22" fmla="*/ 1786109 w 2768214"/>
                            <a:gd name="connsiteY22" fmla="*/ 440473 h 1170878"/>
                            <a:gd name="connsiteX23" fmla="*/ 1730353 w 2768214"/>
                            <a:gd name="connsiteY23" fmla="*/ 362414 h 1170878"/>
                            <a:gd name="connsiteX24" fmla="*/ 1702475 w 2768214"/>
                            <a:gd name="connsiteY24" fmla="*/ 267629 h 1170878"/>
                            <a:gd name="connsiteX25" fmla="*/ 1696899 w 2768214"/>
                            <a:gd name="connsiteY25" fmla="*/ 172844 h 1170878"/>
                            <a:gd name="connsiteX26" fmla="*/ 1685748 w 2768214"/>
                            <a:gd name="connsiteY26" fmla="*/ 0 h 1170878"/>
                            <a:gd name="connsiteX27" fmla="*/ 1629992 w 2768214"/>
                            <a:gd name="connsiteY27" fmla="*/ 27878 h 1170878"/>
                            <a:gd name="connsiteX28" fmla="*/ 1485026 w 2768214"/>
                            <a:gd name="connsiteY28" fmla="*/ 195146 h 1170878"/>
                            <a:gd name="connsiteX29" fmla="*/ 1362363 w 2768214"/>
                            <a:gd name="connsiteY29" fmla="*/ 412595 h 1170878"/>
                            <a:gd name="connsiteX30" fmla="*/ 1340060 w 2768214"/>
                            <a:gd name="connsiteY30" fmla="*/ 563136 h 1170878"/>
                            <a:gd name="connsiteX31" fmla="*/ 1351212 w 2768214"/>
                            <a:gd name="connsiteY31" fmla="*/ 602166 h 1170878"/>
                            <a:gd name="connsiteX32" fmla="*/ 1434846 w 2768214"/>
                            <a:gd name="connsiteY32" fmla="*/ 624468 h 1170878"/>
                            <a:gd name="connsiteX33" fmla="*/ 1507329 w 2768214"/>
                            <a:gd name="connsiteY33" fmla="*/ 602166 h 1170878"/>
                            <a:gd name="connsiteX34" fmla="*/ 1585387 w 2768214"/>
                            <a:gd name="connsiteY34" fmla="*/ 529683 h 1170878"/>
                            <a:gd name="connsiteX35" fmla="*/ 1708051 w 2768214"/>
                            <a:gd name="connsiteY35" fmla="*/ 323385 h 1170878"/>
                            <a:gd name="connsiteX36" fmla="*/ 1730353 w 2768214"/>
                            <a:gd name="connsiteY36" fmla="*/ 183995 h 1170878"/>
                            <a:gd name="connsiteX37" fmla="*/ 1708051 w 2768214"/>
                            <a:gd name="connsiteY37" fmla="*/ 156117 h 1170878"/>
                            <a:gd name="connsiteX38" fmla="*/ 1568660 w 2768214"/>
                            <a:gd name="connsiteY38" fmla="*/ 211873 h 1170878"/>
                            <a:gd name="connsiteX39" fmla="*/ 1451573 w 2768214"/>
                            <a:gd name="connsiteY39" fmla="*/ 328961 h 1170878"/>
                            <a:gd name="connsiteX40" fmla="*/ 1367938 w 2768214"/>
                            <a:gd name="connsiteY40" fmla="*/ 468351 h 1170878"/>
                            <a:gd name="connsiteX41" fmla="*/ 1301031 w 2768214"/>
                            <a:gd name="connsiteY41" fmla="*/ 735980 h 1170878"/>
                            <a:gd name="connsiteX42" fmla="*/ 1306607 w 2768214"/>
                            <a:gd name="connsiteY42" fmla="*/ 814039 h 1170878"/>
                            <a:gd name="connsiteX43" fmla="*/ 1618841 w 2768214"/>
                            <a:gd name="connsiteY43" fmla="*/ 786161 h 1170878"/>
                            <a:gd name="connsiteX44" fmla="*/ 1942226 w 2768214"/>
                            <a:gd name="connsiteY44" fmla="*/ 418170 h 1170878"/>
                            <a:gd name="connsiteX45" fmla="*/ 1975680 w 2768214"/>
                            <a:gd name="connsiteY45" fmla="*/ 340112 h 1170878"/>
                            <a:gd name="connsiteX46" fmla="*/ 1847441 w 2768214"/>
                            <a:gd name="connsiteY46" fmla="*/ 512956 h 1170878"/>
                            <a:gd name="connsiteX47" fmla="*/ 1786109 w 2768214"/>
                            <a:gd name="connsiteY47" fmla="*/ 602166 h 1170878"/>
                            <a:gd name="connsiteX48" fmla="*/ 1735929 w 2768214"/>
                            <a:gd name="connsiteY48" fmla="*/ 708102 h 1170878"/>
                            <a:gd name="connsiteX49" fmla="*/ 1802836 w 2768214"/>
                            <a:gd name="connsiteY49" fmla="*/ 702527 h 1170878"/>
                            <a:gd name="connsiteX50" fmla="*/ 1914348 w 2768214"/>
                            <a:gd name="connsiteY50" fmla="*/ 596590 h 1170878"/>
                            <a:gd name="connsiteX51" fmla="*/ 2092768 w 2768214"/>
                            <a:gd name="connsiteY51" fmla="*/ 373566 h 1170878"/>
                            <a:gd name="connsiteX52" fmla="*/ 2137373 w 2768214"/>
                            <a:gd name="connsiteY52" fmla="*/ 312234 h 1170878"/>
                            <a:gd name="connsiteX53" fmla="*/ 2159675 w 2768214"/>
                            <a:gd name="connsiteY53" fmla="*/ 273205 h 1170878"/>
                            <a:gd name="connsiteX54" fmla="*/ 2137373 w 2768214"/>
                            <a:gd name="connsiteY54" fmla="*/ 323385 h 1170878"/>
                            <a:gd name="connsiteX55" fmla="*/ 2081616 w 2768214"/>
                            <a:gd name="connsiteY55" fmla="*/ 418170 h 1170878"/>
                            <a:gd name="connsiteX56" fmla="*/ 2014709 w 2768214"/>
                            <a:gd name="connsiteY56" fmla="*/ 551985 h 1170878"/>
                            <a:gd name="connsiteX57" fmla="*/ 2003558 w 2768214"/>
                            <a:gd name="connsiteY57" fmla="*/ 591014 h 1170878"/>
                            <a:gd name="connsiteX58" fmla="*/ 2081616 w 2768214"/>
                            <a:gd name="connsiteY58" fmla="*/ 485078 h 1170878"/>
                            <a:gd name="connsiteX59" fmla="*/ 2098343 w 2768214"/>
                            <a:gd name="connsiteY59" fmla="*/ 468351 h 1170878"/>
                            <a:gd name="connsiteX60" fmla="*/ 2103919 w 2768214"/>
                            <a:gd name="connsiteY60" fmla="*/ 490653 h 1170878"/>
                            <a:gd name="connsiteX61" fmla="*/ 2098343 w 2768214"/>
                            <a:gd name="connsiteY61" fmla="*/ 529683 h 1170878"/>
                            <a:gd name="connsiteX62" fmla="*/ 2081616 w 2768214"/>
                            <a:gd name="connsiteY62" fmla="*/ 563136 h 1170878"/>
                            <a:gd name="connsiteX63" fmla="*/ 2076041 w 2768214"/>
                            <a:gd name="connsiteY63" fmla="*/ 579863 h 1170878"/>
                            <a:gd name="connsiteX64" fmla="*/ 2081616 w 2768214"/>
                            <a:gd name="connsiteY64" fmla="*/ 529683 h 1170878"/>
                            <a:gd name="connsiteX65" fmla="*/ 2221007 w 2768214"/>
                            <a:gd name="connsiteY65" fmla="*/ 256478 h 1170878"/>
                            <a:gd name="connsiteX66" fmla="*/ 2338095 w 2768214"/>
                            <a:gd name="connsiteY66" fmla="*/ 139390 h 1170878"/>
                            <a:gd name="connsiteX67" fmla="*/ 2466334 w 2768214"/>
                            <a:gd name="connsiteY67" fmla="*/ 50180 h 1170878"/>
                            <a:gd name="connsiteX68" fmla="*/ 2566695 w 2768214"/>
                            <a:gd name="connsiteY68" fmla="*/ 22302 h 1170878"/>
                            <a:gd name="connsiteX69" fmla="*/ 2655904 w 2768214"/>
                            <a:gd name="connsiteY69" fmla="*/ 33453 h 1170878"/>
                            <a:gd name="connsiteX70" fmla="*/ 2756265 w 2768214"/>
                            <a:gd name="connsiteY70" fmla="*/ 183995 h 1170878"/>
                            <a:gd name="connsiteX71" fmla="*/ 2761841 w 2768214"/>
                            <a:gd name="connsiteY71" fmla="*/ 434897 h 1170878"/>
                            <a:gd name="connsiteX72" fmla="*/ 2739538 w 2768214"/>
                            <a:gd name="connsiteY72" fmla="*/ 524107 h 1170878"/>
                            <a:gd name="connsiteX73" fmla="*/ 2700509 w 2768214"/>
                            <a:gd name="connsiteY73" fmla="*/ 630044 h 1170878"/>
                            <a:gd name="connsiteX74" fmla="*/ 2689358 w 2768214"/>
                            <a:gd name="connsiteY74" fmla="*/ 657922 h 1170878"/>
                            <a:gd name="connsiteX0" fmla="*/ 1407642 w 2768214"/>
                            <a:gd name="connsiteY0" fmla="*/ 193931 h 1170878"/>
                            <a:gd name="connsiteX1" fmla="*/ 1438114 w 2768214"/>
                            <a:gd name="connsiteY1" fmla="*/ 788613 h 1170878"/>
                            <a:gd name="connsiteX2" fmla="*/ 1418119 w 2768214"/>
                            <a:gd name="connsiteY2" fmla="*/ 1103970 h 1170878"/>
                            <a:gd name="connsiteX3" fmla="*/ 1406968 w 2768214"/>
                            <a:gd name="connsiteY3" fmla="*/ 1170878 h 1170878"/>
                            <a:gd name="connsiteX4" fmla="*/ 1345636 w 2768214"/>
                            <a:gd name="connsiteY4" fmla="*/ 1137424 h 1170878"/>
                            <a:gd name="connsiteX5" fmla="*/ 1111460 w 2768214"/>
                            <a:gd name="connsiteY5" fmla="*/ 1064941 h 1170878"/>
                            <a:gd name="connsiteX6" fmla="*/ 631958 w 2768214"/>
                            <a:gd name="connsiteY6" fmla="*/ 1003609 h 1170878"/>
                            <a:gd name="connsiteX7" fmla="*/ 568749 w 2768214"/>
                            <a:gd name="connsiteY7" fmla="*/ 953720 h 1170878"/>
                            <a:gd name="connsiteX8" fmla="*/ 363120 w 2768214"/>
                            <a:gd name="connsiteY8" fmla="*/ 871956 h 1170878"/>
                            <a:gd name="connsiteX9" fmla="*/ 91376 w 2768214"/>
                            <a:gd name="connsiteY9" fmla="*/ 938573 h 1170878"/>
                            <a:gd name="connsiteX10" fmla="*/ 8231 w 2768214"/>
                            <a:gd name="connsiteY10" fmla="*/ 1105968 h 1170878"/>
                            <a:gd name="connsiteX11" fmla="*/ 369904 w 2768214"/>
                            <a:gd name="connsiteY11" fmla="*/ 1048214 h 1170878"/>
                            <a:gd name="connsiteX12" fmla="*/ 804802 w 2768214"/>
                            <a:gd name="connsiteY12" fmla="*/ 970156 h 1170878"/>
                            <a:gd name="connsiteX13" fmla="*/ 2037012 w 2768214"/>
                            <a:gd name="connsiteY13" fmla="*/ 652346 h 1170878"/>
                            <a:gd name="connsiteX14" fmla="*/ 2471909 w 2768214"/>
                            <a:gd name="connsiteY14" fmla="*/ 535258 h 1170878"/>
                            <a:gd name="connsiteX15" fmla="*/ 2555543 w 2768214"/>
                            <a:gd name="connsiteY15" fmla="*/ 512956 h 1170878"/>
                            <a:gd name="connsiteX16" fmla="*/ 2639177 w 2768214"/>
                            <a:gd name="connsiteY16" fmla="*/ 490653 h 1170878"/>
                            <a:gd name="connsiteX17" fmla="*/ 2611299 w 2768214"/>
                            <a:gd name="connsiteY17" fmla="*/ 485078 h 1170878"/>
                            <a:gd name="connsiteX18" fmla="*/ 2494212 w 2768214"/>
                            <a:gd name="connsiteY18" fmla="*/ 507380 h 1170878"/>
                            <a:gd name="connsiteX19" fmla="*/ 2382699 w 2768214"/>
                            <a:gd name="connsiteY19" fmla="*/ 524107 h 1170878"/>
                            <a:gd name="connsiteX20" fmla="*/ 2092768 w 2768214"/>
                            <a:gd name="connsiteY20" fmla="*/ 540834 h 1170878"/>
                            <a:gd name="connsiteX21" fmla="*/ 1958953 w 2768214"/>
                            <a:gd name="connsiteY21" fmla="*/ 535258 h 1170878"/>
                            <a:gd name="connsiteX22" fmla="*/ 1786109 w 2768214"/>
                            <a:gd name="connsiteY22" fmla="*/ 440473 h 1170878"/>
                            <a:gd name="connsiteX23" fmla="*/ 1730353 w 2768214"/>
                            <a:gd name="connsiteY23" fmla="*/ 362414 h 1170878"/>
                            <a:gd name="connsiteX24" fmla="*/ 1702475 w 2768214"/>
                            <a:gd name="connsiteY24" fmla="*/ 267629 h 1170878"/>
                            <a:gd name="connsiteX25" fmla="*/ 1696899 w 2768214"/>
                            <a:gd name="connsiteY25" fmla="*/ 172844 h 1170878"/>
                            <a:gd name="connsiteX26" fmla="*/ 1685748 w 2768214"/>
                            <a:gd name="connsiteY26" fmla="*/ 0 h 1170878"/>
                            <a:gd name="connsiteX27" fmla="*/ 1629992 w 2768214"/>
                            <a:gd name="connsiteY27" fmla="*/ 27878 h 1170878"/>
                            <a:gd name="connsiteX28" fmla="*/ 1485026 w 2768214"/>
                            <a:gd name="connsiteY28" fmla="*/ 195146 h 1170878"/>
                            <a:gd name="connsiteX29" fmla="*/ 1362363 w 2768214"/>
                            <a:gd name="connsiteY29" fmla="*/ 412595 h 1170878"/>
                            <a:gd name="connsiteX30" fmla="*/ 1340060 w 2768214"/>
                            <a:gd name="connsiteY30" fmla="*/ 563136 h 1170878"/>
                            <a:gd name="connsiteX31" fmla="*/ 1351212 w 2768214"/>
                            <a:gd name="connsiteY31" fmla="*/ 602166 h 1170878"/>
                            <a:gd name="connsiteX32" fmla="*/ 1434846 w 2768214"/>
                            <a:gd name="connsiteY32" fmla="*/ 624468 h 1170878"/>
                            <a:gd name="connsiteX33" fmla="*/ 1507329 w 2768214"/>
                            <a:gd name="connsiteY33" fmla="*/ 602166 h 1170878"/>
                            <a:gd name="connsiteX34" fmla="*/ 1585387 w 2768214"/>
                            <a:gd name="connsiteY34" fmla="*/ 529683 h 1170878"/>
                            <a:gd name="connsiteX35" fmla="*/ 1708051 w 2768214"/>
                            <a:gd name="connsiteY35" fmla="*/ 323385 h 1170878"/>
                            <a:gd name="connsiteX36" fmla="*/ 1730353 w 2768214"/>
                            <a:gd name="connsiteY36" fmla="*/ 183995 h 1170878"/>
                            <a:gd name="connsiteX37" fmla="*/ 1708051 w 2768214"/>
                            <a:gd name="connsiteY37" fmla="*/ 156117 h 1170878"/>
                            <a:gd name="connsiteX38" fmla="*/ 1568660 w 2768214"/>
                            <a:gd name="connsiteY38" fmla="*/ 211873 h 1170878"/>
                            <a:gd name="connsiteX39" fmla="*/ 1451573 w 2768214"/>
                            <a:gd name="connsiteY39" fmla="*/ 328961 h 1170878"/>
                            <a:gd name="connsiteX40" fmla="*/ 1367938 w 2768214"/>
                            <a:gd name="connsiteY40" fmla="*/ 468351 h 1170878"/>
                            <a:gd name="connsiteX41" fmla="*/ 1301031 w 2768214"/>
                            <a:gd name="connsiteY41" fmla="*/ 735980 h 1170878"/>
                            <a:gd name="connsiteX42" fmla="*/ 1306607 w 2768214"/>
                            <a:gd name="connsiteY42" fmla="*/ 814039 h 1170878"/>
                            <a:gd name="connsiteX43" fmla="*/ 1618841 w 2768214"/>
                            <a:gd name="connsiteY43" fmla="*/ 786161 h 1170878"/>
                            <a:gd name="connsiteX44" fmla="*/ 1942226 w 2768214"/>
                            <a:gd name="connsiteY44" fmla="*/ 418170 h 1170878"/>
                            <a:gd name="connsiteX45" fmla="*/ 1975680 w 2768214"/>
                            <a:gd name="connsiteY45" fmla="*/ 340112 h 1170878"/>
                            <a:gd name="connsiteX46" fmla="*/ 1847441 w 2768214"/>
                            <a:gd name="connsiteY46" fmla="*/ 512956 h 1170878"/>
                            <a:gd name="connsiteX47" fmla="*/ 1786109 w 2768214"/>
                            <a:gd name="connsiteY47" fmla="*/ 602166 h 1170878"/>
                            <a:gd name="connsiteX48" fmla="*/ 1735929 w 2768214"/>
                            <a:gd name="connsiteY48" fmla="*/ 708102 h 1170878"/>
                            <a:gd name="connsiteX49" fmla="*/ 1802836 w 2768214"/>
                            <a:gd name="connsiteY49" fmla="*/ 702527 h 1170878"/>
                            <a:gd name="connsiteX50" fmla="*/ 1914348 w 2768214"/>
                            <a:gd name="connsiteY50" fmla="*/ 596590 h 1170878"/>
                            <a:gd name="connsiteX51" fmla="*/ 2092768 w 2768214"/>
                            <a:gd name="connsiteY51" fmla="*/ 373566 h 1170878"/>
                            <a:gd name="connsiteX52" fmla="*/ 2137373 w 2768214"/>
                            <a:gd name="connsiteY52" fmla="*/ 312234 h 1170878"/>
                            <a:gd name="connsiteX53" fmla="*/ 2159675 w 2768214"/>
                            <a:gd name="connsiteY53" fmla="*/ 273205 h 1170878"/>
                            <a:gd name="connsiteX54" fmla="*/ 2137373 w 2768214"/>
                            <a:gd name="connsiteY54" fmla="*/ 323385 h 1170878"/>
                            <a:gd name="connsiteX55" fmla="*/ 2081616 w 2768214"/>
                            <a:gd name="connsiteY55" fmla="*/ 418170 h 1170878"/>
                            <a:gd name="connsiteX56" fmla="*/ 2014709 w 2768214"/>
                            <a:gd name="connsiteY56" fmla="*/ 551985 h 1170878"/>
                            <a:gd name="connsiteX57" fmla="*/ 2003558 w 2768214"/>
                            <a:gd name="connsiteY57" fmla="*/ 591014 h 1170878"/>
                            <a:gd name="connsiteX58" fmla="*/ 2081616 w 2768214"/>
                            <a:gd name="connsiteY58" fmla="*/ 485078 h 1170878"/>
                            <a:gd name="connsiteX59" fmla="*/ 2098343 w 2768214"/>
                            <a:gd name="connsiteY59" fmla="*/ 468351 h 1170878"/>
                            <a:gd name="connsiteX60" fmla="*/ 2103919 w 2768214"/>
                            <a:gd name="connsiteY60" fmla="*/ 490653 h 1170878"/>
                            <a:gd name="connsiteX61" fmla="*/ 2098343 w 2768214"/>
                            <a:gd name="connsiteY61" fmla="*/ 529683 h 1170878"/>
                            <a:gd name="connsiteX62" fmla="*/ 2081616 w 2768214"/>
                            <a:gd name="connsiteY62" fmla="*/ 563136 h 1170878"/>
                            <a:gd name="connsiteX63" fmla="*/ 2076041 w 2768214"/>
                            <a:gd name="connsiteY63" fmla="*/ 579863 h 1170878"/>
                            <a:gd name="connsiteX64" fmla="*/ 2081616 w 2768214"/>
                            <a:gd name="connsiteY64" fmla="*/ 529683 h 1170878"/>
                            <a:gd name="connsiteX65" fmla="*/ 2221007 w 2768214"/>
                            <a:gd name="connsiteY65" fmla="*/ 256478 h 1170878"/>
                            <a:gd name="connsiteX66" fmla="*/ 2338095 w 2768214"/>
                            <a:gd name="connsiteY66" fmla="*/ 139390 h 1170878"/>
                            <a:gd name="connsiteX67" fmla="*/ 2466334 w 2768214"/>
                            <a:gd name="connsiteY67" fmla="*/ 50180 h 1170878"/>
                            <a:gd name="connsiteX68" fmla="*/ 2566695 w 2768214"/>
                            <a:gd name="connsiteY68" fmla="*/ 22302 h 1170878"/>
                            <a:gd name="connsiteX69" fmla="*/ 2655904 w 2768214"/>
                            <a:gd name="connsiteY69" fmla="*/ 33453 h 1170878"/>
                            <a:gd name="connsiteX70" fmla="*/ 2756265 w 2768214"/>
                            <a:gd name="connsiteY70" fmla="*/ 183995 h 1170878"/>
                            <a:gd name="connsiteX71" fmla="*/ 2761841 w 2768214"/>
                            <a:gd name="connsiteY71" fmla="*/ 434897 h 1170878"/>
                            <a:gd name="connsiteX72" fmla="*/ 2739538 w 2768214"/>
                            <a:gd name="connsiteY72" fmla="*/ 524107 h 1170878"/>
                            <a:gd name="connsiteX73" fmla="*/ 2700509 w 2768214"/>
                            <a:gd name="connsiteY73" fmla="*/ 630044 h 1170878"/>
                            <a:gd name="connsiteX74" fmla="*/ 2689358 w 2768214"/>
                            <a:gd name="connsiteY74" fmla="*/ 657922 h 1170878"/>
                            <a:gd name="connsiteX0" fmla="*/ 1316266 w 2676838"/>
                            <a:gd name="connsiteY0" fmla="*/ 193931 h 1170878"/>
                            <a:gd name="connsiteX1" fmla="*/ 1346738 w 2676838"/>
                            <a:gd name="connsiteY1" fmla="*/ 788613 h 1170878"/>
                            <a:gd name="connsiteX2" fmla="*/ 1326743 w 2676838"/>
                            <a:gd name="connsiteY2" fmla="*/ 1103970 h 1170878"/>
                            <a:gd name="connsiteX3" fmla="*/ 1315592 w 2676838"/>
                            <a:gd name="connsiteY3" fmla="*/ 1170878 h 1170878"/>
                            <a:gd name="connsiteX4" fmla="*/ 1254260 w 2676838"/>
                            <a:gd name="connsiteY4" fmla="*/ 1137424 h 1170878"/>
                            <a:gd name="connsiteX5" fmla="*/ 1020084 w 2676838"/>
                            <a:gd name="connsiteY5" fmla="*/ 1064941 h 1170878"/>
                            <a:gd name="connsiteX6" fmla="*/ 540582 w 2676838"/>
                            <a:gd name="connsiteY6" fmla="*/ 1003609 h 1170878"/>
                            <a:gd name="connsiteX7" fmla="*/ 477373 w 2676838"/>
                            <a:gd name="connsiteY7" fmla="*/ 953720 h 1170878"/>
                            <a:gd name="connsiteX8" fmla="*/ 271744 w 2676838"/>
                            <a:gd name="connsiteY8" fmla="*/ 871956 h 1170878"/>
                            <a:gd name="connsiteX9" fmla="*/ 0 w 2676838"/>
                            <a:gd name="connsiteY9" fmla="*/ 938573 h 1170878"/>
                            <a:gd name="connsiteX10" fmla="*/ 82645 w 2676838"/>
                            <a:gd name="connsiteY10" fmla="*/ 1026203 h 1170878"/>
                            <a:gd name="connsiteX11" fmla="*/ 278528 w 2676838"/>
                            <a:gd name="connsiteY11" fmla="*/ 1048214 h 1170878"/>
                            <a:gd name="connsiteX12" fmla="*/ 713426 w 2676838"/>
                            <a:gd name="connsiteY12" fmla="*/ 970156 h 1170878"/>
                            <a:gd name="connsiteX13" fmla="*/ 1945636 w 2676838"/>
                            <a:gd name="connsiteY13" fmla="*/ 652346 h 1170878"/>
                            <a:gd name="connsiteX14" fmla="*/ 2380533 w 2676838"/>
                            <a:gd name="connsiteY14" fmla="*/ 535258 h 1170878"/>
                            <a:gd name="connsiteX15" fmla="*/ 2464167 w 2676838"/>
                            <a:gd name="connsiteY15" fmla="*/ 512956 h 1170878"/>
                            <a:gd name="connsiteX16" fmla="*/ 2547801 w 2676838"/>
                            <a:gd name="connsiteY16" fmla="*/ 490653 h 1170878"/>
                            <a:gd name="connsiteX17" fmla="*/ 2519923 w 2676838"/>
                            <a:gd name="connsiteY17" fmla="*/ 485078 h 1170878"/>
                            <a:gd name="connsiteX18" fmla="*/ 2402836 w 2676838"/>
                            <a:gd name="connsiteY18" fmla="*/ 507380 h 1170878"/>
                            <a:gd name="connsiteX19" fmla="*/ 2291323 w 2676838"/>
                            <a:gd name="connsiteY19" fmla="*/ 524107 h 1170878"/>
                            <a:gd name="connsiteX20" fmla="*/ 2001392 w 2676838"/>
                            <a:gd name="connsiteY20" fmla="*/ 540834 h 1170878"/>
                            <a:gd name="connsiteX21" fmla="*/ 1867577 w 2676838"/>
                            <a:gd name="connsiteY21" fmla="*/ 535258 h 1170878"/>
                            <a:gd name="connsiteX22" fmla="*/ 1694733 w 2676838"/>
                            <a:gd name="connsiteY22" fmla="*/ 440473 h 1170878"/>
                            <a:gd name="connsiteX23" fmla="*/ 1638977 w 2676838"/>
                            <a:gd name="connsiteY23" fmla="*/ 362414 h 1170878"/>
                            <a:gd name="connsiteX24" fmla="*/ 1611099 w 2676838"/>
                            <a:gd name="connsiteY24" fmla="*/ 267629 h 1170878"/>
                            <a:gd name="connsiteX25" fmla="*/ 1605523 w 2676838"/>
                            <a:gd name="connsiteY25" fmla="*/ 172844 h 1170878"/>
                            <a:gd name="connsiteX26" fmla="*/ 1594372 w 2676838"/>
                            <a:gd name="connsiteY26" fmla="*/ 0 h 1170878"/>
                            <a:gd name="connsiteX27" fmla="*/ 1538616 w 2676838"/>
                            <a:gd name="connsiteY27" fmla="*/ 27878 h 1170878"/>
                            <a:gd name="connsiteX28" fmla="*/ 1393650 w 2676838"/>
                            <a:gd name="connsiteY28" fmla="*/ 195146 h 1170878"/>
                            <a:gd name="connsiteX29" fmla="*/ 1270987 w 2676838"/>
                            <a:gd name="connsiteY29" fmla="*/ 412595 h 1170878"/>
                            <a:gd name="connsiteX30" fmla="*/ 1248684 w 2676838"/>
                            <a:gd name="connsiteY30" fmla="*/ 563136 h 1170878"/>
                            <a:gd name="connsiteX31" fmla="*/ 1259836 w 2676838"/>
                            <a:gd name="connsiteY31" fmla="*/ 602166 h 1170878"/>
                            <a:gd name="connsiteX32" fmla="*/ 1343470 w 2676838"/>
                            <a:gd name="connsiteY32" fmla="*/ 624468 h 1170878"/>
                            <a:gd name="connsiteX33" fmla="*/ 1415953 w 2676838"/>
                            <a:gd name="connsiteY33" fmla="*/ 602166 h 1170878"/>
                            <a:gd name="connsiteX34" fmla="*/ 1494011 w 2676838"/>
                            <a:gd name="connsiteY34" fmla="*/ 529683 h 1170878"/>
                            <a:gd name="connsiteX35" fmla="*/ 1616675 w 2676838"/>
                            <a:gd name="connsiteY35" fmla="*/ 323385 h 1170878"/>
                            <a:gd name="connsiteX36" fmla="*/ 1638977 w 2676838"/>
                            <a:gd name="connsiteY36" fmla="*/ 183995 h 1170878"/>
                            <a:gd name="connsiteX37" fmla="*/ 1616675 w 2676838"/>
                            <a:gd name="connsiteY37" fmla="*/ 156117 h 1170878"/>
                            <a:gd name="connsiteX38" fmla="*/ 1477284 w 2676838"/>
                            <a:gd name="connsiteY38" fmla="*/ 211873 h 1170878"/>
                            <a:gd name="connsiteX39" fmla="*/ 1360197 w 2676838"/>
                            <a:gd name="connsiteY39" fmla="*/ 328961 h 1170878"/>
                            <a:gd name="connsiteX40" fmla="*/ 1276562 w 2676838"/>
                            <a:gd name="connsiteY40" fmla="*/ 468351 h 1170878"/>
                            <a:gd name="connsiteX41" fmla="*/ 1209655 w 2676838"/>
                            <a:gd name="connsiteY41" fmla="*/ 735980 h 1170878"/>
                            <a:gd name="connsiteX42" fmla="*/ 1215231 w 2676838"/>
                            <a:gd name="connsiteY42" fmla="*/ 814039 h 1170878"/>
                            <a:gd name="connsiteX43" fmla="*/ 1527465 w 2676838"/>
                            <a:gd name="connsiteY43" fmla="*/ 786161 h 1170878"/>
                            <a:gd name="connsiteX44" fmla="*/ 1850850 w 2676838"/>
                            <a:gd name="connsiteY44" fmla="*/ 418170 h 1170878"/>
                            <a:gd name="connsiteX45" fmla="*/ 1884304 w 2676838"/>
                            <a:gd name="connsiteY45" fmla="*/ 340112 h 1170878"/>
                            <a:gd name="connsiteX46" fmla="*/ 1756065 w 2676838"/>
                            <a:gd name="connsiteY46" fmla="*/ 512956 h 1170878"/>
                            <a:gd name="connsiteX47" fmla="*/ 1694733 w 2676838"/>
                            <a:gd name="connsiteY47" fmla="*/ 602166 h 1170878"/>
                            <a:gd name="connsiteX48" fmla="*/ 1644553 w 2676838"/>
                            <a:gd name="connsiteY48" fmla="*/ 708102 h 1170878"/>
                            <a:gd name="connsiteX49" fmla="*/ 1711460 w 2676838"/>
                            <a:gd name="connsiteY49" fmla="*/ 702527 h 1170878"/>
                            <a:gd name="connsiteX50" fmla="*/ 1822972 w 2676838"/>
                            <a:gd name="connsiteY50" fmla="*/ 596590 h 1170878"/>
                            <a:gd name="connsiteX51" fmla="*/ 2001392 w 2676838"/>
                            <a:gd name="connsiteY51" fmla="*/ 373566 h 1170878"/>
                            <a:gd name="connsiteX52" fmla="*/ 2045997 w 2676838"/>
                            <a:gd name="connsiteY52" fmla="*/ 312234 h 1170878"/>
                            <a:gd name="connsiteX53" fmla="*/ 2068299 w 2676838"/>
                            <a:gd name="connsiteY53" fmla="*/ 273205 h 1170878"/>
                            <a:gd name="connsiteX54" fmla="*/ 2045997 w 2676838"/>
                            <a:gd name="connsiteY54" fmla="*/ 323385 h 1170878"/>
                            <a:gd name="connsiteX55" fmla="*/ 1990240 w 2676838"/>
                            <a:gd name="connsiteY55" fmla="*/ 418170 h 1170878"/>
                            <a:gd name="connsiteX56" fmla="*/ 1923333 w 2676838"/>
                            <a:gd name="connsiteY56" fmla="*/ 551985 h 1170878"/>
                            <a:gd name="connsiteX57" fmla="*/ 1912182 w 2676838"/>
                            <a:gd name="connsiteY57" fmla="*/ 591014 h 1170878"/>
                            <a:gd name="connsiteX58" fmla="*/ 1990240 w 2676838"/>
                            <a:gd name="connsiteY58" fmla="*/ 485078 h 1170878"/>
                            <a:gd name="connsiteX59" fmla="*/ 2006967 w 2676838"/>
                            <a:gd name="connsiteY59" fmla="*/ 468351 h 1170878"/>
                            <a:gd name="connsiteX60" fmla="*/ 2012543 w 2676838"/>
                            <a:gd name="connsiteY60" fmla="*/ 490653 h 1170878"/>
                            <a:gd name="connsiteX61" fmla="*/ 2006967 w 2676838"/>
                            <a:gd name="connsiteY61" fmla="*/ 529683 h 1170878"/>
                            <a:gd name="connsiteX62" fmla="*/ 1990240 w 2676838"/>
                            <a:gd name="connsiteY62" fmla="*/ 563136 h 1170878"/>
                            <a:gd name="connsiteX63" fmla="*/ 1984665 w 2676838"/>
                            <a:gd name="connsiteY63" fmla="*/ 579863 h 1170878"/>
                            <a:gd name="connsiteX64" fmla="*/ 1990240 w 2676838"/>
                            <a:gd name="connsiteY64" fmla="*/ 529683 h 1170878"/>
                            <a:gd name="connsiteX65" fmla="*/ 2129631 w 2676838"/>
                            <a:gd name="connsiteY65" fmla="*/ 256478 h 1170878"/>
                            <a:gd name="connsiteX66" fmla="*/ 2246719 w 2676838"/>
                            <a:gd name="connsiteY66" fmla="*/ 139390 h 1170878"/>
                            <a:gd name="connsiteX67" fmla="*/ 2374958 w 2676838"/>
                            <a:gd name="connsiteY67" fmla="*/ 50180 h 1170878"/>
                            <a:gd name="connsiteX68" fmla="*/ 2475319 w 2676838"/>
                            <a:gd name="connsiteY68" fmla="*/ 22302 h 1170878"/>
                            <a:gd name="connsiteX69" fmla="*/ 2564528 w 2676838"/>
                            <a:gd name="connsiteY69" fmla="*/ 33453 h 1170878"/>
                            <a:gd name="connsiteX70" fmla="*/ 2664889 w 2676838"/>
                            <a:gd name="connsiteY70" fmla="*/ 183995 h 1170878"/>
                            <a:gd name="connsiteX71" fmla="*/ 2670465 w 2676838"/>
                            <a:gd name="connsiteY71" fmla="*/ 434897 h 1170878"/>
                            <a:gd name="connsiteX72" fmla="*/ 2648162 w 2676838"/>
                            <a:gd name="connsiteY72" fmla="*/ 524107 h 1170878"/>
                            <a:gd name="connsiteX73" fmla="*/ 2609133 w 2676838"/>
                            <a:gd name="connsiteY73" fmla="*/ 630044 h 1170878"/>
                            <a:gd name="connsiteX74" fmla="*/ 2597982 w 2676838"/>
                            <a:gd name="connsiteY74" fmla="*/ 657922 h 1170878"/>
                            <a:gd name="connsiteX0" fmla="*/ 1316266 w 2676838"/>
                            <a:gd name="connsiteY0" fmla="*/ 193931 h 1170878"/>
                            <a:gd name="connsiteX1" fmla="*/ 1346738 w 2676838"/>
                            <a:gd name="connsiteY1" fmla="*/ 788613 h 1170878"/>
                            <a:gd name="connsiteX2" fmla="*/ 1326743 w 2676838"/>
                            <a:gd name="connsiteY2" fmla="*/ 1103970 h 1170878"/>
                            <a:gd name="connsiteX3" fmla="*/ 1315592 w 2676838"/>
                            <a:gd name="connsiteY3" fmla="*/ 1170878 h 1170878"/>
                            <a:gd name="connsiteX4" fmla="*/ 1254260 w 2676838"/>
                            <a:gd name="connsiteY4" fmla="*/ 1137424 h 1170878"/>
                            <a:gd name="connsiteX5" fmla="*/ 1020084 w 2676838"/>
                            <a:gd name="connsiteY5" fmla="*/ 1064941 h 1170878"/>
                            <a:gd name="connsiteX6" fmla="*/ 857813 w 2676838"/>
                            <a:gd name="connsiteY6" fmla="*/ 950432 h 1170878"/>
                            <a:gd name="connsiteX7" fmla="*/ 477373 w 2676838"/>
                            <a:gd name="connsiteY7" fmla="*/ 953720 h 1170878"/>
                            <a:gd name="connsiteX8" fmla="*/ 271744 w 2676838"/>
                            <a:gd name="connsiteY8" fmla="*/ 871956 h 1170878"/>
                            <a:gd name="connsiteX9" fmla="*/ 0 w 2676838"/>
                            <a:gd name="connsiteY9" fmla="*/ 938573 h 1170878"/>
                            <a:gd name="connsiteX10" fmla="*/ 82645 w 2676838"/>
                            <a:gd name="connsiteY10" fmla="*/ 1026203 h 1170878"/>
                            <a:gd name="connsiteX11" fmla="*/ 278528 w 2676838"/>
                            <a:gd name="connsiteY11" fmla="*/ 1048214 h 1170878"/>
                            <a:gd name="connsiteX12" fmla="*/ 713426 w 2676838"/>
                            <a:gd name="connsiteY12" fmla="*/ 970156 h 1170878"/>
                            <a:gd name="connsiteX13" fmla="*/ 1945636 w 2676838"/>
                            <a:gd name="connsiteY13" fmla="*/ 652346 h 1170878"/>
                            <a:gd name="connsiteX14" fmla="*/ 2380533 w 2676838"/>
                            <a:gd name="connsiteY14" fmla="*/ 535258 h 1170878"/>
                            <a:gd name="connsiteX15" fmla="*/ 2464167 w 2676838"/>
                            <a:gd name="connsiteY15" fmla="*/ 512956 h 1170878"/>
                            <a:gd name="connsiteX16" fmla="*/ 2547801 w 2676838"/>
                            <a:gd name="connsiteY16" fmla="*/ 490653 h 1170878"/>
                            <a:gd name="connsiteX17" fmla="*/ 2519923 w 2676838"/>
                            <a:gd name="connsiteY17" fmla="*/ 485078 h 1170878"/>
                            <a:gd name="connsiteX18" fmla="*/ 2402836 w 2676838"/>
                            <a:gd name="connsiteY18" fmla="*/ 507380 h 1170878"/>
                            <a:gd name="connsiteX19" fmla="*/ 2291323 w 2676838"/>
                            <a:gd name="connsiteY19" fmla="*/ 524107 h 1170878"/>
                            <a:gd name="connsiteX20" fmla="*/ 2001392 w 2676838"/>
                            <a:gd name="connsiteY20" fmla="*/ 540834 h 1170878"/>
                            <a:gd name="connsiteX21" fmla="*/ 1867577 w 2676838"/>
                            <a:gd name="connsiteY21" fmla="*/ 535258 h 1170878"/>
                            <a:gd name="connsiteX22" fmla="*/ 1694733 w 2676838"/>
                            <a:gd name="connsiteY22" fmla="*/ 440473 h 1170878"/>
                            <a:gd name="connsiteX23" fmla="*/ 1638977 w 2676838"/>
                            <a:gd name="connsiteY23" fmla="*/ 362414 h 1170878"/>
                            <a:gd name="connsiteX24" fmla="*/ 1611099 w 2676838"/>
                            <a:gd name="connsiteY24" fmla="*/ 267629 h 1170878"/>
                            <a:gd name="connsiteX25" fmla="*/ 1605523 w 2676838"/>
                            <a:gd name="connsiteY25" fmla="*/ 172844 h 1170878"/>
                            <a:gd name="connsiteX26" fmla="*/ 1594372 w 2676838"/>
                            <a:gd name="connsiteY26" fmla="*/ 0 h 1170878"/>
                            <a:gd name="connsiteX27" fmla="*/ 1538616 w 2676838"/>
                            <a:gd name="connsiteY27" fmla="*/ 27878 h 1170878"/>
                            <a:gd name="connsiteX28" fmla="*/ 1393650 w 2676838"/>
                            <a:gd name="connsiteY28" fmla="*/ 195146 h 1170878"/>
                            <a:gd name="connsiteX29" fmla="*/ 1270987 w 2676838"/>
                            <a:gd name="connsiteY29" fmla="*/ 412595 h 1170878"/>
                            <a:gd name="connsiteX30" fmla="*/ 1248684 w 2676838"/>
                            <a:gd name="connsiteY30" fmla="*/ 563136 h 1170878"/>
                            <a:gd name="connsiteX31" fmla="*/ 1259836 w 2676838"/>
                            <a:gd name="connsiteY31" fmla="*/ 602166 h 1170878"/>
                            <a:gd name="connsiteX32" fmla="*/ 1343470 w 2676838"/>
                            <a:gd name="connsiteY32" fmla="*/ 624468 h 1170878"/>
                            <a:gd name="connsiteX33" fmla="*/ 1415953 w 2676838"/>
                            <a:gd name="connsiteY33" fmla="*/ 602166 h 1170878"/>
                            <a:gd name="connsiteX34" fmla="*/ 1494011 w 2676838"/>
                            <a:gd name="connsiteY34" fmla="*/ 529683 h 1170878"/>
                            <a:gd name="connsiteX35" fmla="*/ 1616675 w 2676838"/>
                            <a:gd name="connsiteY35" fmla="*/ 323385 h 1170878"/>
                            <a:gd name="connsiteX36" fmla="*/ 1638977 w 2676838"/>
                            <a:gd name="connsiteY36" fmla="*/ 183995 h 1170878"/>
                            <a:gd name="connsiteX37" fmla="*/ 1616675 w 2676838"/>
                            <a:gd name="connsiteY37" fmla="*/ 156117 h 1170878"/>
                            <a:gd name="connsiteX38" fmla="*/ 1477284 w 2676838"/>
                            <a:gd name="connsiteY38" fmla="*/ 211873 h 1170878"/>
                            <a:gd name="connsiteX39" fmla="*/ 1360197 w 2676838"/>
                            <a:gd name="connsiteY39" fmla="*/ 328961 h 1170878"/>
                            <a:gd name="connsiteX40" fmla="*/ 1276562 w 2676838"/>
                            <a:gd name="connsiteY40" fmla="*/ 468351 h 1170878"/>
                            <a:gd name="connsiteX41" fmla="*/ 1209655 w 2676838"/>
                            <a:gd name="connsiteY41" fmla="*/ 735980 h 1170878"/>
                            <a:gd name="connsiteX42" fmla="*/ 1215231 w 2676838"/>
                            <a:gd name="connsiteY42" fmla="*/ 814039 h 1170878"/>
                            <a:gd name="connsiteX43" fmla="*/ 1527465 w 2676838"/>
                            <a:gd name="connsiteY43" fmla="*/ 786161 h 1170878"/>
                            <a:gd name="connsiteX44" fmla="*/ 1850850 w 2676838"/>
                            <a:gd name="connsiteY44" fmla="*/ 418170 h 1170878"/>
                            <a:gd name="connsiteX45" fmla="*/ 1884304 w 2676838"/>
                            <a:gd name="connsiteY45" fmla="*/ 340112 h 1170878"/>
                            <a:gd name="connsiteX46" fmla="*/ 1756065 w 2676838"/>
                            <a:gd name="connsiteY46" fmla="*/ 512956 h 1170878"/>
                            <a:gd name="connsiteX47" fmla="*/ 1694733 w 2676838"/>
                            <a:gd name="connsiteY47" fmla="*/ 602166 h 1170878"/>
                            <a:gd name="connsiteX48" fmla="*/ 1644553 w 2676838"/>
                            <a:gd name="connsiteY48" fmla="*/ 708102 h 1170878"/>
                            <a:gd name="connsiteX49" fmla="*/ 1711460 w 2676838"/>
                            <a:gd name="connsiteY49" fmla="*/ 702527 h 1170878"/>
                            <a:gd name="connsiteX50" fmla="*/ 1822972 w 2676838"/>
                            <a:gd name="connsiteY50" fmla="*/ 596590 h 1170878"/>
                            <a:gd name="connsiteX51" fmla="*/ 2001392 w 2676838"/>
                            <a:gd name="connsiteY51" fmla="*/ 373566 h 1170878"/>
                            <a:gd name="connsiteX52" fmla="*/ 2045997 w 2676838"/>
                            <a:gd name="connsiteY52" fmla="*/ 312234 h 1170878"/>
                            <a:gd name="connsiteX53" fmla="*/ 2068299 w 2676838"/>
                            <a:gd name="connsiteY53" fmla="*/ 273205 h 1170878"/>
                            <a:gd name="connsiteX54" fmla="*/ 2045997 w 2676838"/>
                            <a:gd name="connsiteY54" fmla="*/ 323385 h 1170878"/>
                            <a:gd name="connsiteX55" fmla="*/ 1990240 w 2676838"/>
                            <a:gd name="connsiteY55" fmla="*/ 418170 h 1170878"/>
                            <a:gd name="connsiteX56" fmla="*/ 1923333 w 2676838"/>
                            <a:gd name="connsiteY56" fmla="*/ 551985 h 1170878"/>
                            <a:gd name="connsiteX57" fmla="*/ 1912182 w 2676838"/>
                            <a:gd name="connsiteY57" fmla="*/ 591014 h 1170878"/>
                            <a:gd name="connsiteX58" fmla="*/ 1990240 w 2676838"/>
                            <a:gd name="connsiteY58" fmla="*/ 485078 h 1170878"/>
                            <a:gd name="connsiteX59" fmla="*/ 2006967 w 2676838"/>
                            <a:gd name="connsiteY59" fmla="*/ 468351 h 1170878"/>
                            <a:gd name="connsiteX60" fmla="*/ 2012543 w 2676838"/>
                            <a:gd name="connsiteY60" fmla="*/ 490653 h 1170878"/>
                            <a:gd name="connsiteX61" fmla="*/ 2006967 w 2676838"/>
                            <a:gd name="connsiteY61" fmla="*/ 529683 h 1170878"/>
                            <a:gd name="connsiteX62" fmla="*/ 1990240 w 2676838"/>
                            <a:gd name="connsiteY62" fmla="*/ 563136 h 1170878"/>
                            <a:gd name="connsiteX63" fmla="*/ 1984665 w 2676838"/>
                            <a:gd name="connsiteY63" fmla="*/ 579863 h 1170878"/>
                            <a:gd name="connsiteX64" fmla="*/ 1990240 w 2676838"/>
                            <a:gd name="connsiteY64" fmla="*/ 529683 h 1170878"/>
                            <a:gd name="connsiteX65" fmla="*/ 2129631 w 2676838"/>
                            <a:gd name="connsiteY65" fmla="*/ 256478 h 1170878"/>
                            <a:gd name="connsiteX66" fmla="*/ 2246719 w 2676838"/>
                            <a:gd name="connsiteY66" fmla="*/ 139390 h 1170878"/>
                            <a:gd name="connsiteX67" fmla="*/ 2374958 w 2676838"/>
                            <a:gd name="connsiteY67" fmla="*/ 50180 h 1170878"/>
                            <a:gd name="connsiteX68" fmla="*/ 2475319 w 2676838"/>
                            <a:gd name="connsiteY68" fmla="*/ 22302 h 1170878"/>
                            <a:gd name="connsiteX69" fmla="*/ 2564528 w 2676838"/>
                            <a:gd name="connsiteY69" fmla="*/ 33453 h 1170878"/>
                            <a:gd name="connsiteX70" fmla="*/ 2664889 w 2676838"/>
                            <a:gd name="connsiteY70" fmla="*/ 183995 h 1170878"/>
                            <a:gd name="connsiteX71" fmla="*/ 2670465 w 2676838"/>
                            <a:gd name="connsiteY71" fmla="*/ 434897 h 1170878"/>
                            <a:gd name="connsiteX72" fmla="*/ 2648162 w 2676838"/>
                            <a:gd name="connsiteY72" fmla="*/ 524107 h 1170878"/>
                            <a:gd name="connsiteX73" fmla="*/ 2609133 w 2676838"/>
                            <a:gd name="connsiteY73" fmla="*/ 630044 h 1170878"/>
                            <a:gd name="connsiteX74" fmla="*/ 2597982 w 2676838"/>
                            <a:gd name="connsiteY74" fmla="*/ 657922 h 1170878"/>
                            <a:gd name="connsiteX0" fmla="*/ 1316266 w 2676838"/>
                            <a:gd name="connsiteY0" fmla="*/ 193931 h 1170878"/>
                            <a:gd name="connsiteX1" fmla="*/ 1346738 w 2676838"/>
                            <a:gd name="connsiteY1" fmla="*/ 788613 h 1170878"/>
                            <a:gd name="connsiteX2" fmla="*/ 1326743 w 2676838"/>
                            <a:gd name="connsiteY2" fmla="*/ 1103970 h 1170878"/>
                            <a:gd name="connsiteX3" fmla="*/ 1315592 w 2676838"/>
                            <a:gd name="connsiteY3" fmla="*/ 1170878 h 1170878"/>
                            <a:gd name="connsiteX4" fmla="*/ 1254260 w 2676838"/>
                            <a:gd name="connsiteY4" fmla="*/ 1137424 h 1170878"/>
                            <a:gd name="connsiteX5" fmla="*/ 1020084 w 2676838"/>
                            <a:gd name="connsiteY5" fmla="*/ 1064941 h 1170878"/>
                            <a:gd name="connsiteX6" fmla="*/ 857813 w 2676838"/>
                            <a:gd name="connsiteY6" fmla="*/ 950432 h 1170878"/>
                            <a:gd name="connsiteX7" fmla="*/ 484584 w 2676838"/>
                            <a:gd name="connsiteY7" fmla="*/ 909406 h 1170878"/>
                            <a:gd name="connsiteX8" fmla="*/ 271744 w 2676838"/>
                            <a:gd name="connsiteY8" fmla="*/ 871956 h 1170878"/>
                            <a:gd name="connsiteX9" fmla="*/ 0 w 2676838"/>
                            <a:gd name="connsiteY9" fmla="*/ 938573 h 1170878"/>
                            <a:gd name="connsiteX10" fmla="*/ 82645 w 2676838"/>
                            <a:gd name="connsiteY10" fmla="*/ 1026203 h 1170878"/>
                            <a:gd name="connsiteX11" fmla="*/ 278528 w 2676838"/>
                            <a:gd name="connsiteY11" fmla="*/ 1048214 h 1170878"/>
                            <a:gd name="connsiteX12" fmla="*/ 713426 w 2676838"/>
                            <a:gd name="connsiteY12" fmla="*/ 970156 h 1170878"/>
                            <a:gd name="connsiteX13" fmla="*/ 1945636 w 2676838"/>
                            <a:gd name="connsiteY13" fmla="*/ 652346 h 1170878"/>
                            <a:gd name="connsiteX14" fmla="*/ 2380533 w 2676838"/>
                            <a:gd name="connsiteY14" fmla="*/ 535258 h 1170878"/>
                            <a:gd name="connsiteX15" fmla="*/ 2464167 w 2676838"/>
                            <a:gd name="connsiteY15" fmla="*/ 512956 h 1170878"/>
                            <a:gd name="connsiteX16" fmla="*/ 2547801 w 2676838"/>
                            <a:gd name="connsiteY16" fmla="*/ 490653 h 1170878"/>
                            <a:gd name="connsiteX17" fmla="*/ 2519923 w 2676838"/>
                            <a:gd name="connsiteY17" fmla="*/ 485078 h 1170878"/>
                            <a:gd name="connsiteX18" fmla="*/ 2402836 w 2676838"/>
                            <a:gd name="connsiteY18" fmla="*/ 507380 h 1170878"/>
                            <a:gd name="connsiteX19" fmla="*/ 2291323 w 2676838"/>
                            <a:gd name="connsiteY19" fmla="*/ 524107 h 1170878"/>
                            <a:gd name="connsiteX20" fmla="*/ 2001392 w 2676838"/>
                            <a:gd name="connsiteY20" fmla="*/ 540834 h 1170878"/>
                            <a:gd name="connsiteX21" fmla="*/ 1867577 w 2676838"/>
                            <a:gd name="connsiteY21" fmla="*/ 535258 h 1170878"/>
                            <a:gd name="connsiteX22" fmla="*/ 1694733 w 2676838"/>
                            <a:gd name="connsiteY22" fmla="*/ 440473 h 1170878"/>
                            <a:gd name="connsiteX23" fmla="*/ 1638977 w 2676838"/>
                            <a:gd name="connsiteY23" fmla="*/ 362414 h 1170878"/>
                            <a:gd name="connsiteX24" fmla="*/ 1611099 w 2676838"/>
                            <a:gd name="connsiteY24" fmla="*/ 267629 h 1170878"/>
                            <a:gd name="connsiteX25" fmla="*/ 1605523 w 2676838"/>
                            <a:gd name="connsiteY25" fmla="*/ 172844 h 1170878"/>
                            <a:gd name="connsiteX26" fmla="*/ 1594372 w 2676838"/>
                            <a:gd name="connsiteY26" fmla="*/ 0 h 1170878"/>
                            <a:gd name="connsiteX27" fmla="*/ 1538616 w 2676838"/>
                            <a:gd name="connsiteY27" fmla="*/ 27878 h 1170878"/>
                            <a:gd name="connsiteX28" fmla="*/ 1393650 w 2676838"/>
                            <a:gd name="connsiteY28" fmla="*/ 195146 h 1170878"/>
                            <a:gd name="connsiteX29" fmla="*/ 1270987 w 2676838"/>
                            <a:gd name="connsiteY29" fmla="*/ 412595 h 1170878"/>
                            <a:gd name="connsiteX30" fmla="*/ 1248684 w 2676838"/>
                            <a:gd name="connsiteY30" fmla="*/ 563136 h 1170878"/>
                            <a:gd name="connsiteX31" fmla="*/ 1259836 w 2676838"/>
                            <a:gd name="connsiteY31" fmla="*/ 602166 h 1170878"/>
                            <a:gd name="connsiteX32" fmla="*/ 1343470 w 2676838"/>
                            <a:gd name="connsiteY32" fmla="*/ 624468 h 1170878"/>
                            <a:gd name="connsiteX33" fmla="*/ 1415953 w 2676838"/>
                            <a:gd name="connsiteY33" fmla="*/ 602166 h 1170878"/>
                            <a:gd name="connsiteX34" fmla="*/ 1494011 w 2676838"/>
                            <a:gd name="connsiteY34" fmla="*/ 529683 h 1170878"/>
                            <a:gd name="connsiteX35" fmla="*/ 1616675 w 2676838"/>
                            <a:gd name="connsiteY35" fmla="*/ 323385 h 1170878"/>
                            <a:gd name="connsiteX36" fmla="*/ 1638977 w 2676838"/>
                            <a:gd name="connsiteY36" fmla="*/ 183995 h 1170878"/>
                            <a:gd name="connsiteX37" fmla="*/ 1616675 w 2676838"/>
                            <a:gd name="connsiteY37" fmla="*/ 156117 h 1170878"/>
                            <a:gd name="connsiteX38" fmla="*/ 1477284 w 2676838"/>
                            <a:gd name="connsiteY38" fmla="*/ 211873 h 1170878"/>
                            <a:gd name="connsiteX39" fmla="*/ 1360197 w 2676838"/>
                            <a:gd name="connsiteY39" fmla="*/ 328961 h 1170878"/>
                            <a:gd name="connsiteX40" fmla="*/ 1276562 w 2676838"/>
                            <a:gd name="connsiteY40" fmla="*/ 468351 h 1170878"/>
                            <a:gd name="connsiteX41" fmla="*/ 1209655 w 2676838"/>
                            <a:gd name="connsiteY41" fmla="*/ 735980 h 1170878"/>
                            <a:gd name="connsiteX42" fmla="*/ 1215231 w 2676838"/>
                            <a:gd name="connsiteY42" fmla="*/ 814039 h 1170878"/>
                            <a:gd name="connsiteX43" fmla="*/ 1527465 w 2676838"/>
                            <a:gd name="connsiteY43" fmla="*/ 786161 h 1170878"/>
                            <a:gd name="connsiteX44" fmla="*/ 1850850 w 2676838"/>
                            <a:gd name="connsiteY44" fmla="*/ 418170 h 1170878"/>
                            <a:gd name="connsiteX45" fmla="*/ 1884304 w 2676838"/>
                            <a:gd name="connsiteY45" fmla="*/ 340112 h 1170878"/>
                            <a:gd name="connsiteX46" fmla="*/ 1756065 w 2676838"/>
                            <a:gd name="connsiteY46" fmla="*/ 512956 h 1170878"/>
                            <a:gd name="connsiteX47" fmla="*/ 1694733 w 2676838"/>
                            <a:gd name="connsiteY47" fmla="*/ 602166 h 1170878"/>
                            <a:gd name="connsiteX48" fmla="*/ 1644553 w 2676838"/>
                            <a:gd name="connsiteY48" fmla="*/ 708102 h 1170878"/>
                            <a:gd name="connsiteX49" fmla="*/ 1711460 w 2676838"/>
                            <a:gd name="connsiteY49" fmla="*/ 702527 h 1170878"/>
                            <a:gd name="connsiteX50" fmla="*/ 1822972 w 2676838"/>
                            <a:gd name="connsiteY50" fmla="*/ 596590 h 1170878"/>
                            <a:gd name="connsiteX51" fmla="*/ 2001392 w 2676838"/>
                            <a:gd name="connsiteY51" fmla="*/ 373566 h 1170878"/>
                            <a:gd name="connsiteX52" fmla="*/ 2045997 w 2676838"/>
                            <a:gd name="connsiteY52" fmla="*/ 312234 h 1170878"/>
                            <a:gd name="connsiteX53" fmla="*/ 2068299 w 2676838"/>
                            <a:gd name="connsiteY53" fmla="*/ 273205 h 1170878"/>
                            <a:gd name="connsiteX54" fmla="*/ 2045997 w 2676838"/>
                            <a:gd name="connsiteY54" fmla="*/ 323385 h 1170878"/>
                            <a:gd name="connsiteX55" fmla="*/ 1990240 w 2676838"/>
                            <a:gd name="connsiteY55" fmla="*/ 418170 h 1170878"/>
                            <a:gd name="connsiteX56" fmla="*/ 1923333 w 2676838"/>
                            <a:gd name="connsiteY56" fmla="*/ 551985 h 1170878"/>
                            <a:gd name="connsiteX57" fmla="*/ 1912182 w 2676838"/>
                            <a:gd name="connsiteY57" fmla="*/ 591014 h 1170878"/>
                            <a:gd name="connsiteX58" fmla="*/ 1990240 w 2676838"/>
                            <a:gd name="connsiteY58" fmla="*/ 485078 h 1170878"/>
                            <a:gd name="connsiteX59" fmla="*/ 2006967 w 2676838"/>
                            <a:gd name="connsiteY59" fmla="*/ 468351 h 1170878"/>
                            <a:gd name="connsiteX60" fmla="*/ 2012543 w 2676838"/>
                            <a:gd name="connsiteY60" fmla="*/ 490653 h 1170878"/>
                            <a:gd name="connsiteX61" fmla="*/ 2006967 w 2676838"/>
                            <a:gd name="connsiteY61" fmla="*/ 529683 h 1170878"/>
                            <a:gd name="connsiteX62" fmla="*/ 1990240 w 2676838"/>
                            <a:gd name="connsiteY62" fmla="*/ 563136 h 1170878"/>
                            <a:gd name="connsiteX63" fmla="*/ 1984665 w 2676838"/>
                            <a:gd name="connsiteY63" fmla="*/ 579863 h 1170878"/>
                            <a:gd name="connsiteX64" fmla="*/ 1990240 w 2676838"/>
                            <a:gd name="connsiteY64" fmla="*/ 529683 h 1170878"/>
                            <a:gd name="connsiteX65" fmla="*/ 2129631 w 2676838"/>
                            <a:gd name="connsiteY65" fmla="*/ 256478 h 1170878"/>
                            <a:gd name="connsiteX66" fmla="*/ 2246719 w 2676838"/>
                            <a:gd name="connsiteY66" fmla="*/ 139390 h 1170878"/>
                            <a:gd name="connsiteX67" fmla="*/ 2374958 w 2676838"/>
                            <a:gd name="connsiteY67" fmla="*/ 50180 h 1170878"/>
                            <a:gd name="connsiteX68" fmla="*/ 2475319 w 2676838"/>
                            <a:gd name="connsiteY68" fmla="*/ 22302 h 1170878"/>
                            <a:gd name="connsiteX69" fmla="*/ 2564528 w 2676838"/>
                            <a:gd name="connsiteY69" fmla="*/ 33453 h 1170878"/>
                            <a:gd name="connsiteX70" fmla="*/ 2664889 w 2676838"/>
                            <a:gd name="connsiteY70" fmla="*/ 183995 h 1170878"/>
                            <a:gd name="connsiteX71" fmla="*/ 2670465 w 2676838"/>
                            <a:gd name="connsiteY71" fmla="*/ 434897 h 1170878"/>
                            <a:gd name="connsiteX72" fmla="*/ 2648162 w 2676838"/>
                            <a:gd name="connsiteY72" fmla="*/ 524107 h 1170878"/>
                            <a:gd name="connsiteX73" fmla="*/ 2609133 w 2676838"/>
                            <a:gd name="connsiteY73" fmla="*/ 630044 h 1170878"/>
                            <a:gd name="connsiteX74" fmla="*/ 2597982 w 2676838"/>
                            <a:gd name="connsiteY74" fmla="*/ 657922 h 1170878"/>
                            <a:gd name="connsiteX0" fmla="*/ 1316266 w 2676838"/>
                            <a:gd name="connsiteY0" fmla="*/ 193931 h 1170878"/>
                            <a:gd name="connsiteX1" fmla="*/ 1346738 w 2676838"/>
                            <a:gd name="connsiteY1" fmla="*/ 788613 h 1170878"/>
                            <a:gd name="connsiteX2" fmla="*/ 1326743 w 2676838"/>
                            <a:gd name="connsiteY2" fmla="*/ 1103970 h 1170878"/>
                            <a:gd name="connsiteX3" fmla="*/ 1315592 w 2676838"/>
                            <a:gd name="connsiteY3" fmla="*/ 1170878 h 1170878"/>
                            <a:gd name="connsiteX4" fmla="*/ 1254260 w 2676838"/>
                            <a:gd name="connsiteY4" fmla="*/ 1137424 h 1170878"/>
                            <a:gd name="connsiteX5" fmla="*/ 1027295 w 2676838"/>
                            <a:gd name="connsiteY5" fmla="*/ 1002902 h 1170878"/>
                            <a:gd name="connsiteX6" fmla="*/ 857813 w 2676838"/>
                            <a:gd name="connsiteY6" fmla="*/ 950432 h 1170878"/>
                            <a:gd name="connsiteX7" fmla="*/ 484584 w 2676838"/>
                            <a:gd name="connsiteY7" fmla="*/ 909406 h 1170878"/>
                            <a:gd name="connsiteX8" fmla="*/ 271744 w 2676838"/>
                            <a:gd name="connsiteY8" fmla="*/ 871956 h 1170878"/>
                            <a:gd name="connsiteX9" fmla="*/ 0 w 2676838"/>
                            <a:gd name="connsiteY9" fmla="*/ 938573 h 1170878"/>
                            <a:gd name="connsiteX10" fmla="*/ 82645 w 2676838"/>
                            <a:gd name="connsiteY10" fmla="*/ 1026203 h 1170878"/>
                            <a:gd name="connsiteX11" fmla="*/ 278528 w 2676838"/>
                            <a:gd name="connsiteY11" fmla="*/ 1048214 h 1170878"/>
                            <a:gd name="connsiteX12" fmla="*/ 713426 w 2676838"/>
                            <a:gd name="connsiteY12" fmla="*/ 970156 h 1170878"/>
                            <a:gd name="connsiteX13" fmla="*/ 1945636 w 2676838"/>
                            <a:gd name="connsiteY13" fmla="*/ 652346 h 1170878"/>
                            <a:gd name="connsiteX14" fmla="*/ 2380533 w 2676838"/>
                            <a:gd name="connsiteY14" fmla="*/ 535258 h 1170878"/>
                            <a:gd name="connsiteX15" fmla="*/ 2464167 w 2676838"/>
                            <a:gd name="connsiteY15" fmla="*/ 512956 h 1170878"/>
                            <a:gd name="connsiteX16" fmla="*/ 2547801 w 2676838"/>
                            <a:gd name="connsiteY16" fmla="*/ 490653 h 1170878"/>
                            <a:gd name="connsiteX17" fmla="*/ 2519923 w 2676838"/>
                            <a:gd name="connsiteY17" fmla="*/ 485078 h 1170878"/>
                            <a:gd name="connsiteX18" fmla="*/ 2402836 w 2676838"/>
                            <a:gd name="connsiteY18" fmla="*/ 507380 h 1170878"/>
                            <a:gd name="connsiteX19" fmla="*/ 2291323 w 2676838"/>
                            <a:gd name="connsiteY19" fmla="*/ 524107 h 1170878"/>
                            <a:gd name="connsiteX20" fmla="*/ 2001392 w 2676838"/>
                            <a:gd name="connsiteY20" fmla="*/ 540834 h 1170878"/>
                            <a:gd name="connsiteX21" fmla="*/ 1867577 w 2676838"/>
                            <a:gd name="connsiteY21" fmla="*/ 535258 h 1170878"/>
                            <a:gd name="connsiteX22" fmla="*/ 1694733 w 2676838"/>
                            <a:gd name="connsiteY22" fmla="*/ 440473 h 1170878"/>
                            <a:gd name="connsiteX23" fmla="*/ 1638977 w 2676838"/>
                            <a:gd name="connsiteY23" fmla="*/ 362414 h 1170878"/>
                            <a:gd name="connsiteX24" fmla="*/ 1611099 w 2676838"/>
                            <a:gd name="connsiteY24" fmla="*/ 267629 h 1170878"/>
                            <a:gd name="connsiteX25" fmla="*/ 1605523 w 2676838"/>
                            <a:gd name="connsiteY25" fmla="*/ 172844 h 1170878"/>
                            <a:gd name="connsiteX26" fmla="*/ 1594372 w 2676838"/>
                            <a:gd name="connsiteY26" fmla="*/ 0 h 1170878"/>
                            <a:gd name="connsiteX27" fmla="*/ 1538616 w 2676838"/>
                            <a:gd name="connsiteY27" fmla="*/ 27878 h 1170878"/>
                            <a:gd name="connsiteX28" fmla="*/ 1393650 w 2676838"/>
                            <a:gd name="connsiteY28" fmla="*/ 195146 h 1170878"/>
                            <a:gd name="connsiteX29" fmla="*/ 1270987 w 2676838"/>
                            <a:gd name="connsiteY29" fmla="*/ 412595 h 1170878"/>
                            <a:gd name="connsiteX30" fmla="*/ 1248684 w 2676838"/>
                            <a:gd name="connsiteY30" fmla="*/ 563136 h 1170878"/>
                            <a:gd name="connsiteX31" fmla="*/ 1259836 w 2676838"/>
                            <a:gd name="connsiteY31" fmla="*/ 602166 h 1170878"/>
                            <a:gd name="connsiteX32" fmla="*/ 1343470 w 2676838"/>
                            <a:gd name="connsiteY32" fmla="*/ 624468 h 1170878"/>
                            <a:gd name="connsiteX33" fmla="*/ 1415953 w 2676838"/>
                            <a:gd name="connsiteY33" fmla="*/ 602166 h 1170878"/>
                            <a:gd name="connsiteX34" fmla="*/ 1494011 w 2676838"/>
                            <a:gd name="connsiteY34" fmla="*/ 529683 h 1170878"/>
                            <a:gd name="connsiteX35" fmla="*/ 1616675 w 2676838"/>
                            <a:gd name="connsiteY35" fmla="*/ 323385 h 1170878"/>
                            <a:gd name="connsiteX36" fmla="*/ 1638977 w 2676838"/>
                            <a:gd name="connsiteY36" fmla="*/ 183995 h 1170878"/>
                            <a:gd name="connsiteX37" fmla="*/ 1616675 w 2676838"/>
                            <a:gd name="connsiteY37" fmla="*/ 156117 h 1170878"/>
                            <a:gd name="connsiteX38" fmla="*/ 1477284 w 2676838"/>
                            <a:gd name="connsiteY38" fmla="*/ 211873 h 1170878"/>
                            <a:gd name="connsiteX39" fmla="*/ 1360197 w 2676838"/>
                            <a:gd name="connsiteY39" fmla="*/ 328961 h 1170878"/>
                            <a:gd name="connsiteX40" fmla="*/ 1276562 w 2676838"/>
                            <a:gd name="connsiteY40" fmla="*/ 468351 h 1170878"/>
                            <a:gd name="connsiteX41" fmla="*/ 1209655 w 2676838"/>
                            <a:gd name="connsiteY41" fmla="*/ 735980 h 1170878"/>
                            <a:gd name="connsiteX42" fmla="*/ 1215231 w 2676838"/>
                            <a:gd name="connsiteY42" fmla="*/ 814039 h 1170878"/>
                            <a:gd name="connsiteX43" fmla="*/ 1527465 w 2676838"/>
                            <a:gd name="connsiteY43" fmla="*/ 786161 h 1170878"/>
                            <a:gd name="connsiteX44" fmla="*/ 1850850 w 2676838"/>
                            <a:gd name="connsiteY44" fmla="*/ 418170 h 1170878"/>
                            <a:gd name="connsiteX45" fmla="*/ 1884304 w 2676838"/>
                            <a:gd name="connsiteY45" fmla="*/ 340112 h 1170878"/>
                            <a:gd name="connsiteX46" fmla="*/ 1756065 w 2676838"/>
                            <a:gd name="connsiteY46" fmla="*/ 512956 h 1170878"/>
                            <a:gd name="connsiteX47" fmla="*/ 1694733 w 2676838"/>
                            <a:gd name="connsiteY47" fmla="*/ 602166 h 1170878"/>
                            <a:gd name="connsiteX48" fmla="*/ 1644553 w 2676838"/>
                            <a:gd name="connsiteY48" fmla="*/ 708102 h 1170878"/>
                            <a:gd name="connsiteX49" fmla="*/ 1711460 w 2676838"/>
                            <a:gd name="connsiteY49" fmla="*/ 702527 h 1170878"/>
                            <a:gd name="connsiteX50" fmla="*/ 1822972 w 2676838"/>
                            <a:gd name="connsiteY50" fmla="*/ 596590 h 1170878"/>
                            <a:gd name="connsiteX51" fmla="*/ 2001392 w 2676838"/>
                            <a:gd name="connsiteY51" fmla="*/ 373566 h 1170878"/>
                            <a:gd name="connsiteX52" fmla="*/ 2045997 w 2676838"/>
                            <a:gd name="connsiteY52" fmla="*/ 312234 h 1170878"/>
                            <a:gd name="connsiteX53" fmla="*/ 2068299 w 2676838"/>
                            <a:gd name="connsiteY53" fmla="*/ 273205 h 1170878"/>
                            <a:gd name="connsiteX54" fmla="*/ 2045997 w 2676838"/>
                            <a:gd name="connsiteY54" fmla="*/ 323385 h 1170878"/>
                            <a:gd name="connsiteX55" fmla="*/ 1990240 w 2676838"/>
                            <a:gd name="connsiteY55" fmla="*/ 418170 h 1170878"/>
                            <a:gd name="connsiteX56" fmla="*/ 1923333 w 2676838"/>
                            <a:gd name="connsiteY56" fmla="*/ 551985 h 1170878"/>
                            <a:gd name="connsiteX57" fmla="*/ 1912182 w 2676838"/>
                            <a:gd name="connsiteY57" fmla="*/ 591014 h 1170878"/>
                            <a:gd name="connsiteX58" fmla="*/ 1990240 w 2676838"/>
                            <a:gd name="connsiteY58" fmla="*/ 485078 h 1170878"/>
                            <a:gd name="connsiteX59" fmla="*/ 2006967 w 2676838"/>
                            <a:gd name="connsiteY59" fmla="*/ 468351 h 1170878"/>
                            <a:gd name="connsiteX60" fmla="*/ 2012543 w 2676838"/>
                            <a:gd name="connsiteY60" fmla="*/ 490653 h 1170878"/>
                            <a:gd name="connsiteX61" fmla="*/ 2006967 w 2676838"/>
                            <a:gd name="connsiteY61" fmla="*/ 529683 h 1170878"/>
                            <a:gd name="connsiteX62" fmla="*/ 1990240 w 2676838"/>
                            <a:gd name="connsiteY62" fmla="*/ 563136 h 1170878"/>
                            <a:gd name="connsiteX63" fmla="*/ 1984665 w 2676838"/>
                            <a:gd name="connsiteY63" fmla="*/ 579863 h 1170878"/>
                            <a:gd name="connsiteX64" fmla="*/ 1990240 w 2676838"/>
                            <a:gd name="connsiteY64" fmla="*/ 529683 h 1170878"/>
                            <a:gd name="connsiteX65" fmla="*/ 2129631 w 2676838"/>
                            <a:gd name="connsiteY65" fmla="*/ 256478 h 1170878"/>
                            <a:gd name="connsiteX66" fmla="*/ 2246719 w 2676838"/>
                            <a:gd name="connsiteY66" fmla="*/ 139390 h 1170878"/>
                            <a:gd name="connsiteX67" fmla="*/ 2374958 w 2676838"/>
                            <a:gd name="connsiteY67" fmla="*/ 50180 h 1170878"/>
                            <a:gd name="connsiteX68" fmla="*/ 2475319 w 2676838"/>
                            <a:gd name="connsiteY68" fmla="*/ 22302 h 1170878"/>
                            <a:gd name="connsiteX69" fmla="*/ 2564528 w 2676838"/>
                            <a:gd name="connsiteY69" fmla="*/ 33453 h 1170878"/>
                            <a:gd name="connsiteX70" fmla="*/ 2664889 w 2676838"/>
                            <a:gd name="connsiteY70" fmla="*/ 183995 h 1170878"/>
                            <a:gd name="connsiteX71" fmla="*/ 2670465 w 2676838"/>
                            <a:gd name="connsiteY71" fmla="*/ 434897 h 1170878"/>
                            <a:gd name="connsiteX72" fmla="*/ 2648162 w 2676838"/>
                            <a:gd name="connsiteY72" fmla="*/ 524107 h 1170878"/>
                            <a:gd name="connsiteX73" fmla="*/ 2609133 w 2676838"/>
                            <a:gd name="connsiteY73" fmla="*/ 630044 h 1170878"/>
                            <a:gd name="connsiteX74" fmla="*/ 2597982 w 2676838"/>
                            <a:gd name="connsiteY74" fmla="*/ 657922 h 1170878"/>
                            <a:gd name="connsiteX0" fmla="*/ 1316266 w 2676838"/>
                            <a:gd name="connsiteY0" fmla="*/ 193931 h 1180335"/>
                            <a:gd name="connsiteX1" fmla="*/ 1346738 w 2676838"/>
                            <a:gd name="connsiteY1" fmla="*/ 788613 h 1180335"/>
                            <a:gd name="connsiteX2" fmla="*/ 1326743 w 2676838"/>
                            <a:gd name="connsiteY2" fmla="*/ 1103970 h 1180335"/>
                            <a:gd name="connsiteX3" fmla="*/ 1315592 w 2676838"/>
                            <a:gd name="connsiteY3" fmla="*/ 1170878 h 1180335"/>
                            <a:gd name="connsiteX4" fmla="*/ 1203791 w 2676838"/>
                            <a:gd name="connsiteY4" fmla="*/ 1170878 h 1180335"/>
                            <a:gd name="connsiteX5" fmla="*/ 1027295 w 2676838"/>
                            <a:gd name="connsiteY5" fmla="*/ 1002902 h 1180335"/>
                            <a:gd name="connsiteX6" fmla="*/ 857813 w 2676838"/>
                            <a:gd name="connsiteY6" fmla="*/ 950432 h 1180335"/>
                            <a:gd name="connsiteX7" fmla="*/ 484584 w 2676838"/>
                            <a:gd name="connsiteY7" fmla="*/ 909406 h 1180335"/>
                            <a:gd name="connsiteX8" fmla="*/ 271744 w 2676838"/>
                            <a:gd name="connsiteY8" fmla="*/ 871956 h 1180335"/>
                            <a:gd name="connsiteX9" fmla="*/ 0 w 2676838"/>
                            <a:gd name="connsiteY9" fmla="*/ 938573 h 1180335"/>
                            <a:gd name="connsiteX10" fmla="*/ 82645 w 2676838"/>
                            <a:gd name="connsiteY10" fmla="*/ 1026203 h 1180335"/>
                            <a:gd name="connsiteX11" fmla="*/ 278528 w 2676838"/>
                            <a:gd name="connsiteY11" fmla="*/ 1048214 h 1180335"/>
                            <a:gd name="connsiteX12" fmla="*/ 713426 w 2676838"/>
                            <a:gd name="connsiteY12" fmla="*/ 970156 h 1180335"/>
                            <a:gd name="connsiteX13" fmla="*/ 1945636 w 2676838"/>
                            <a:gd name="connsiteY13" fmla="*/ 652346 h 1180335"/>
                            <a:gd name="connsiteX14" fmla="*/ 2380533 w 2676838"/>
                            <a:gd name="connsiteY14" fmla="*/ 535258 h 1180335"/>
                            <a:gd name="connsiteX15" fmla="*/ 2464167 w 2676838"/>
                            <a:gd name="connsiteY15" fmla="*/ 512956 h 1180335"/>
                            <a:gd name="connsiteX16" fmla="*/ 2547801 w 2676838"/>
                            <a:gd name="connsiteY16" fmla="*/ 490653 h 1180335"/>
                            <a:gd name="connsiteX17" fmla="*/ 2519923 w 2676838"/>
                            <a:gd name="connsiteY17" fmla="*/ 485078 h 1180335"/>
                            <a:gd name="connsiteX18" fmla="*/ 2402836 w 2676838"/>
                            <a:gd name="connsiteY18" fmla="*/ 507380 h 1180335"/>
                            <a:gd name="connsiteX19" fmla="*/ 2291323 w 2676838"/>
                            <a:gd name="connsiteY19" fmla="*/ 524107 h 1180335"/>
                            <a:gd name="connsiteX20" fmla="*/ 2001392 w 2676838"/>
                            <a:gd name="connsiteY20" fmla="*/ 540834 h 1180335"/>
                            <a:gd name="connsiteX21" fmla="*/ 1867577 w 2676838"/>
                            <a:gd name="connsiteY21" fmla="*/ 535258 h 1180335"/>
                            <a:gd name="connsiteX22" fmla="*/ 1694733 w 2676838"/>
                            <a:gd name="connsiteY22" fmla="*/ 440473 h 1180335"/>
                            <a:gd name="connsiteX23" fmla="*/ 1638977 w 2676838"/>
                            <a:gd name="connsiteY23" fmla="*/ 362414 h 1180335"/>
                            <a:gd name="connsiteX24" fmla="*/ 1611099 w 2676838"/>
                            <a:gd name="connsiteY24" fmla="*/ 267629 h 1180335"/>
                            <a:gd name="connsiteX25" fmla="*/ 1605523 w 2676838"/>
                            <a:gd name="connsiteY25" fmla="*/ 172844 h 1180335"/>
                            <a:gd name="connsiteX26" fmla="*/ 1594372 w 2676838"/>
                            <a:gd name="connsiteY26" fmla="*/ 0 h 1180335"/>
                            <a:gd name="connsiteX27" fmla="*/ 1538616 w 2676838"/>
                            <a:gd name="connsiteY27" fmla="*/ 27878 h 1180335"/>
                            <a:gd name="connsiteX28" fmla="*/ 1393650 w 2676838"/>
                            <a:gd name="connsiteY28" fmla="*/ 195146 h 1180335"/>
                            <a:gd name="connsiteX29" fmla="*/ 1270987 w 2676838"/>
                            <a:gd name="connsiteY29" fmla="*/ 412595 h 1180335"/>
                            <a:gd name="connsiteX30" fmla="*/ 1248684 w 2676838"/>
                            <a:gd name="connsiteY30" fmla="*/ 563136 h 1180335"/>
                            <a:gd name="connsiteX31" fmla="*/ 1259836 w 2676838"/>
                            <a:gd name="connsiteY31" fmla="*/ 602166 h 1180335"/>
                            <a:gd name="connsiteX32" fmla="*/ 1343470 w 2676838"/>
                            <a:gd name="connsiteY32" fmla="*/ 624468 h 1180335"/>
                            <a:gd name="connsiteX33" fmla="*/ 1415953 w 2676838"/>
                            <a:gd name="connsiteY33" fmla="*/ 602166 h 1180335"/>
                            <a:gd name="connsiteX34" fmla="*/ 1494011 w 2676838"/>
                            <a:gd name="connsiteY34" fmla="*/ 529683 h 1180335"/>
                            <a:gd name="connsiteX35" fmla="*/ 1616675 w 2676838"/>
                            <a:gd name="connsiteY35" fmla="*/ 323385 h 1180335"/>
                            <a:gd name="connsiteX36" fmla="*/ 1638977 w 2676838"/>
                            <a:gd name="connsiteY36" fmla="*/ 183995 h 1180335"/>
                            <a:gd name="connsiteX37" fmla="*/ 1616675 w 2676838"/>
                            <a:gd name="connsiteY37" fmla="*/ 156117 h 1180335"/>
                            <a:gd name="connsiteX38" fmla="*/ 1477284 w 2676838"/>
                            <a:gd name="connsiteY38" fmla="*/ 211873 h 1180335"/>
                            <a:gd name="connsiteX39" fmla="*/ 1360197 w 2676838"/>
                            <a:gd name="connsiteY39" fmla="*/ 328961 h 1180335"/>
                            <a:gd name="connsiteX40" fmla="*/ 1276562 w 2676838"/>
                            <a:gd name="connsiteY40" fmla="*/ 468351 h 1180335"/>
                            <a:gd name="connsiteX41" fmla="*/ 1209655 w 2676838"/>
                            <a:gd name="connsiteY41" fmla="*/ 735980 h 1180335"/>
                            <a:gd name="connsiteX42" fmla="*/ 1215231 w 2676838"/>
                            <a:gd name="connsiteY42" fmla="*/ 814039 h 1180335"/>
                            <a:gd name="connsiteX43" fmla="*/ 1527465 w 2676838"/>
                            <a:gd name="connsiteY43" fmla="*/ 786161 h 1180335"/>
                            <a:gd name="connsiteX44" fmla="*/ 1850850 w 2676838"/>
                            <a:gd name="connsiteY44" fmla="*/ 418170 h 1180335"/>
                            <a:gd name="connsiteX45" fmla="*/ 1884304 w 2676838"/>
                            <a:gd name="connsiteY45" fmla="*/ 340112 h 1180335"/>
                            <a:gd name="connsiteX46" fmla="*/ 1756065 w 2676838"/>
                            <a:gd name="connsiteY46" fmla="*/ 512956 h 1180335"/>
                            <a:gd name="connsiteX47" fmla="*/ 1694733 w 2676838"/>
                            <a:gd name="connsiteY47" fmla="*/ 602166 h 1180335"/>
                            <a:gd name="connsiteX48" fmla="*/ 1644553 w 2676838"/>
                            <a:gd name="connsiteY48" fmla="*/ 708102 h 1180335"/>
                            <a:gd name="connsiteX49" fmla="*/ 1711460 w 2676838"/>
                            <a:gd name="connsiteY49" fmla="*/ 702527 h 1180335"/>
                            <a:gd name="connsiteX50" fmla="*/ 1822972 w 2676838"/>
                            <a:gd name="connsiteY50" fmla="*/ 596590 h 1180335"/>
                            <a:gd name="connsiteX51" fmla="*/ 2001392 w 2676838"/>
                            <a:gd name="connsiteY51" fmla="*/ 373566 h 1180335"/>
                            <a:gd name="connsiteX52" fmla="*/ 2045997 w 2676838"/>
                            <a:gd name="connsiteY52" fmla="*/ 312234 h 1180335"/>
                            <a:gd name="connsiteX53" fmla="*/ 2068299 w 2676838"/>
                            <a:gd name="connsiteY53" fmla="*/ 273205 h 1180335"/>
                            <a:gd name="connsiteX54" fmla="*/ 2045997 w 2676838"/>
                            <a:gd name="connsiteY54" fmla="*/ 323385 h 1180335"/>
                            <a:gd name="connsiteX55" fmla="*/ 1990240 w 2676838"/>
                            <a:gd name="connsiteY55" fmla="*/ 418170 h 1180335"/>
                            <a:gd name="connsiteX56" fmla="*/ 1923333 w 2676838"/>
                            <a:gd name="connsiteY56" fmla="*/ 551985 h 1180335"/>
                            <a:gd name="connsiteX57" fmla="*/ 1912182 w 2676838"/>
                            <a:gd name="connsiteY57" fmla="*/ 591014 h 1180335"/>
                            <a:gd name="connsiteX58" fmla="*/ 1990240 w 2676838"/>
                            <a:gd name="connsiteY58" fmla="*/ 485078 h 1180335"/>
                            <a:gd name="connsiteX59" fmla="*/ 2006967 w 2676838"/>
                            <a:gd name="connsiteY59" fmla="*/ 468351 h 1180335"/>
                            <a:gd name="connsiteX60" fmla="*/ 2012543 w 2676838"/>
                            <a:gd name="connsiteY60" fmla="*/ 490653 h 1180335"/>
                            <a:gd name="connsiteX61" fmla="*/ 2006967 w 2676838"/>
                            <a:gd name="connsiteY61" fmla="*/ 529683 h 1180335"/>
                            <a:gd name="connsiteX62" fmla="*/ 1990240 w 2676838"/>
                            <a:gd name="connsiteY62" fmla="*/ 563136 h 1180335"/>
                            <a:gd name="connsiteX63" fmla="*/ 1984665 w 2676838"/>
                            <a:gd name="connsiteY63" fmla="*/ 579863 h 1180335"/>
                            <a:gd name="connsiteX64" fmla="*/ 1990240 w 2676838"/>
                            <a:gd name="connsiteY64" fmla="*/ 529683 h 1180335"/>
                            <a:gd name="connsiteX65" fmla="*/ 2129631 w 2676838"/>
                            <a:gd name="connsiteY65" fmla="*/ 256478 h 1180335"/>
                            <a:gd name="connsiteX66" fmla="*/ 2246719 w 2676838"/>
                            <a:gd name="connsiteY66" fmla="*/ 139390 h 1180335"/>
                            <a:gd name="connsiteX67" fmla="*/ 2374958 w 2676838"/>
                            <a:gd name="connsiteY67" fmla="*/ 50180 h 1180335"/>
                            <a:gd name="connsiteX68" fmla="*/ 2475319 w 2676838"/>
                            <a:gd name="connsiteY68" fmla="*/ 22302 h 1180335"/>
                            <a:gd name="connsiteX69" fmla="*/ 2564528 w 2676838"/>
                            <a:gd name="connsiteY69" fmla="*/ 33453 h 1180335"/>
                            <a:gd name="connsiteX70" fmla="*/ 2664889 w 2676838"/>
                            <a:gd name="connsiteY70" fmla="*/ 183995 h 1180335"/>
                            <a:gd name="connsiteX71" fmla="*/ 2670465 w 2676838"/>
                            <a:gd name="connsiteY71" fmla="*/ 434897 h 1180335"/>
                            <a:gd name="connsiteX72" fmla="*/ 2648162 w 2676838"/>
                            <a:gd name="connsiteY72" fmla="*/ 524107 h 1180335"/>
                            <a:gd name="connsiteX73" fmla="*/ 2609133 w 2676838"/>
                            <a:gd name="connsiteY73" fmla="*/ 630044 h 1180335"/>
                            <a:gd name="connsiteX74" fmla="*/ 2597982 w 2676838"/>
                            <a:gd name="connsiteY74" fmla="*/ 657922 h 1180335"/>
                            <a:gd name="connsiteX0" fmla="*/ 1316266 w 2676838"/>
                            <a:gd name="connsiteY0" fmla="*/ 193931 h 1180335"/>
                            <a:gd name="connsiteX1" fmla="*/ 1346738 w 2676838"/>
                            <a:gd name="connsiteY1" fmla="*/ 788613 h 1180335"/>
                            <a:gd name="connsiteX2" fmla="*/ 1326743 w 2676838"/>
                            <a:gd name="connsiteY2" fmla="*/ 1103970 h 1180335"/>
                            <a:gd name="connsiteX3" fmla="*/ 1315592 w 2676838"/>
                            <a:gd name="connsiteY3" fmla="*/ 1170878 h 1180335"/>
                            <a:gd name="connsiteX4" fmla="*/ 1203791 w 2676838"/>
                            <a:gd name="connsiteY4" fmla="*/ 1170878 h 1180335"/>
                            <a:gd name="connsiteX5" fmla="*/ 1027295 w 2676838"/>
                            <a:gd name="connsiteY5" fmla="*/ 1002902 h 1180335"/>
                            <a:gd name="connsiteX6" fmla="*/ 857813 w 2676838"/>
                            <a:gd name="connsiteY6" fmla="*/ 950432 h 1180335"/>
                            <a:gd name="connsiteX7" fmla="*/ 484584 w 2676838"/>
                            <a:gd name="connsiteY7" fmla="*/ 909406 h 1180335"/>
                            <a:gd name="connsiteX8" fmla="*/ 228486 w 2676838"/>
                            <a:gd name="connsiteY8" fmla="*/ 907418 h 1180335"/>
                            <a:gd name="connsiteX9" fmla="*/ 0 w 2676838"/>
                            <a:gd name="connsiteY9" fmla="*/ 938573 h 1180335"/>
                            <a:gd name="connsiteX10" fmla="*/ 82645 w 2676838"/>
                            <a:gd name="connsiteY10" fmla="*/ 1026203 h 1180335"/>
                            <a:gd name="connsiteX11" fmla="*/ 278528 w 2676838"/>
                            <a:gd name="connsiteY11" fmla="*/ 1048214 h 1180335"/>
                            <a:gd name="connsiteX12" fmla="*/ 713426 w 2676838"/>
                            <a:gd name="connsiteY12" fmla="*/ 970156 h 1180335"/>
                            <a:gd name="connsiteX13" fmla="*/ 1945636 w 2676838"/>
                            <a:gd name="connsiteY13" fmla="*/ 652346 h 1180335"/>
                            <a:gd name="connsiteX14" fmla="*/ 2380533 w 2676838"/>
                            <a:gd name="connsiteY14" fmla="*/ 535258 h 1180335"/>
                            <a:gd name="connsiteX15" fmla="*/ 2464167 w 2676838"/>
                            <a:gd name="connsiteY15" fmla="*/ 512956 h 1180335"/>
                            <a:gd name="connsiteX16" fmla="*/ 2547801 w 2676838"/>
                            <a:gd name="connsiteY16" fmla="*/ 490653 h 1180335"/>
                            <a:gd name="connsiteX17" fmla="*/ 2519923 w 2676838"/>
                            <a:gd name="connsiteY17" fmla="*/ 485078 h 1180335"/>
                            <a:gd name="connsiteX18" fmla="*/ 2402836 w 2676838"/>
                            <a:gd name="connsiteY18" fmla="*/ 507380 h 1180335"/>
                            <a:gd name="connsiteX19" fmla="*/ 2291323 w 2676838"/>
                            <a:gd name="connsiteY19" fmla="*/ 524107 h 1180335"/>
                            <a:gd name="connsiteX20" fmla="*/ 2001392 w 2676838"/>
                            <a:gd name="connsiteY20" fmla="*/ 540834 h 1180335"/>
                            <a:gd name="connsiteX21" fmla="*/ 1867577 w 2676838"/>
                            <a:gd name="connsiteY21" fmla="*/ 535258 h 1180335"/>
                            <a:gd name="connsiteX22" fmla="*/ 1694733 w 2676838"/>
                            <a:gd name="connsiteY22" fmla="*/ 440473 h 1180335"/>
                            <a:gd name="connsiteX23" fmla="*/ 1638977 w 2676838"/>
                            <a:gd name="connsiteY23" fmla="*/ 362414 h 1180335"/>
                            <a:gd name="connsiteX24" fmla="*/ 1611099 w 2676838"/>
                            <a:gd name="connsiteY24" fmla="*/ 267629 h 1180335"/>
                            <a:gd name="connsiteX25" fmla="*/ 1605523 w 2676838"/>
                            <a:gd name="connsiteY25" fmla="*/ 172844 h 1180335"/>
                            <a:gd name="connsiteX26" fmla="*/ 1594372 w 2676838"/>
                            <a:gd name="connsiteY26" fmla="*/ 0 h 1180335"/>
                            <a:gd name="connsiteX27" fmla="*/ 1538616 w 2676838"/>
                            <a:gd name="connsiteY27" fmla="*/ 27878 h 1180335"/>
                            <a:gd name="connsiteX28" fmla="*/ 1393650 w 2676838"/>
                            <a:gd name="connsiteY28" fmla="*/ 195146 h 1180335"/>
                            <a:gd name="connsiteX29" fmla="*/ 1270987 w 2676838"/>
                            <a:gd name="connsiteY29" fmla="*/ 412595 h 1180335"/>
                            <a:gd name="connsiteX30" fmla="*/ 1248684 w 2676838"/>
                            <a:gd name="connsiteY30" fmla="*/ 563136 h 1180335"/>
                            <a:gd name="connsiteX31" fmla="*/ 1259836 w 2676838"/>
                            <a:gd name="connsiteY31" fmla="*/ 602166 h 1180335"/>
                            <a:gd name="connsiteX32" fmla="*/ 1343470 w 2676838"/>
                            <a:gd name="connsiteY32" fmla="*/ 624468 h 1180335"/>
                            <a:gd name="connsiteX33" fmla="*/ 1415953 w 2676838"/>
                            <a:gd name="connsiteY33" fmla="*/ 602166 h 1180335"/>
                            <a:gd name="connsiteX34" fmla="*/ 1494011 w 2676838"/>
                            <a:gd name="connsiteY34" fmla="*/ 529683 h 1180335"/>
                            <a:gd name="connsiteX35" fmla="*/ 1616675 w 2676838"/>
                            <a:gd name="connsiteY35" fmla="*/ 323385 h 1180335"/>
                            <a:gd name="connsiteX36" fmla="*/ 1638977 w 2676838"/>
                            <a:gd name="connsiteY36" fmla="*/ 183995 h 1180335"/>
                            <a:gd name="connsiteX37" fmla="*/ 1616675 w 2676838"/>
                            <a:gd name="connsiteY37" fmla="*/ 156117 h 1180335"/>
                            <a:gd name="connsiteX38" fmla="*/ 1477284 w 2676838"/>
                            <a:gd name="connsiteY38" fmla="*/ 211873 h 1180335"/>
                            <a:gd name="connsiteX39" fmla="*/ 1360197 w 2676838"/>
                            <a:gd name="connsiteY39" fmla="*/ 328961 h 1180335"/>
                            <a:gd name="connsiteX40" fmla="*/ 1276562 w 2676838"/>
                            <a:gd name="connsiteY40" fmla="*/ 468351 h 1180335"/>
                            <a:gd name="connsiteX41" fmla="*/ 1209655 w 2676838"/>
                            <a:gd name="connsiteY41" fmla="*/ 735980 h 1180335"/>
                            <a:gd name="connsiteX42" fmla="*/ 1215231 w 2676838"/>
                            <a:gd name="connsiteY42" fmla="*/ 814039 h 1180335"/>
                            <a:gd name="connsiteX43" fmla="*/ 1527465 w 2676838"/>
                            <a:gd name="connsiteY43" fmla="*/ 786161 h 1180335"/>
                            <a:gd name="connsiteX44" fmla="*/ 1850850 w 2676838"/>
                            <a:gd name="connsiteY44" fmla="*/ 418170 h 1180335"/>
                            <a:gd name="connsiteX45" fmla="*/ 1884304 w 2676838"/>
                            <a:gd name="connsiteY45" fmla="*/ 340112 h 1180335"/>
                            <a:gd name="connsiteX46" fmla="*/ 1756065 w 2676838"/>
                            <a:gd name="connsiteY46" fmla="*/ 512956 h 1180335"/>
                            <a:gd name="connsiteX47" fmla="*/ 1694733 w 2676838"/>
                            <a:gd name="connsiteY47" fmla="*/ 602166 h 1180335"/>
                            <a:gd name="connsiteX48" fmla="*/ 1644553 w 2676838"/>
                            <a:gd name="connsiteY48" fmla="*/ 708102 h 1180335"/>
                            <a:gd name="connsiteX49" fmla="*/ 1711460 w 2676838"/>
                            <a:gd name="connsiteY49" fmla="*/ 702527 h 1180335"/>
                            <a:gd name="connsiteX50" fmla="*/ 1822972 w 2676838"/>
                            <a:gd name="connsiteY50" fmla="*/ 596590 h 1180335"/>
                            <a:gd name="connsiteX51" fmla="*/ 2001392 w 2676838"/>
                            <a:gd name="connsiteY51" fmla="*/ 373566 h 1180335"/>
                            <a:gd name="connsiteX52" fmla="*/ 2045997 w 2676838"/>
                            <a:gd name="connsiteY52" fmla="*/ 312234 h 1180335"/>
                            <a:gd name="connsiteX53" fmla="*/ 2068299 w 2676838"/>
                            <a:gd name="connsiteY53" fmla="*/ 273205 h 1180335"/>
                            <a:gd name="connsiteX54" fmla="*/ 2045997 w 2676838"/>
                            <a:gd name="connsiteY54" fmla="*/ 323385 h 1180335"/>
                            <a:gd name="connsiteX55" fmla="*/ 1990240 w 2676838"/>
                            <a:gd name="connsiteY55" fmla="*/ 418170 h 1180335"/>
                            <a:gd name="connsiteX56" fmla="*/ 1923333 w 2676838"/>
                            <a:gd name="connsiteY56" fmla="*/ 551985 h 1180335"/>
                            <a:gd name="connsiteX57" fmla="*/ 1912182 w 2676838"/>
                            <a:gd name="connsiteY57" fmla="*/ 591014 h 1180335"/>
                            <a:gd name="connsiteX58" fmla="*/ 1990240 w 2676838"/>
                            <a:gd name="connsiteY58" fmla="*/ 485078 h 1180335"/>
                            <a:gd name="connsiteX59" fmla="*/ 2006967 w 2676838"/>
                            <a:gd name="connsiteY59" fmla="*/ 468351 h 1180335"/>
                            <a:gd name="connsiteX60" fmla="*/ 2012543 w 2676838"/>
                            <a:gd name="connsiteY60" fmla="*/ 490653 h 1180335"/>
                            <a:gd name="connsiteX61" fmla="*/ 2006967 w 2676838"/>
                            <a:gd name="connsiteY61" fmla="*/ 529683 h 1180335"/>
                            <a:gd name="connsiteX62" fmla="*/ 1990240 w 2676838"/>
                            <a:gd name="connsiteY62" fmla="*/ 563136 h 1180335"/>
                            <a:gd name="connsiteX63" fmla="*/ 1984665 w 2676838"/>
                            <a:gd name="connsiteY63" fmla="*/ 579863 h 1180335"/>
                            <a:gd name="connsiteX64" fmla="*/ 1990240 w 2676838"/>
                            <a:gd name="connsiteY64" fmla="*/ 529683 h 1180335"/>
                            <a:gd name="connsiteX65" fmla="*/ 2129631 w 2676838"/>
                            <a:gd name="connsiteY65" fmla="*/ 256478 h 1180335"/>
                            <a:gd name="connsiteX66" fmla="*/ 2246719 w 2676838"/>
                            <a:gd name="connsiteY66" fmla="*/ 139390 h 1180335"/>
                            <a:gd name="connsiteX67" fmla="*/ 2374958 w 2676838"/>
                            <a:gd name="connsiteY67" fmla="*/ 50180 h 1180335"/>
                            <a:gd name="connsiteX68" fmla="*/ 2475319 w 2676838"/>
                            <a:gd name="connsiteY68" fmla="*/ 22302 h 1180335"/>
                            <a:gd name="connsiteX69" fmla="*/ 2564528 w 2676838"/>
                            <a:gd name="connsiteY69" fmla="*/ 33453 h 1180335"/>
                            <a:gd name="connsiteX70" fmla="*/ 2664889 w 2676838"/>
                            <a:gd name="connsiteY70" fmla="*/ 183995 h 1180335"/>
                            <a:gd name="connsiteX71" fmla="*/ 2670465 w 2676838"/>
                            <a:gd name="connsiteY71" fmla="*/ 434897 h 1180335"/>
                            <a:gd name="connsiteX72" fmla="*/ 2648162 w 2676838"/>
                            <a:gd name="connsiteY72" fmla="*/ 524107 h 1180335"/>
                            <a:gd name="connsiteX73" fmla="*/ 2609133 w 2676838"/>
                            <a:gd name="connsiteY73" fmla="*/ 630044 h 1180335"/>
                            <a:gd name="connsiteX74" fmla="*/ 2597982 w 2676838"/>
                            <a:gd name="connsiteY74" fmla="*/ 657922 h 1180335"/>
                            <a:gd name="connsiteX0" fmla="*/ 1316266 w 2676838"/>
                            <a:gd name="connsiteY0" fmla="*/ 193931 h 1180335"/>
                            <a:gd name="connsiteX1" fmla="*/ 1346738 w 2676838"/>
                            <a:gd name="connsiteY1" fmla="*/ 788613 h 1180335"/>
                            <a:gd name="connsiteX2" fmla="*/ 1326743 w 2676838"/>
                            <a:gd name="connsiteY2" fmla="*/ 1103970 h 1180335"/>
                            <a:gd name="connsiteX3" fmla="*/ 1315592 w 2676838"/>
                            <a:gd name="connsiteY3" fmla="*/ 1170878 h 1180335"/>
                            <a:gd name="connsiteX4" fmla="*/ 1203791 w 2676838"/>
                            <a:gd name="connsiteY4" fmla="*/ 1170878 h 1180335"/>
                            <a:gd name="connsiteX5" fmla="*/ 1027295 w 2676838"/>
                            <a:gd name="connsiteY5" fmla="*/ 1002902 h 1180335"/>
                            <a:gd name="connsiteX6" fmla="*/ 857813 w 2676838"/>
                            <a:gd name="connsiteY6" fmla="*/ 950432 h 1180335"/>
                            <a:gd name="connsiteX7" fmla="*/ 484584 w 2676838"/>
                            <a:gd name="connsiteY7" fmla="*/ 909406 h 1180335"/>
                            <a:gd name="connsiteX8" fmla="*/ 228486 w 2676838"/>
                            <a:gd name="connsiteY8" fmla="*/ 907418 h 1180335"/>
                            <a:gd name="connsiteX9" fmla="*/ 0 w 2676838"/>
                            <a:gd name="connsiteY9" fmla="*/ 938573 h 1180335"/>
                            <a:gd name="connsiteX10" fmla="*/ 133114 w 2676838"/>
                            <a:gd name="connsiteY10" fmla="*/ 1097128 h 1180335"/>
                            <a:gd name="connsiteX11" fmla="*/ 278528 w 2676838"/>
                            <a:gd name="connsiteY11" fmla="*/ 1048214 h 1180335"/>
                            <a:gd name="connsiteX12" fmla="*/ 713426 w 2676838"/>
                            <a:gd name="connsiteY12" fmla="*/ 970156 h 1180335"/>
                            <a:gd name="connsiteX13" fmla="*/ 1945636 w 2676838"/>
                            <a:gd name="connsiteY13" fmla="*/ 652346 h 1180335"/>
                            <a:gd name="connsiteX14" fmla="*/ 2380533 w 2676838"/>
                            <a:gd name="connsiteY14" fmla="*/ 535258 h 1180335"/>
                            <a:gd name="connsiteX15" fmla="*/ 2464167 w 2676838"/>
                            <a:gd name="connsiteY15" fmla="*/ 512956 h 1180335"/>
                            <a:gd name="connsiteX16" fmla="*/ 2547801 w 2676838"/>
                            <a:gd name="connsiteY16" fmla="*/ 490653 h 1180335"/>
                            <a:gd name="connsiteX17" fmla="*/ 2519923 w 2676838"/>
                            <a:gd name="connsiteY17" fmla="*/ 485078 h 1180335"/>
                            <a:gd name="connsiteX18" fmla="*/ 2402836 w 2676838"/>
                            <a:gd name="connsiteY18" fmla="*/ 507380 h 1180335"/>
                            <a:gd name="connsiteX19" fmla="*/ 2291323 w 2676838"/>
                            <a:gd name="connsiteY19" fmla="*/ 524107 h 1180335"/>
                            <a:gd name="connsiteX20" fmla="*/ 2001392 w 2676838"/>
                            <a:gd name="connsiteY20" fmla="*/ 540834 h 1180335"/>
                            <a:gd name="connsiteX21" fmla="*/ 1867577 w 2676838"/>
                            <a:gd name="connsiteY21" fmla="*/ 535258 h 1180335"/>
                            <a:gd name="connsiteX22" fmla="*/ 1694733 w 2676838"/>
                            <a:gd name="connsiteY22" fmla="*/ 440473 h 1180335"/>
                            <a:gd name="connsiteX23" fmla="*/ 1638977 w 2676838"/>
                            <a:gd name="connsiteY23" fmla="*/ 362414 h 1180335"/>
                            <a:gd name="connsiteX24" fmla="*/ 1611099 w 2676838"/>
                            <a:gd name="connsiteY24" fmla="*/ 267629 h 1180335"/>
                            <a:gd name="connsiteX25" fmla="*/ 1605523 w 2676838"/>
                            <a:gd name="connsiteY25" fmla="*/ 172844 h 1180335"/>
                            <a:gd name="connsiteX26" fmla="*/ 1594372 w 2676838"/>
                            <a:gd name="connsiteY26" fmla="*/ 0 h 1180335"/>
                            <a:gd name="connsiteX27" fmla="*/ 1538616 w 2676838"/>
                            <a:gd name="connsiteY27" fmla="*/ 27878 h 1180335"/>
                            <a:gd name="connsiteX28" fmla="*/ 1393650 w 2676838"/>
                            <a:gd name="connsiteY28" fmla="*/ 195146 h 1180335"/>
                            <a:gd name="connsiteX29" fmla="*/ 1270987 w 2676838"/>
                            <a:gd name="connsiteY29" fmla="*/ 412595 h 1180335"/>
                            <a:gd name="connsiteX30" fmla="*/ 1248684 w 2676838"/>
                            <a:gd name="connsiteY30" fmla="*/ 563136 h 1180335"/>
                            <a:gd name="connsiteX31" fmla="*/ 1259836 w 2676838"/>
                            <a:gd name="connsiteY31" fmla="*/ 602166 h 1180335"/>
                            <a:gd name="connsiteX32" fmla="*/ 1343470 w 2676838"/>
                            <a:gd name="connsiteY32" fmla="*/ 624468 h 1180335"/>
                            <a:gd name="connsiteX33" fmla="*/ 1415953 w 2676838"/>
                            <a:gd name="connsiteY33" fmla="*/ 602166 h 1180335"/>
                            <a:gd name="connsiteX34" fmla="*/ 1494011 w 2676838"/>
                            <a:gd name="connsiteY34" fmla="*/ 529683 h 1180335"/>
                            <a:gd name="connsiteX35" fmla="*/ 1616675 w 2676838"/>
                            <a:gd name="connsiteY35" fmla="*/ 323385 h 1180335"/>
                            <a:gd name="connsiteX36" fmla="*/ 1638977 w 2676838"/>
                            <a:gd name="connsiteY36" fmla="*/ 183995 h 1180335"/>
                            <a:gd name="connsiteX37" fmla="*/ 1616675 w 2676838"/>
                            <a:gd name="connsiteY37" fmla="*/ 156117 h 1180335"/>
                            <a:gd name="connsiteX38" fmla="*/ 1477284 w 2676838"/>
                            <a:gd name="connsiteY38" fmla="*/ 211873 h 1180335"/>
                            <a:gd name="connsiteX39" fmla="*/ 1360197 w 2676838"/>
                            <a:gd name="connsiteY39" fmla="*/ 328961 h 1180335"/>
                            <a:gd name="connsiteX40" fmla="*/ 1276562 w 2676838"/>
                            <a:gd name="connsiteY40" fmla="*/ 468351 h 1180335"/>
                            <a:gd name="connsiteX41" fmla="*/ 1209655 w 2676838"/>
                            <a:gd name="connsiteY41" fmla="*/ 735980 h 1180335"/>
                            <a:gd name="connsiteX42" fmla="*/ 1215231 w 2676838"/>
                            <a:gd name="connsiteY42" fmla="*/ 814039 h 1180335"/>
                            <a:gd name="connsiteX43" fmla="*/ 1527465 w 2676838"/>
                            <a:gd name="connsiteY43" fmla="*/ 786161 h 1180335"/>
                            <a:gd name="connsiteX44" fmla="*/ 1850850 w 2676838"/>
                            <a:gd name="connsiteY44" fmla="*/ 418170 h 1180335"/>
                            <a:gd name="connsiteX45" fmla="*/ 1884304 w 2676838"/>
                            <a:gd name="connsiteY45" fmla="*/ 340112 h 1180335"/>
                            <a:gd name="connsiteX46" fmla="*/ 1756065 w 2676838"/>
                            <a:gd name="connsiteY46" fmla="*/ 512956 h 1180335"/>
                            <a:gd name="connsiteX47" fmla="*/ 1694733 w 2676838"/>
                            <a:gd name="connsiteY47" fmla="*/ 602166 h 1180335"/>
                            <a:gd name="connsiteX48" fmla="*/ 1644553 w 2676838"/>
                            <a:gd name="connsiteY48" fmla="*/ 708102 h 1180335"/>
                            <a:gd name="connsiteX49" fmla="*/ 1711460 w 2676838"/>
                            <a:gd name="connsiteY49" fmla="*/ 702527 h 1180335"/>
                            <a:gd name="connsiteX50" fmla="*/ 1822972 w 2676838"/>
                            <a:gd name="connsiteY50" fmla="*/ 596590 h 1180335"/>
                            <a:gd name="connsiteX51" fmla="*/ 2001392 w 2676838"/>
                            <a:gd name="connsiteY51" fmla="*/ 373566 h 1180335"/>
                            <a:gd name="connsiteX52" fmla="*/ 2045997 w 2676838"/>
                            <a:gd name="connsiteY52" fmla="*/ 312234 h 1180335"/>
                            <a:gd name="connsiteX53" fmla="*/ 2068299 w 2676838"/>
                            <a:gd name="connsiteY53" fmla="*/ 273205 h 1180335"/>
                            <a:gd name="connsiteX54" fmla="*/ 2045997 w 2676838"/>
                            <a:gd name="connsiteY54" fmla="*/ 323385 h 1180335"/>
                            <a:gd name="connsiteX55" fmla="*/ 1990240 w 2676838"/>
                            <a:gd name="connsiteY55" fmla="*/ 418170 h 1180335"/>
                            <a:gd name="connsiteX56" fmla="*/ 1923333 w 2676838"/>
                            <a:gd name="connsiteY56" fmla="*/ 551985 h 1180335"/>
                            <a:gd name="connsiteX57" fmla="*/ 1912182 w 2676838"/>
                            <a:gd name="connsiteY57" fmla="*/ 591014 h 1180335"/>
                            <a:gd name="connsiteX58" fmla="*/ 1990240 w 2676838"/>
                            <a:gd name="connsiteY58" fmla="*/ 485078 h 1180335"/>
                            <a:gd name="connsiteX59" fmla="*/ 2006967 w 2676838"/>
                            <a:gd name="connsiteY59" fmla="*/ 468351 h 1180335"/>
                            <a:gd name="connsiteX60" fmla="*/ 2012543 w 2676838"/>
                            <a:gd name="connsiteY60" fmla="*/ 490653 h 1180335"/>
                            <a:gd name="connsiteX61" fmla="*/ 2006967 w 2676838"/>
                            <a:gd name="connsiteY61" fmla="*/ 529683 h 1180335"/>
                            <a:gd name="connsiteX62" fmla="*/ 1990240 w 2676838"/>
                            <a:gd name="connsiteY62" fmla="*/ 563136 h 1180335"/>
                            <a:gd name="connsiteX63" fmla="*/ 1984665 w 2676838"/>
                            <a:gd name="connsiteY63" fmla="*/ 579863 h 1180335"/>
                            <a:gd name="connsiteX64" fmla="*/ 1990240 w 2676838"/>
                            <a:gd name="connsiteY64" fmla="*/ 529683 h 1180335"/>
                            <a:gd name="connsiteX65" fmla="*/ 2129631 w 2676838"/>
                            <a:gd name="connsiteY65" fmla="*/ 256478 h 1180335"/>
                            <a:gd name="connsiteX66" fmla="*/ 2246719 w 2676838"/>
                            <a:gd name="connsiteY66" fmla="*/ 139390 h 1180335"/>
                            <a:gd name="connsiteX67" fmla="*/ 2374958 w 2676838"/>
                            <a:gd name="connsiteY67" fmla="*/ 50180 h 1180335"/>
                            <a:gd name="connsiteX68" fmla="*/ 2475319 w 2676838"/>
                            <a:gd name="connsiteY68" fmla="*/ 22302 h 1180335"/>
                            <a:gd name="connsiteX69" fmla="*/ 2564528 w 2676838"/>
                            <a:gd name="connsiteY69" fmla="*/ 33453 h 1180335"/>
                            <a:gd name="connsiteX70" fmla="*/ 2664889 w 2676838"/>
                            <a:gd name="connsiteY70" fmla="*/ 183995 h 1180335"/>
                            <a:gd name="connsiteX71" fmla="*/ 2670465 w 2676838"/>
                            <a:gd name="connsiteY71" fmla="*/ 434897 h 1180335"/>
                            <a:gd name="connsiteX72" fmla="*/ 2648162 w 2676838"/>
                            <a:gd name="connsiteY72" fmla="*/ 524107 h 1180335"/>
                            <a:gd name="connsiteX73" fmla="*/ 2609133 w 2676838"/>
                            <a:gd name="connsiteY73" fmla="*/ 630044 h 1180335"/>
                            <a:gd name="connsiteX74" fmla="*/ 2597982 w 2676838"/>
                            <a:gd name="connsiteY74" fmla="*/ 657922 h 1180335"/>
                            <a:gd name="connsiteX0" fmla="*/ 1316266 w 2676838"/>
                            <a:gd name="connsiteY0" fmla="*/ 193931 h 1180335"/>
                            <a:gd name="connsiteX1" fmla="*/ 1346738 w 2676838"/>
                            <a:gd name="connsiteY1" fmla="*/ 788613 h 1180335"/>
                            <a:gd name="connsiteX2" fmla="*/ 1326743 w 2676838"/>
                            <a:gd name="connsiteY2" fmla="*/ 1103970 h 1180335"/>
                            <a:gd name="connsiteX3" fmla="*/ 1315592 w 2676838"/>
                            <a:gd name="connsiteY3" fmla="*/ 1170878 h 1180335"/>
                            <a:gd name="connsiteX4" fmla="*/ 1203791 w 2676838"/>
                            <a:gd name="connsiteY4" fmla="*/ 1170878 h 1180335"/>
                            <a:gd name="connsiteX5" fmla="*/ 1027295 w 2676838"/>
                            <a:gd name="connsiteY5" fmla="*/ 1002902 h 1180335"/>
                            <a:gd name="connsiteX6" fmla="*/ 857813 w 2676838"/>
                            <a:gd name="connsiteY6" fmla="*/ 950432 h 1180335"/>
                            <a:gd name="connsiteX7" fmla="*/ 484584 w 2676838"/>
                            <a:gd name="connsiteY7" fmla="*/ 909406 h 1180335"/>
                            <a:gd name="connsiteX8" fmla="*/ 228486 w 2676838"/>
                            <a:gd name="connsiteY8" fmla="*/ 907418 h 1180335"/>
                            <a:gd name="connsiteX9" fmla="*/ 0 w 2676838"/>
                            <a:gd name="connsiteY9" fmla="*/ 938573 h 1180335"/>
                            <a:gd name="connsiteX10" fmla="*/ 133114 w 2676838"/>
                            <a:gd name="connsiteY10" fmla="*/ 1097128 h 1180335"/>
                            <a:gd name="connsiteX11" fmla="*/ 487611 w 2676838"/>
                            <a:gd name="connsiteY11" fmla="*/ 1039350 h 1180335"/>
                            <a:gd name="connsiteX12" fmla="*/ 713426 w 2676838"/>
                            <a:gd name="connsiteY12" fmla="*/ 970156 h 1180335"/>
                            <a:gd name="connsiteX13" fmla="*/ 1945636 w 2676838"/>
                            <a:gd name="connsiteY13" fmla="*/ 652346 h 1180335"/>
                            <a:gd name="connsiteX14" fmla="*/ 2380533 w 2676838"/>
                            <a:gd name="connsiteY14" fmla="*/ 535258 h 1180335"/>
                            <a:gd name="connsiteX15" fmla="*/ 2464167 w 2676838"/>
                            <a:gd name="connsiteY15" fmla="*/ 512956 h 1180335"/>
                            <a:gd name="connsiteX16" fmla="*/ 2547801 w 2676838"/>
                            <a:gd name="connsiteY16" fmla="*/ 490653 h 1180335"/>
                            <a:gd name="connsiteX17" fmla="*/ 2519923 w 2676838"/>
                            <a:gd name="connsiteY17" fmla="*/ 485078 h 1180335"/>
                            <a:gd name="connsiteX18" fmla="*/ 2402836 w 2676838"/>
                            <a:gd name="connsiteY18" fmla="*/ 507380 h 1180335"/>
                            <a:gd name="connsiteX19" fmla="*/ 2291323 w 2676838"/>
                            <a:gd name="connsiteY19" fmla="*/ 524107 h 1180335"/>
                            <a:gd name="connsiteX20" fmla="*/ 2001392 w 2676838"/>
                            <a:gd name="connsiteY20" fmla="*/ 540834 h 1180335"/>
                            <a:gd name="connsiteX21" fmla="*/ 1867577 w 2676838"/>
                            <a:gd name="connsiteY21" fmla="*/ 535258 h 1180335"/>
                            <a:gd name="connsiteX22" fmla="*/ 1694733 w 2676838"/>
                            <a:gd name="connsiteY22" fmla="*/ 440473 h 1180335"/>
                            <a:gd name="connsiteX23" fmla="*/ 1638977 w 2676838"/>
                            <a:gd name="connsiteY23" fmla="*/ 362414 h 1180335"/>
                            <a:gd name="connsiteX24" fmla="*/ 1611099 w 2676838"/>
                            <a:gd name="connsiteY24" fmla="*/ 267629 h 1180335"/>
                            <a:gd name="connsiteX25" fmla="*/ 1605523 w 2676838"/>
                            <a:gd name="connsiteY25" fmla="*/ 172844 h 1180335"/>
                            <a:gd name="connsiteX26" fmla="*/ 1594372 w 2676838"/>
                            <a:gd name="connsiteY26" fmla="*/ 0 h 1180335"/>
                            <a:gd name="connsiteX27" fmla="*/ 1538616 w 2676838"/>
                            <a:gd name="connsiteY27" fmla="*/ 27878 h 1180335"/>
                            <a:gd name="connsiteX28" fmla="*/ 1393650 w 2676838"/>
                            <a:gd name="connsiteY28" fmla="*/ 195146 h 1180335"/>
                            <a:gd name="connsiteX29" fmla="*/ 1270987 w 2676838"/>
                            <a:gd name="connsiteY29" fmla="*/ 412595 h 1180335"/>
                            <a:gd name="connsiteX30" fmla="*/ 1248684 w 2676838"/>
                            <a:gd name="connsiteY30" fmla="*/ 563136 h 1180335"/>
                            <a:gd name="connsiteX31" fmla="*/ 1259836 w 2676838"/>
                            <a:gd name="connsiteY31" fmla="*/ 602166 h 1180335"/>
                            <a:gd name="connsiteX32" fmla="*/ 1343470 w 2676838"/>
                            <a:gd name="connsiteY32" fmla="*/ 624468 h 1180335"/>
                            <a:gd name="connsiteX33" fmla="*/ 1415953 w 2676838"/>
                            <a:gd name="connsiteY33" fmla="*/ 602166 h 1180335"/>
                            <a:gd name="connsiteX34" fmla="*/ 1494011 w 2676838"/>
                            <a:gd name="connsiteY34" fmla="*/ 529683 h 1180335"/>
                            <a:gd name="connsiteX35" fmla="*/ 1616675 w 2676838"/>
                            <a:gd name="connsiteY35" fmla="*/ 323385 h 1180335"/>
                            <a:gd name="connsiteX36" fmla="*/ 1638977 w 2676838"/>
                            <a:gd name="connsiteY36" fmla="*/ 183995 h 1180335"/>
                            <a:gd name="connsiteX37" fmla="*/ 1616675 w 2676838"/>
                            <a:gd name="connsiteY37" fmla="*/ 156117 h 1180335"/>
                            <a:gd name="connsiteX38" fmla="*/ 1477284 w 2676838"/>
                            <a:gd name="connsiteY38" fmla="*/ 211873 h 1180335"/>
                            <a:gd name="connsiteX39" fmla="*/ 1360197 w 2676838"/>
                            <a:gd name="connsiteY39" fmla="*/ 328961 h 1180335"/>
                            <a:gd name="connsiteX40" fmla="*/ 1276562 w 2676838"/>
                            <a:gd name="connsiteY40" fmla="*/ 468351 h 1180335"/>
                            <a:gd name="connsiteX41" fmla="*/ 1209655 w 2676838"/>
                            <a:gd name="connsiteY41" fmla="*/ 735980 h 1180335"/>
                            <a:gd name="connsiteX42" fmla="*/ 1215231 w 2676838"/>
                            <a:gd name="connsiteY42" fmla="*/ 814039 h 1180335"/>
                            <a:gd name="connsiteX43" fmla="*/ 1527465 w 2676838"/>
                            <a:gd name="connsiteY43" fmla="*/ 786161 h 1180335"/>
                            <a:gd name="connsiteX44" fmla="*/ 1850850 w 2676838"/>
                            <a:gd name="connsiteY44" fmla="*/ 418170 h 1180335"/>
                            <a:gd name="connsiteX45" fmla="*/ 1884304 w 2676838"/>
                            <a:gd name="connsiteY45" fmla="*/ 340112 h 1180335"/>
                            <a:gd name="connsiteX46" fmla="*/ 1756065 w 2676838"/>
                            <a:gd name="connsiteY46" fmla="*/ 512956 h 1180335"/>
                            <a:gd name="connsiteX47" fmla="*/ 1694733 w 2676838"/>
                            <a:gd name="connsiteY47" fmla="*/ 602166 h 1180335"/>
                            <a:gd name="connsiteX48" fmla="*/ 1644553 w 2676838"/>
                            <a:gd name="connsiteY48" fmla="*/ 708102 h 1180335"/>
                            <a:gd name="connsiteX49" fmla="*/ 1711460 w 2676838"/>
                            <a:gd name="connsiteY49" fmla="*/ 702527 h 1180335"/>
                            <a:gd name="connsiteX50" fmla="*/ 1822972 w 2676838"/>
                            <a:gd name="connsiteY50" fmla="*/ 596590 h 1180335"/>
                            <a:gd name="connsiteX51" fmla="*/ 2001392 w 2676838"/>
                            <a:gd name="connsiteY51" fmla="*/ 373566 h 1180335"/>
                            <a:gd name="connsiteX52" fmla="*/ 2045997 w 2676838"/>
                            <a:gd name="connsiteY52" fmla="*/ 312234 h 1180335"/>
                            <a:gd name="connsiteX53" fmla="*/ 2068299 w 2676838"/>
                            <a:gd name="connsiteY53" fmla="*/ 273205 h 1180335"/>
                            <a:gd name="connsiteX54" fmla="*/ 2045997 w 2676838"/>
                            <a:gd name="connsiteY54" fmla="*/ 323385 h 1180335"/>
                            <a:gd name="connsiteX55" fmla="*/ 1990240 w 2676838"/>
                            <a:gd name="connsiteY55" fmla="*/ 418170 h 1180335"/>
                            <a:gd name="connsiteX56" fmla="*/ 1923333 w 2676838"/>
                            <a:gd name="connsiteY56" fmla="*/ 551985 h 1180335"/>
                            <a:gd name="connsiteX57" fmla="*/ 1912182 w 2676838"/>
                            <a:gd name="connsiteY57" fmla="*/ 591014 h 1180335"/>
                            <a:gd name="connsiteX58" fmla="*/ 1990240 w 2676838"/>
                            <a:gd name="connsiteY58" fmla="*/ 485078 h 1180335"/>
                            <a:gd name="connsiteX59" fmla="*/ 2006967 w 2676838"/>
                            <a:gd name="connsiteY59" fmla="*/ 468351 h 1180335"/>
                            <a:gd name="connsiteX60" fmla="*/ 2012543 w 2676838"/>
                            <a:gd name="connsiteY60" fmla="*/ 490653 h 1180335"/>
                            <a:gd name="connsiteX61" fmla="*/ 2006967 w 2676838"/>
                            <a:gd name="connsiteY61" fmla="*/ 529683 h 1180335"/>
                            <a:gd name="connsiteX62" fmla="*/ 1990240 w 2676838"/>
                            <a:gd name="connsiteY62" fmla="*/ 563136 h 1180335"/>
                            <a:gd name="connsiteX63" fmla="*/ 1984665 w 2676838"/>
                            <a:gd name="connsiteY63" fmla="*/ 579863 h 1180335"/>
                            <a:gd name="connsiteX64" fmla="*/ 1990240 w 2676838"/>
                            <a:gd name="connsiteY64" fmla="*/ 529683 h 1180335"/>
                            <a:gd name="connsiteX65" fmla="*/ 2129631 w 2676838"/>
                            <a:gd name="connsiteY65" fmla="*/ 256478 h 1180335"/>
                            <a:gd name="connsiteX66" fmla="*/ 2246719 w 2676838"/>
                            <a:gd name="connsiteY66" fmla="*/ 139390 h 1180335"/>
                            <a:gd name="connsiteX67" fmla="*/ 2374958 w 2676838"/>
                            <a:gd name="connsiteY67" fmla="*/ 50180 h 1180335"/>
                            <a:gd name="connsiteX68" fmla="*/ 2475319 w 2676838"/>
                            <a:gd name="connsiteY68" fmla="*/ 22302 h 1180335"/>
                            <a:gd name="connsiteX69" fmla="*/ 2564528 w 2676838"/>
                            <a:gd name="connsiteY69" fmla="*/ 33453 h 1180335"/>
                            <a:gd name="connsiteX70" fmla="*/ 2664889 w 2676838"/>
                            <a:gd name="connsiteY70" fmla="*/ 183995 h 1180335"/>
                            <a:gd name="connsiteX71" fmla="*/ 2670465 w 2676838"/>
                            <a:gd name="connsiteY71" fmla="*/ 434897 h 1180335"/>
                            <a:gd name="connsiteX72" fmla="*/ 2648162 w 2676838"/>
                            <a:gd name="connsiteY72" fmla="*/ 524107 h 1180335"/>
                            <a:gd name="connsiteX73" fmla="*/ 2609133 w 2676838"/>
                            <a:gd name="connsiteY73" fmla="*/ 630044 h 1180335"/>
                            <a:gd name="connsiteX74" fmla="*/ 2597982 w 2676838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386675 w 2575902"/>
                            <a:gd name="connsiteY11" fmla="*/ 1039350 h 1180335"/>
                            <a:gd name="connsiteX12" fmla="*/ 612490 w 2575902"/>
                            <a:gd name="connsiteY12" fmla="*/ 970156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285734 w 2575902"/>
                            <a:gd name="connsiteY11" fmla="*/ 1057080 h 1180335"/>
                            <a:gd name="connsiteX12" fmla="*/ 612490 w 2575902"/>
                            <a:gd name="connsiteY12" fmla="*/ 970156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285734 w 2575902"/>
                            <a:gd name="connsiteY11" fmla="*/ 1119139 h 1180335"/>
                            <a:gd name="connsiteX12" fmla="*/ 612490 w 2575902"/>
                            <a:gd name="connsiteY12" fmla="*/ 970156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372255 w 2575902"/>
                            <a:gd name="connsiteY11" fmla="*/ 1065947 h 1180335"/>
                            <a:gd name="connsiteX12" fmla="*/ 612490 w 2575902"/>
                            <a:gd name="connsiteY12" fmla="*/ 970156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372255 w 2575902"/>
                            <a:gd name="connsiteY11" fmla="*/ 1065947 h 1180335"/>
                            <a:gd name="connsiteX12" fmla="*/ 533181 w 2575902"/>
                            <a:gd name="connsiteY12" fmla="*/ 996753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  <a:gd name="connsiteX0" fmla="*/ 1215330 w 2575902"/>
                            <a:gd name="connsiteY0" fmla="*/ 193931 h 1180335"/>
                            <a:gd name="connsiteX1" fmla="*/ 1245802 w 2575902"/>
                            <a:gd name="connsiteY1" fmla="*/ 788613 h 1180335"/>
                            <a:gd name="connsiteX2" fmla="*/ 1225807 w 2575902"/>
                            <a:gd name="connsiteY2" fmla="*/ 1103970 h 1180335"/>
                            <a:gd name="connsiteX3" fmla="*/ 1214656 w 2575902"/>
                            <a:gd name="connsiteY3" fmla="*/ 1170878 h 1180335"/>
                            <a:gd name="connsiteX4" fmla="*/ 1102855 w 2575902"/>
                            <a:gd name="connsiteY4" fmla="*/ 1170878 h 1180335"/>
                            <a:gd name="connsiteX5" fmla="*/ 926359 w 2575902"/>
                            <a:gd name="connsiteY5" fmla="*/ 1002902 h 1180335"/>
                            <a:gd name="connsiteX6" fmla="*/ 756877 w 2575902"/>
                            <a:gd name="connsiteY6" fmla="*/ 950432 h 1180335"/>
                            <a:gd name="connsiteX7" fmla="*/ 383648 w 2575902"/>
                            <a:gd name="connsiteY7" fmla="*/ 909406 h 1180335"/>
                            <a:gd name="connsiteX8" fmla="*/ 127550 w 2575902"/>
                            <a:gd name="connsiteY8" fmla="*/ 907418 h 1180335"/>
                            <a:gd name="connsiteX9" fmla="*/ 0 w 2575902"/>
                            <a:gd name="connsiteY9" fmla="*/ 974036 h 1180335"/>
                            <a:gd name="connsiteX10" fmla="*/ 32178 w 2575902"/>
                            <a:gd name="connsiteY10" fmla="*/ 1097128 h 1180335"/>
                            <a:gd name="connsiteX11" fmla="*/ 357835 w 2575902"/>
                            <a:gd name="connsiteY11" fmla="*/ 1030485 h 1180335"/>
                            <a:gd name="connsiteX12" fmla="*/ 533181 w 2575902"/>
                            <a:gd name="connsiteY12" fmla="*/ 996753 h 1180335"/>
                            <a:gd name="connsiteX13" fmla="*/ 1844700 w 2575902"/>
                            <a:gd name="connsiteY13" fmla="*/ 652346 h 1180335"/>
                            <a:gd name="connsiteX14" fmla="*/ 2279597 w 2575902"/>
                            <a:gd name="connsiteY14" fmla="*/ 535258 h 1180335"/>
                            <a:gd name="connsiteX15" fmla="*/ 2363231 w 2575902"/>
                            <a:gd name="connsiteY15" fmla="*/ 512956 h 1180335"/>
                            <a:gd name="connsiteX16" fmla="*/ 2446865 w 2575902"/>
                            <a:gd name="connsiteY16" fmla="*/ 490653 h 1180335"/>
                            <a:gd name="connsiteX17" fmla="*/ 2418987 w 2575902"/>
                            <a:gd name="connsiteY17" fmla="*/ 485078 h 1180335"/>
                            <a:gd name="connsiteX18" fmla="*/ 2301900 w 2575902"/>
                            <a:gd name="connsiteY18" fmla="*/ 507380 h 1180335"/>
                            <a:gd name="connsiteX19" fmla="*/ 2190387 w 2575902"/>
                            <a:gd name="connsiteY19" fmla="*/ 524107 h 1180335"/>
                            <a:gd name="connsiteX20" fmla="*/ 1900456 w 2575902"/>
                            <a:gd name="connsiteY20" fmla="*/ 540834 h 1180335"/>
                            <a:gd name="connsiteX21" fmla="*/ 1766641 w 2575902"/>
                            <a:gd name="connsiteY21" fmla="*/ 535258 h 1180335"/>
                            <a:gd name="connsiteX22" fmla="*/ 1593797 w 2575902"/>
                            <a:gd name="connsiteY22" fmla="*/ 440473 h 1180335"/>
                            <a:gd name="connsiteX23" fmla="*/ 1538041 w 2575902"/>
                            <a:gd name="connsiteY23" fmla="*/ 362414 h 1180335"/>
                            <a:gd name="connsiteX24" fmla="*/ 1510163 w 2575902"/>
                            <a:gd name="connsiteY24" fmla="*/ 267629 h 1180335"/>
                            <a:gd name="connsiteX25" fmla="*/ 1504587 w 2575902"/>
                            <a:gd name="connsiteY25" fmla="*/ 172844 h 1180335"/>
                            <a:gd name="connsiteX26" fmla="*/ 1493436 w 2575902"/>
                            <a:gd name="connsiteY26" fmla="*/ 0 h 1180335"/>
                            <a:gd name="connsiteX27" fmla="*/ 1437680 w 2575902"/>
                            <a:gd name="connsiteY27" fmla="*/ 27878 h 1180335"/>
                            <a:gd name="connsiteX28" fmla="*/ 1292714 w 2575902"/>
                            <a:gd name="connsiteY28" fmla="*/ 195146 h 1180335"/>
                            <a:gd name="connsiteX29" fmla="*/ 1170051 w 2575902"/>
                            <a:gd name="connsiteY29" fmla="*/ 412595 h 1180335"/>
                            <a:gd name="connsiteX30" fmla="*/ 1147748 w 2575902"/>
                            <a:gd name="connsiteY30" fmla="*/ 563136 h 1180335"/>
                            <a:gd name="connsiteX31" fmla="*/ 1158900 w 2575902"/>
                            <a:gd name="connsiteY31" fmla="*/ 602166 h 1180335"/>
                            <a:gd name="connsiteX32" fmla="*/ 1242534 w 2575902"/>
                            <a:gd name="connsiteY32" fmla="*/ 624468 h 1180335"/>
                            <a:gd name="connsiteX33" fmla="*/ 1315017 w 2575902"/>
                            <a:gd name="connsiteY33" fmla="*/ 602166 h 1180335"/>
                            <a:gd name="connsiteX34" fmla="*/ 1393075 w 2575902"/>
                            <a:gd name="connsiteY34" fmla="*/ 529683 h 1180335"/>
                            <a:gd name="connsiteX35" fmla="*/ 1515739 w 2575902"/>
                            <a:gd name="connsiteY35" fmla="*/ 323385 h 1180335"/>
                            <a:gd name="connsiteX36" fmla="*/ 1538041 w 2575902"/>
                            <a:gd name="connsiteY36" fmla="*/ 183995 h 1180335"/>
                            <a:gd name="connsiteX37" fmla="*/ 1515739 w 2575902"/>
                            <a:gd name="connsiteY37" fmla="*/ 156117 h 1180335"/>
                            <a:gd name="connsiteX38" fmla="*/ 1376348 w 2575902"/>
                            <a:gd name="connsiteY38" fmla="*/ 211873 h 1180335"/>
                            <a:gd name="connsiteX39" fmla="*/ 1259261 w 2575902"/>
                            <a:gd name="connsiteY39" fmla="*/ 328961 h 1180335"/>
                            <a:gd name="connsiteX40" fmla="*/ 1175626 w 2575902"/>
                            <a:gd name="connsiteY40" fmla="*/ 468351 h 1180335"/>
                            <a:gd name="connsiteX41" fmla="*/ 1108719 w 2575902"/>
                            <a:gd name="connsiteY41" fmla="*/ 735980 h 1180335"/>
                            <a:gd name="connsiteX42" fmla="*/ 1114295 w 2575902"/>
                            <a:gd name="connsiteY42" fmla="*/ 814039 h 1180335"/>
                            <a:gd name="connsiteX43" fmla="*/ 1426529 w 2575902"/>
                            <a:gd name="connsiteY43" fmla="*/ 786161 h 1180335"/>
                            <a:gd name="connsiteX44" fmla="*/ 1749914 w 2575902"/>
                            <a:gd name="connsiteY44" fmla="*/ 418170 h 1180335"/>
                            <a:gd name="connsiteX45" fmla="*/ 1783368 w 2575902"/>
                            <a:gd name="connsiteY45" fmla="*/ 340112 h 1180335"/>
                            <a:gd name="connsiteX46" fmla="*/ 1655129 w 2575902"/>
                            <a:gd name="connsiteY46" fmla="*/ 512956 h 1180335"/>
                            <a:gd name="connsiteX47" fmla="*/ 1593797 w 2575902"/>
                            <a:gd name="connsiteY47" fmla="*/ 602166 h 1180335"/>
                            <a:gd name="connsiteX48" fmla="*/ 1543617 w 2575902"/>
                            <a:gd name="connsiteY48" fmla="*/ 708102 h 1180335"/>
                            <a:gd name="connsiteX49" fmla="*/ 1610524 w 2575902"/>
                            <a:gd name="connsiteY49" fmla="*/ 702527 h 1180335"/>
                            <a:gd name="connsiteX50" fmla="*/ 1722036 w 2575902"/>
                            <a:gd name="connsiteY50" fmla="*/ 596590 h 1180335"/>
                            <a:gd name="connsiteX51" fmla="*/ 1900456 w 2575902"/>
                            <a:gd name="connsiteY51" fmla="*/ 373566 h 1180335"/>
                            <a:gd name="connsiteX52" fmla="*/ 1945061 w 2575902"/>
                            <a:gd name="connsiteY52" fmla="*/ 312234 h 1180335"/>
                            <a:gd name="connsiteX53" fmla="*/ 1967363 w 2575902"/>
                            <a:gd name="connsiteY53" fmla="*/ 273205 h 1180335"/>
                            <a:gd name="connsiteX54" fmla="*/ 1945061 w 2575902"/>
                            <a:gd name="connsiteY54" fmla="*/ 323385 h 1180335"/>
                            <a:gd name="connsiteX55" fmla="*/ 1889304 w 2575902"/>
                            <a:gd name="connsiteY55" fmla="*/ 418170 h 1180335"/>
                            <a:gd name="connsiteX56" fmla="*/ 1822397 w 2575902"/>
                            <a:gd name="connsiteY56" fmla="*/ 551985 h 1180335"/>
                            <a:gd name="connsiteX57" fmla="*/ 1811246 w 2575902"/>
                            <a:gd name="connsiteY57" fmla="*/ 591014 h 1180335"/>
                            <a:gd name="connsiteX58" fmla="*/ 1889304 w 2575902"/>
                            <a:gd name="connsiteY58" fmla="*/ 485078 h 1180335"/>
                            <a:gd name="connsiteX59" fmla="*/ 1906031 w 2575902"/>
                            <a:gd name="connsiteY59" fmla="*/ 468351 h 1180335"/>
                            <a:gd name="connsiteX60" fmla="*/ 1911607 w 2575902"/>
                            <a:gd name="connsiteY60" fmla="*/ 490653 h 1180335"/>
                            <a:gd name="connsiteX61" fmla="*/ 1906031 w 2575902"/>
                            <a:gd name="connsiteY61" fmla="*/ 529683 h 1180335"/>
                            <a:gd name="connsiteX62" fmla="*/ 1889304 w 2575902"/>
                            <a:gd name="connsiteY62" fmla="*/ 563136 h 1180335"/>
                            <a:gd name="connsiteX63" fmla="*/ 1883729 w 2575902"/>
                            <a:gd name="connsiteY63" fmla="*/ 579863 h 1180335"/>
                            <a:gd name="connsiteX64" fmla="*/ 1889304 w 2575902"/>
                            <a:gd name="connsiteY64" fmla="*/ 529683 h 1180335"/>
                            <a:gd name="connsiteX65" fmla="*/ 2028695 w 2575902"/>
                            <a:gd name="connsiteY65" fmla="*/ 256478 h 1180335"/>
                            <a:gd name="connsiteX66" fmla="*/ 2145783 w 2575902"/>
                            <a:gd name="connsiteY66" fmla="*/ 139390 h 1180335"/>
                            <a:gd name="connsiteX67" fmla="*/ 2274022 w 2575902"/>
                            <a:gd name="connsiteY67" fmla="*/ 50180 h 1180335"/>
                            <a:gd name="connsiteX68" fmla="*/ 2374383 w 2575902"/>
                            <a:gd name="connsiteY68" fmla="*/ 22302 h 1180335"/>
                            <a:gd name="connsiteX69" fmla="*/ 2463592 w 2575902"/>
                            <a:gd name="connsiteY69" fmla="*/ 33453 h 1180335"/>
                            <a:gd name="connsiteX70" fmla="*/ 2563953 w 2575902"/>
                            <a:gd name="connsiteY70" fmla="*/ 183995 h 1180335"/>
                            <a:gd name="connsiteX71" fmla="*/ 2569529 w 2575902"/>
                            <a:gd name="connsiteY71" fmla="*/ 434897 h 1180335"/>
                            <a:gd name="connsiteX72" fmla="*/ 2547226 w 2575902"/>
                            <a:gd name="connsiteY72" fmla="*/ 524107 h 1180335"/>
                            <a:gd name="connsiteX73" fmla="*/ 2508197 w 2575902"/>
                            <a:gd name="connsiteY73" fmla="*/ 630044 h 1180335"/>
                            <a:gd name="connsiteX74" fmla="*/ 2497046 w 2575902"/>
                            <a:gd name="connsiteY74" fmla="*/ 657922 h 1180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2575902" h="1180335">
                              <a:moveTo>
                                <a:pt x="1215330" y="193931"/>
                              </a:moveTo>
                              <a:cubicBezTo>
                                <a:pt x="1213472" y="238536"/>
                                <a:pt x="1221236" y="638932"/>
                                <a:pt x="1245802" y="788613"/>
                              </a:cubicBezTo>
                              <a:cubicBezTo>
                                <a:pt x="1261967" y="887108"/>
                                <a:pt x="1230998" y="1040259"/>
                                <a:pt x="1225807" y="1103970"/>
                              </a:cubicBezTo>
                              <a:cubicBezTo>
                                <a:pt x="1220616" y="1167681"/>
                                <a:pt x="1218994" y="1149186"/>
                                <a:pt x="1214656" y="1170878"/>
                              </a:cubicBezTo>
                              <a:cubicBezTo>
                                <a:pt x="1164464" y="1154146"/>
                                <a:pt x="1150904" y="1198874"/>
                                <a:pt x="1102855" y="1170878"/>
                              </a:cubicBezTo>
                              <a:cubicBezTo>
                                <a:pt x="1054806" y="1142882"/>
                                <a:pt x="984022" y="1039643"/>
                                <a:pt x="926359" y="1002902"/>
                              </a:cubicBezTo>
                              <a:cubicBezTo>
                                <a:pt x="868696" y="966161"/>
                                <a:pt x="847329" y="966015"/>
                                <a:pt x="756877" y="950432"/>
                              </a:cubicBezTo>
                              <a:cubicBezTo>
                                <a:pt x="666425" y="934849"/>
                                <a:pt x="488536" y="916575"/>
                                <a:pt x="383648" y="909406"/>
                              </a:cubicBezTo>
                              <a:cubicBezTo>
                                <a:pt x="278760" y="902237"/>
                                <a:pt x="191491" y="896646"/>
                                <a:pt x="127550" y="907418"/>
                              </a:cubicBezTo>
                              <a:cubicBezTo>
                                <a:pt x="63609" y="918190"/>
                                <a:pt x="56900" y="957779"/>
                                <a:pt x="0" y="974036"/>
                              </a:cubicBezTo>
                              <a:cubicBezTo>
                                <a:pt x="37171" y="979612"/>
                                <a:pt x="-27461" y="1087720"/>
                                <a:pt x="32178" y="1097128"/>
                              </a:cubicBezTo>
                              <a:cubicBezTo>
                                <a:pt x="91817" y="1106536"/>
                                <a:pt x="57949" y="1052535"/>
                                <a:pt x="357835" y="1030485"/>
                              </a:cubicBezTo>
                              <a:cubicBezTo>
                                <a:pt x="502801" y="1004466"/>
                                <a:pt x="285370" y="1059776"/>
                                <a:pt x="533181" y="996753"/>
                              </a:cubicBezTo>
                              <a:lnTo>
                                <a:pt x="1844700" y="652346"/>
                              </a:lnTo>
                              <a:lnTo>
                                <a:pt x="2279597" y="535258"/>
                              </a:lnTo>
                              <a:cubicBezTo>
                                <a:pt x="2307588" y="528260"/>
                                <a:pt x="2335447" y="520735"/>
                                <a:pt x="2363231" y="512956"/>
                              </a:cubicBezTo>
                              <a:cubicBezTo>
                                <a:pt x="2444280" y="490263"/>
                                <a:pt x="2392041" y="501619"/>
                                <a:pt x="2446865" y="490653"/>
                              </a:cubicBezTo>
                              <a:cubicBezTo>
                                <a:pt x="2437572" y="488795"/>
                                <a:pt x="2428464" y="485078"/>
                                <a:pt x="2418987" y="485078"/>
                              </a:cubicBezTo>
                              <a:cubicBezTo>
                                <a:pt x="2396908" y="485078"/>
                                <a:pt x="2305146" y="506807"/>
                                <a:pt x="2301900" y="507380"/>
                              </a:cubicBezTo>
                              <a:cubicBezTo>
                                <a:pt x="2264885" y="513912"/>
                                <a:pt x="2227754" y="520045"/>
                                <a:pt x="2190387" y="524107"/>
                              </a:cubicBezTo>
                              <a:cubicBezTo>
                                <a:pt x="2084604" y="535605"/>
                                <a:pt x="2006646" y="536749"/>
                                <a:pt x="1900456" y="540834"/>
                              </a:cubicBezTo>
                              <a:cubicBezTo>
                                <a:pt x="1855851" y="538975"/>
                                <a:pt x="1810677" y="542597"/>
                                <a:pt x="1766641" y="535258"/>
                              </a:cubicBezTo>
                              <a:cubicBezTo>
                                <a:pt x="1688846" y="522292"/>
                                <a:pt x="1645997" y="497212"/>
                                <a:pt x="1593797" y="440473"/>
                              </a:cubicBezTo>
                              <a:cubicBezTo>
                                <a:pt x="1572148" y="416941"/>
                                <a:pt x="1556626" y="388434"/>
                                <a:pt x="1538041" y="362414"/>
                              </a:cubicBezTo>
                              <a:cubicBezTo>
                                <a:pt x="1528748" y="330819"/>
                                <a:pt x="1515886" y="300061"/>
                                <a:pt x="1510163" y="267629"/>
                              </a:cubicBezTo>
                              <a:cubicBezTo>
                                <a:pt x="1504663" y="236461"/>
                                <a:pt x="1506765" y="204419"/>
                                <a:pt x="1504587" y="172844"/>
                              </a:cubicBezTo>
                              <a:cubicBezTo>
                                <a:pt x="1491348" y="-19131"/>
                                <a:pt x="1507659" y="270216"/>
                                <a:pt x="1493436" y="0"/>
                              </a:cubicBezTo>
                              <a:cubicBezTo>
                                <a:pt x="1474851" y="9293"/>
                                <a:pt x="1454208" y="15285"/>
                                <a:pt x="1437680" y="27878"/>
                              </a:cubicBezTo>
                              <a:cubicBezTo>
                                <a:pt x="1392359" y="62408"/>
                                <a:pt x="1319843" y="157726"/>
                                <a:pt x="1292714" y="195146"/>
                              </a:cubicBezTo>
                              <a:cubicBezTo>
                                <a:pt x="1207984" y="312015"/>
                                <a:pt x="1223065" y="293313"/>
                                <a:pt x="1170051" y="412595"/>
                              </a:cubicBezTo>
                              <a:cubicBezTo>
                                <a:pt x="1161959" y="453056"/>
                                <a:pt x="1145433" y="519157"/>
                                <a:pt x="1147748" y="563136"/>
                              </a:cubicBezTo>
                              <a:cubicBezTo>
                                <a:pt x="1148459" y="576648"/>
                                <a:pt x="1150447" y="591600"/>
                                <a:pt x="1158900" y="602166"/>
                              </a:cubicBezTo>
                              <a:cubicBezTo>
                                <a:pt x="1175462" y="622869"/>
                                <a:pt x="1223085" y="622307"/>
                                <a:pt x="1242534" y="624468"/>
                              </a:cubicBezTo>
                              <a:cubicBezTo>
                                <a:pt x="1266695" y="617034"/>
                                <a:pt x="1293625" y="615635"/>
                                <a:pt x="1315017" y="602166"/>
                              </a:cubicBezTo>
                              <a:cubicBezTo>
                                <a:pt x="1345064" y="583247"/>
                                <a:pt x="1370178" y="556821"/>
                                <a:pt x="1393075" y="529683"/>
                              </a:cubicBezTo>
                              <a:cubicBezTo>
                                <a:pt x="1454931" y="456372"/>
                                <a:pt x="1474175" y="406512"/>
                                <a:pt x="1515739" y="323385"/>
                              </a:cubicBezTo>
                              <a:cubicBezTo>
                                <a:pt x="1516939" y="317384"/>
                                <a:pt x="1542243" y="205004"/>
                                <a:pt x="1538041" y="183995"/>
                              </a:cubicBezTo>
                              <a:cubicBezTo>
                                <a:pt x="1535707" y="172326"/>
                                <a:pt x="1523173" y="165410"/>
                                <a:pt x="1515739" y="156117"/>
                              </a:cubicBezTo>
                              <a:cubicBezTo>
                                <a:pt x="1469275" y="174702"/>
                                <a:pt x="1417847" y="183906"/>
                                <a:pt x="1376348" y="211873"/>
                              </a:cubicBezTo>
                              <a:cubicBezTo>
                                <a:pt x="1330576" y="242719"/>
                                <a:pt x="1293278" y="285494"/>
                                <a:pt x="1259261" y="328961"/>
                              </a:cubicBezTo>
                              <a:cubicBezTo>
                                <a:pt x="1225866" y="371632"/>
                                <a:pt x="1197902" y="418956"/>
                                <a:pt x="1175626" y="468351"/>
                              </a:cubicBezTo>
                              <a:cubicBezTo>
                                <a:pt x="1136678" y="554714"/>
                                <a:pt x="1125371" y="644396"/>
                                <a:pt x="1108719" y="735980"/>
                              </a:cubicBezTo>
                              <a:cubicBezTo>
                                <a:pt x="1110578" y="762000"/>
                                <a:pt x="1104262" y="789960"/>
                                <a:pt x="1114295" y="814039"/>
                              </a:cubicBezTo>
                              <a:cubicBezTo>
                                <a:pt x="1172953" y="954820"/>
                                <a:pt x="1334499" y="815532"/>
                                <a:pt x="1426529" y="786161"/>
                              </a:cubicBezTo>
                              <a:cubicBezTo>
                                <a:pt x="1539622" y="673068"/>
                                <a:pt x="1666993" y="556369"/>
                                <a:pt x="1749914" y="418170"/>
                              </a:cubicBezTo>
                              <a:cubicBezTo>
                                <a:pt x="1803119" y="329496"/>
                                <a:pt x="1830938" y="324255"/>
                                <a:pt x="1783368" y="340112"/>
                              </a:cubicBezTo>
                              <a:cubicBezTo>
                                <a:pt x="1740622" y="397727"/>
                                <a:pt x="1697178" y="454830"/>
                                <a:pt x="1655129" y="512956"/>
                              </a:cubicBezTo>
                              <a:cubicBezTo>
                                <a:pt x="1633978" y="542194"/>
                                <a:pt x="1609935" y="569889"/>
                                <a:pt x="1593797" y="602166"/>
                              </a:cubicBezTo>
                              <a:cubicBezTo>
                                <a:pt x="1557733" y="674294"/>
                                <a:pt x="1574358" y="638934"/>
                                <a:pt x="1543617" y="708102"/>
                              </a:cubicBezTo>
                              <a:cubicBezTo>
                                <a:pt x="1561352" y="743574"/>
                                <a:pt x="1554104" y="747663"/>
                                <a:pt x="1610524" y="702527"/>
                              </a:cubicBezTo>
                              <a:cubicBezTo>
                                <a:pt x="1650559" y="670499"/>
                                <a:pt x="1688136" y="635053"/>
                                <a:pt x="1722036" y="596590"/>
                              </a:cubicBezTo>
                              <a:cubicBezTo>
                                <a:pt x="1784985" y="525168"/>
                                <a:pt x="1841702" y="448477"/>
                                <a:pt x="1900456" y="373566"/>
                              </a:cubicBezTo>
                              <a:cubicBezTo>
                                <a:pt x="1916057" y="353675"/>
                                <a:pt x="1932519" y="334182"/>
                                <a:pt x="1945061" y="312234"/>
                              </a:cubicBezTo>
                              <a:cubicBezTo>
                                <a:pt x="1952495" y="299224"/>
                                <a:pt x="1967363" y="258221"/>
                                <a:pt x="1967363" y="273205"/>
                              </a:cubicBezTo>
                              <a:cubicBezTo>
                                <a:pt x="1967363" y="291509"/>
                                <a:pt x="1953739" y="307269"/>
                                <a:pt x="1945061" y="323385"/>
                              </a:cubicBezTo>
                              <a:cubicBezTo>
                                <a:pt x="1927682" y="355660"/>
                                <a:pt x="1906636" y="385870"/>
                                <a:pt x="1889304" y="418170"/>
                              </a:cubicBezTo>
                              <a:cubicBezTo>
                                <a:pt x="1865725" y="462113"/>
                                <a:pt x="1836097" y="504034"/>
                                <a:pt x="1822397" y="551985"/>
                              </a:cubicBezTo>
                              <a:cubicBezTo>
                                <a:pt x="1818680" y="564995"/>
                                <a:pt x="1800422" y="599132"/>
                                <a:pt x="1811246" y="591014"/>
                              </a:cubicBezTo>
                              <a:cubicBezTo>
                                <a:pt x="1845215" y="565537"/>
                                <a:pt x="1863265" y="518557"/>
                                <a:pt x="1889304" y="485078"/>
                              </a:cubicBezTo>
                              <a:cubicBezTo>
                                <a:pt x="1894145" y="478854"/>
                                <a:pt x="1900455" y="473927"/>
                                <a:pt x="1906031" y="468351"/>
                              </a:cubicBezTo>
                              <a:cubicBezTo>
                                <a:pt x="1907890" y="475785"/>
                                <a:pt x="1911607" y="482990"/>
                                <a:pt x="1911607" y="490653"/>
                              </a:cubicBezTo>
                              <a:cubicBezTo>
                                <a:pt x="1911607" y="503795"/>
                                <a:pt x="1909896" y="517122"/>
                                <a:pt x="1906031" y="529683"/>
                              </a:cubicBezTo>
                              <a:cubicBezTo>
                                <a:pt x="1902364" y="541599"/>
                                <a:pt x="1894367" y="551743"/>
                                <a:pt x="1889304" y="563136"/>
                              </a:cubicBezTo>
                              <a:cubicBezTo>
                                <a:pt x="1886917" y="568507"/>
                                <a:pt x="1885587" y="574287"/>
                                <a:pt x="1883729" y="579863"/>
                              </a:cubicBezTo>
                              <a:cubicBezTo>
                                <a:pt x="1885587" y="563136"/>
                                <a:pt x="1884284" y="545746"/>
                                <a:pt x="1889304" y="529683"/>
                              </a:cubicBezTo>
                              <a:cubicBezTo>
                                <a:pt x="1919652" y="432569"/>
                                <a:pt x="1965499" y="336754"/>
                                <a:pt x="2028695" y="256478"/>
                              </a:cubicBezTo>
                              <a:cubicBezTo>
                                <a:pt x="2062837" y="213109"/>
                                <a:pt x="2103538" y="174914"/>
                                <a:pt x="2145783" y="139390"/>
                              </a:cubicBezTo>
                              <a:cubicBezTo>
                                <a:pt x="2185637" y="105876"/>
                                <a:pt x="2227675" y="73919"/>
                                <a:pt x="2274022" y="50180"/>
                              </a:cubicBezTo>
                              <a:cubicBezTo>
                                <a:pt x="2304925" y="34352"/>
                                <a:pt x="2340929" y="31595"/>
                                <a:pt x="2374383" y="22302"/>
                              </a:cubicBezTo>
                              <a:cubicBezTo>
                                <a:pt x="2404119" y="26019"/>
                                <a:pt x="2436047" y="21648"/>
                                <a:pt x="2463592" y="33453"/>
                              </a:cubicBezTo>
                              <a:cubicBezTo>
                                <a:pt x="2540646" y="66476"/>
                                <a:pt x="2538834" y="112824"/>
                                <a:pt x="2563953" y="183995"/>
                              </a:cubicBezTo>
                              <a:cubicBezTo>
                                <a:pt x="2572703" y="284620"/>
                                <a:pt x="2582725" y="334608"/>
                                <a:pt x="2569529" y="434897"/>
                              </a:cubicBezTo>
                              <a:cubicBezTo>
                                <a:pt x="2565530" y="465287"/>
                                <a:pt x="2555647" y="494634"/>
                                <a:pt x="2547226" y="524107"/>
                              </a:cubicBezTo>
                              <a:cubicBezTo>
                                <a:pt x="2526641" y="596154"/>
                                <a:pt x="2530456" y="574396"/>
                                <a:pt x="2508197" y="630044"/>
                              </a:cubicBezTo>
                              <a:cubicBezTo>
                                <a:pt x="2494417" y="664494"/>
                                <a:pt x="2510123" y="631768"/>
                                <a:pt x="2497046" y="657922"/>
                              </a:cubicBezTo>
                            </a:path>
                          </a:pathLst>
                        </a:cu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363D" id="Forma libre 2" o:spid="_x0000_s1026" style="position:absolute;margin-left:362.6pt;margin-top:19.25pt;width:119.6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5902,1180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" path="m1215330,193931v-1858,44605,5906,445001,30472,594682c1261967,887108,1230998,1040259,1225807,1103970v-5191,63711,-6813,45216,-11151,66908c1164464,1154146,1150904,1198874,1102855,1170878,1054806,1142882,984022,1039643,926359,1002902,868696,966161,847329,966015,756877,950432,666425,934849,488536,916575,383648,909406,278760,902237,191491,896646,127550,907418,63609,918190,56900,957779,,974036v37171,5576,-27461,113684,32178,123092c91817,1106536,57949,1052535,357835,1030485v144966,-26019,-72465,29291,175346,-33732l1844700,652346,2279597,535258v27991,-6998,55850,-14523,83634,-22302c2444280,490263,2392041,501619,2446865,490653v-9293,-1858,-18401,-5575,-27878,-5575c2396908,485078,2305146,506807,2301900,507380v-37015,6532,-74146,12665,-111513,16727c2084604,535605,2006646,536749,1900456,540834v-44605,-1859,-89779,1763,-133815,-5576c1688846,522292,1645997,497212,1593797,440473v-21649,-23532,-37171,-52039,-55756,-78059c1528748,330819,1515886,300061,1510163,267629v-5500,-31168,-3398,-63210,-5576,-94785c1491348,-19131,1507659,270216,1493436,v-18585,9293,-39228,15285,-55756,27878c1392359,62408,1319843,157726,1292714,195146v-84730,116869,-69649,98167,-122663,217449c1161959,453056,1145433,519157,1147748,563136v711,13512,2699,28464,11152,39030c1175462,622869,1223085,622307,1242534,624468v24161,-7434,51091,-8833,72483,-22302c1345064,583247,1370178,556821,1393075,529683v61856,-73311,81100,-123171,122664,-206298c1516939,317384,1542243,205004,1538041,183995v-2334,-11669,-14868,-18585,-22302,-27878c1469275,174702,1417847,183906,1376348,211873v-45772,30846,-83070,73621,-117087,117088c1225866,371632,1197902,418956,1175626,468351v-38948,86363,-50255,176045,-66907,267629c1110578,762000,1104262,789960,1114295,814039v58658,140781,220204,1493,312234,-27878c1539622,673068,1666993,556369,1749914,418170v53205,-88674,81024,-93915,33454,-78058c1740622,397727,1697178,454830,1655129,512956v-21151,29238,-45194,56933,-61332,89210c1557733,674294,1574358,638934,1543617,708102v17735,35472,10487,39561,66907,-5575c1650559,670499,1688136,635053,1722036,596590v62949,-71422,119666,-148113,178420,-223024c1916057,353675,1932519,334182,1945061,312234v7434,-13010,22302,-54013,22302,-39029c1967363,291509,1953739,307269,1945061,323385v-17379,32275,-38425,62485,-55757,94785c1865725,462113,1836097,504034,1822397,551985v-3717,13010,-21975,47147,-11151,39029c1845215,565537,1863265,518557,1889304,485078v4841,-6224,11151,-11151,16727,-16727c1907890,475785,1911607,482990,1911607,490653v,13142,-1711,26469,-5576,39030c1902364,541599,1894367,551743,1889304,563136v-2387,5371,-3717,11151,-5575,16727c1885587,563136,1884284,545746,1889304,529683v30348,-97114,76195,-192929,139391,-273205c2062837,213109,2103538,174914,2145783,139390v39854,-33514,81892,-65471,128239,-89210c2304925,34352,2340929,31595,2374383,22302v29736,3717,61664,-654,89209,11151c2540646,66476,2538834,112824,2563953,183995v8750,100625,18772,150613,5576,250902c2565530,465287,2555647,494634,2547226,524107v-20585,72047,-16770,50289,-39029,105937c2494417,664494,2510123,631768,2497046,657922e" filled="f" strokecolor="#0c1708 [484]" strokeweight="1pt">
                <v:path arrowok="t" o:connecttype="custom" o:connectlocs="716967,78246;734943,318185;723148,445423;716569,472418;650614,472418;546492,404644;446509,383474;226328,366921;75246,366119;0,392998;18983,442662;211100,415773;314543,402164;1088255,263204;1344816,215962;1394155,206964;1443493,197966;1427047,195716;1357973,204714;1292188,211463;1121147,218212;1042205,215962;940238,177719;907346,146224;890899,107981;887610,69738;881031,0;848139,11248;762618,78736;690255,166471;677098,227211;683677,242958;733015,251956;775776,242958;821825,213713;894189,130477;907346,74237;894189,62989;811957,85485;742883,132727;693544,188967;654073,296948;657363,328443;841561,317195;1032337,168721;1052073,137226;976420,206964;940238,242958;910635,285700;950106,283451;1015891,240708;1121147,150724;1147461,125978;1160618,110231;1147461,130477;1114568,168721;1075097,222711;1068519,238459;1114568,195716;1124436,188967;1127726,197966;1124436,213713;1114568,227211;1111279,233959;1114568,213713;1196800,103482;1265874,56240;1341527,20246;1400734,8998;1453361,13497;1512568,74237;1515857,175469;1502700,211463;1479675,254206;1473097,265454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7F5C5A47" w14:textId="77777777" w:rsidR="00AB589B" w:rsidRDefault="00AB589B" w:rsidP="00AC3518">
      <w:pPr>
        <w:widowControl w:val="0"/>
        <w:autoSpaceDE w:val="0"/>
        <w:autoSpaceDN w:val="0"/>
        <w:spacing w:line="360" w:lineRule="auto"/>
        <w:contextualSpacing/>
        <w:jc w:val="both"/>
        <w:rPr>
          <w:rFonts w:ascii="Tahoma" w:hAnsi="Tahoma" w:cs="Tahoma"/>
          <w:bCs/>
          <w:sz w:val="22"/>
        </w:rPr>
      </w:pPr>
    </w:p>
    <w:p w14:paraId="15005121" w14:textId="77777777" w:rsidR="00224FC9" w:rsidRDefault="00224FC9" w:rsidP="00F619ED">
      <w:pPr>
        <w:widowControl w:val="0"/>
        <w:autoSpaceDE w:val="0"/>
        <w:autoSpaceDN w:val="0"/>
        <w:spacing w:line="360" w:lineRule="auto"/>
        <w:contextualSpacing/>
        <w:rPr>
          <w:rFonts w:ascii="Tahoma" w:hAnsi="Tahoma" w:cs="Tahoma"/>
          <w:bCs/>
          <w:sz w:val="22"/>
        </w:rPr>
      </w:pPr>
    </w:p>
    <w:p w14:paraId="483511DD" w14:textId="019101F9" w:rsidR="00F619ED" w:rsidRPr="00D003B4" w:rsidRDefault="00D003B4" w:rsidP="00D003B4">
      <w:pPr>
        <w:spacing w:line="360" w:lineRule="auto"/>
        <w:contextualSpacing/>
        <w:jc w:val="right"/>
        <w:rPr>
          <w:rFonts w:ascii="Tahoma" w:hAnsi="Tahoma" w:cs="Tahoma"/>
          <w:sz w:val="22"/>
        </w:rPr>
      </w:pPr>
      <w:r w:rsidRPr="00D003B4">
        <w:rPr>
          <w:rFonts w:ascii="Tahoma" w:hAnsi="Tahoma" w:cs="Tahoma"/>
          <w:sz w:val="22"/>
        </w:rPr>
        <w:t>Ing. Esp. Jorge L. Ceballos</w:t>
      </w:r>
    </w:p>
    <w:p w14:paraId="36FB31F0" w14:textId="31AD12EF" w:rsidR="00AB589B" w:rsidRPr="00224FC9" w:rsidRDefault="00AB589B" w:rsidP="00F619ED">
      <w:pPr>
        <w:widowControl w:val="0"/>
        <w:autoSpaceDE w:val="0"/>
        <w:autoSpaceDN w:val="0"/>
        <w:spacing w:line="360" w:lineRule="auto"/>
        <w:contextualSpacing/>
        <w:jc w:val="right"/>
        <w:rPr>
          <w:rFonts w:ascii="Tahoma" w:hAnsi="Tahoma" w:cs="Tahoma"/>
          <w:b/>
          <w:bCs/>
          <w:smallCaps/>
          <w:sz w:val="22"/>
        </w:rPr>
      </w:pPr>
      <w:r w:rsidRPr="00224FC9">
        <w:rPr>
          <w:rFonts w:ascii="Tahoma" w:hAnsi="Tahoma" w:cs="Tahoma"/>
          <w:b/>
          <w:bCs/>
          <w:smallCaps/>
          <w:sz w:val="22"/>
        </w:rPr>
        <w:t>Firma y a</w:t>
      </w:r>
      <w:r w:rsidR="00224FC9" w:rsidRPr="00224FC9">
        <w:rPr>
          <w:rFonts w:ascii="Tahoma" w:hAnsi="Tahoma" w:cs="Tahoma"/>
          <w:b/>
          <w:bCs/>
          <w:smallCaps/>
          <w:sz w:val="22"/>
        </w:rPr>
        <w:t>claración del docente</w:t>
      </w:r>
      <w:r w:rsidR="00C8221C">
        <w:rPr>
          <w:rFonts w:ascii="Tahoma" w:hAnsi="Tahoma" w:cs="Tahoma"/>
          <w:b/>
          <w:bCs/>
          <w:smallCaps/>
          <w:sz w:val="22"/>
        </w:rPr>
        <w:t>/s</w:t>
      </w:r>
      <w:r w:rsidR="00224FC9" w:rsidRPr="00224FC9">
        <w:rPr>
          <w:rFonts w:ascii="Tahoma" w:hAnsi="Tahoma" w:cs="Tahoma"/>
          <w:b/>
          <w:bCs/>
          <w:smallCaps/>
          <w:sz w:val="22"/>
        </w:rPr>
        <w:t xml:space="preserve"> a cargo</w:t>
      </w:r>
    </w:p>
    <w:p w14:paraId="5DB7982E" w14:textId="77777777" w:rsidR="00AB589B" w:rsidRPr="006F7748" w:rsidRDefault="00AB589B" w:rsidP="00F619ED">
      <w:pPr>
        <w:widowControl w:val="0"/>
        <w:autoSpaceDE w:val="0"/>
        <w:autoSpaceDN w:val="0"/>
        <w:spacing w:line="360" w:lineRule="auto"/>
        <w:contextualSpacing/>
        <w:jc w:val="right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ab/>
      </w:r>
      <w:r>
        <w:rPr>
          <w:rFonts w:ascii="Tahoma" w:hAnsi="Tahoma" w:cs="Tahoma"/>
          <w:bCs/>
          <w:sz w:val="22"/>
        </w:rPr>
        <w:tab/>
      </w:r>
      <w:r>
        <w:rPr>
          <w:rFonts w:ascii="Tahoma" w:hAnsi="Tahoma" w:cs="Tahoma"/>
          <w:bCs/>
          <w:sz w:val="22"/>
        </w:rPr>
        <w:tab/>
      </w:r>
      <w:r>
        <w:rPr>
          <w:rFonts w:ascii="Tahoma" w:hAnsi="Tahoma" w:cs="Tahoma"/>
          <w:bCs/>
          <w:sz w:val="22"/>
        </w:rPr>
        <w:tab/>
      </w:r>
      <w:r>
        <w:rPr>
          <w:rFonts w:ascii="Tahoma" w:hAnsi="Tahoma" w:cs="Tahoma"/>
          <w:bCs/>
          <w:sz w:val="22"/>
        </w:rPr>
        <w:tab/>
      </w:r>
      <w:r>
        <w:rPr>
          <w:rFonts w:ascii="Tahoma" w:hAnsi="Tahoma" w:cs="Tahoma"/>
          <w:bCs/>
          <w:sz w:val="22"/>
        </w:rPr>
        <w:tab/>
      </w:r>
    </w:p>
    <w:sectPr w:rsidR="00AB589B" w:rsidRPr="006F7748" w:rsidSect="006B43E8">
      <w:headerReference w:type="default" r:id="rId13"/>
      <w:pgSz w:w="11920" w:h="16850"/>
      <w:pgMar w:top="2269" w:right="880" w:bottom="880" w:left="1300" w:header="0" w:footer="692" w:gutter="0"/>
      <w:pgBorders w:offsetFrom="page">
        <w:top w:val="thinThickSmallGap" w:sz="24" w:space="24" w:color="008000"/>
        <w:left w:val="thinThickSmallGap" w:sz="24" w:space="24" w:color="008000"/>
        <w:bottom w:val="thickThinSmallGap" w:sz="24" w:space="24" w:color="008000"/>
        <w:right w:val="thickThinSmallGap" w:sz="24" w:space="24" w:color="008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4AAB" w14:textId="77777777" w:rsidR="008E12E8" w:rsidRDefault="008E12E8">
      <w:r>
        <w:separator/>
      </w:r>
    </w:p>
  </w:endnote>
  <w:endnote w:type="continuationSeparator" w:id="0">
    <w:p w14:paraId="39FBDF26" w14:textId="77777777" w:rsidR="008E12E8" w:rsidRDefault="008E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3B0C" w14:textId="77777777" w:rsidR="008E12E8" w:rsidRDefault="008E12E8">
      <w:r>
        <w:separator/>
      </w:r>
    </w:p>
  </w:footnote>
  <w:footnote w:type="continuationSeparator" w:id="0">
    <w:p w14:paraId="57157BD6" w14:textId="77777777" w:rsidR="008E12E8" w:rsidRDefault="008E1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7F4D" w14:textId="77777777" w:rsidR="006B43E8" w:rsidRDefault="00297397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3561AA7D" wp14:editId="7ED64018">
          <wp:simplePos x="0" y="0"/>
          <wp:positionH relativeFrom="column">
            <wp:posOffset>107950</wp:posOffset>
          </wp:positionH>
          <wp:positionV relativeFrom="paragraph">
            <wp:posOffset>561975</wp:posOffset>
          </wp:positionV>
          <wp:extent cx="876300" cy="733425"/>
          <wp:effectExtent l="0" t="0" r="0" b="9525"/>
          <wp:wrapTight wrapText="bothSides">
            <wp:wrapPolygon edited="0">
              <wp:start x="0" y="0"/>
              <wp:lineTo x="0" y="21319"/>
              <wp:lineTo x="21130" y="21319"/>
              <wp:lineTo x="21130" y="0"/>
              <wp:lineTo x="0" y="0"/>
            </wp:wrapPolygon>
          </wp:wrapTight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7C65CBE1" wp14:editId="684B7DFB">
          <wp:simplePos x="0" y="0"/>
          <wp:positionH relativeFrom="column">
            <wp:posOffset>809625</wp:posOffset>
          </wp:positionH>
          <wp:positionV relativeFrom="paragraph">
            <wp:posOffset>964565</wp:posOffset>
          </wp:positionV>
          <wp:extent cx="5010150" cy="342900"/>
          <wp:effectExtent l="0" t="0" r="0" b="0"/>
          <wp:wrapSquare wrapText="bothSides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332D0124" wp14:editId="60919EB0">
          <wp:simplePos x="0" y="0"/>
          <wp:positionH relativeFrom="margin">
            <wp:posOffset>965200</wp:posOffset>
          </wp:positionH>
          <wp:positionV relativeFrom="paragraph">
            <wp:posOffset>476250</wp:posOffset>
          </wp:positionV>
          <wp:extent cx="4743450" cy="447675"/>
          <wp:effectExtent l="0" t="0" r="0" b="9525"/>
          <wp:wrapTight wrapText="bothSides">
            <wp:wrapPolygon edited="0">
              <wp:start x="0" y="0"/>
              <wp:lineTo x="0" y="21140"/>
              <wp:lineTo x="21513" y="21140"/>
              <wp:lineTo x="21513" y="0"/>
              <wp:lineTo x="0" y="0"/>
            </wp:wrapPolygon>
          </wp:wrapTight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71" r="167" b="29850"/>
                  <a:stretch/>
                </pic:blipFill>
                <pic:spPr bwMode="auto">
                  <a:xfrm>
                    <a:off x="0" y="0"/>
                    <a:ext cx="4743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style="width:10.85pt;height:10.85pt" o:bullet="t">
        <v:imagedata r:id="rId1" o:title="msoAD52"/>
      </v:shape>
    </w:pict>
  </w:numPicBullet>
  <w:abstractNum w:abstractNumId="0" w15:restartNumberingAfterBreak="0">
    <w:nsid w:val="03FA30B2"/>
    <w:multiLevelType w:val="hybridMultilevel"/>
    <w:tmpl w:val="97A04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71F3"/>
    <w:multiLevelType w:val="hybridMultilevel"/>
    <w:tmpl w:val="9620B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293F"/>
    <w:multiLevelType w:val="hybridMultilevel"/>
    <w:tmpl w:val="68D8B09C"/>
    <w:lvl w:ilvl="0" w:tplc="B0FE8A9E">
      <w:start w:val="12"/>
      <w:numFmt w:val="bullet"/>
      <w:lvlText w:val="-"/>
      <w:lvlJc w:val="left"/>
      <w:pPr>
        <w:ind w:left="130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225266B6"/>
    <w:multiLevelType w:val="hybridMultilevel"/>
    <w:tmpl w:val="4540099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737FD"/>
    <w:multiLevelType w:val="hybridMultilevel"/>
    <w:tmpl w:val="478E7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D2385"/>
    <w:multiLevelType w:val="hybridMultilevel"/>
    <w:tmpl w:val="AE94FD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E24F9"/>
    <w:multiLevelType w:val="hybridMultilevel"/>
    <w:tmpl w:val="47F01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77C4A"/>
    <w:multiLevelType w:val="hybridMultilevel"/>
    <w:tmpl w:val="7D1632B6"/>
    <w:lvl w:ilvl="0" w:tplc="E80A45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D0AB5"/>
    <w:multiLevelType w:val="hybridMultilevel"/>
    <w:tmpl w:val="0F208236"/>
    <w:lvl w:ilvl="0" w:tplc="CEE83F1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05720"/>
    <w:multiLevelType w:val="hybridMultilevel"/>
    <w:tmpl w:val="62049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03668"/>
    <w:multiLevelType w:val="hybridMultilevel"/>
    <w:tmpl w:val="F44A3F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14227"/>
    <w:multiLevelType w:val="hybridMultilevel"/>
    <w:tmpl w:val="11B80F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A86F04"/>
    <w:multiLevelType w:val="hybridMultilevel"/>
    <w:tmpl w:val="9014D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73BF8"/>
    <w:multiLevelType w:val="hybridMultilevel"/>
    <w:tmpl w:val="55FC128A"/>
    <w:lvl w:ilvl="0" w:tplc="A06A78EE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9582633"/>
    <w:multiLevelType w:val="hybridMultilevel"/>
    <w:tmpl w:val="341EE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45AB2"/>
    <w:multiLevelType w:val="hybridMultilevel"/>
    <w:tmpl w:val="4016E7C4"/>
    <w:lvl w:ilvl="0" w:tplc="9560F1E6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793"/>
        </w:tabs>
        <w:ind w:left="27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13"/>
        </w:tabs>
        <w:ind w:left="35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33"/>
        </w:tabs>
        <w:ind w:left="42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53"/>
        </w:tabs>
        <w:ind w:left="49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73"/>
        </w:tabs>
        <w:ind w:left="56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93"/>
        </w:tabs>
        <w:ind w:left="63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13"/>
        </w:tabs>
        <w:ind w:left="71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33"/>
        </w:tabs>
        <w:ind w:left="7833" w:hanging="180"/>
      </w:pPr>
    </w:lvl>
  </w:abstractNum>
  <w:abstractNum w:abstractNumId="16" w15:restartNumberingAfterBreak="0">
    <w:nsid w:val="76BC4AB2"/>
    <w:multiLevelType w:val="hybridMultilevel"/>
    <w:tmpl w:val="C02CF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08C"/>
    <w:multiLevelType w:val="hybridMultilevel"/>
    <w:tmpl w:val="B79EB25C"/>
    <w:lvl w:ilvl="0" w:tplc="28767A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45622"/>
    <w:multiLevelType w:val="hybridMultilevel"/>
    <w:tmpl w:val="57F00E7A"/>
    <w:lvl w:ilvl="0" w:tplc="28767A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5546">
    <w:abstractNumId w:val="7"/>
  </w:num>
  <w:num w:numId="2" w16cid:durableId="185027571">
    <w:abstractNumId w:val="8"/>
  </w:num>
  <w:num w:numId="3" w16cid:durableId="595015354">
    <w:abstractNumId w:val="3"/>
  </w:num>
  <w:num w:numId="4" w16cid:durableId="27490266">
    <w:abstractNumId w:val="17"/>
  </w:num>
  <w:num w:numId="5" w16cid:durableId="1883787569">
    <w:abstractNumId w:val="18"/>
  </w:num>
  <w:num w:numId="6" w16cid:durableId="1127508035">
    <w:abstractNumId w:val="4"/>
  </w:num>
  <w:num w:numId="7" w16cid:durableId="877086184">
    <w:abstractNumId w:val="5"/>
  </w:num>
  <w:num w:numId="8" w16cid:durableId="158616789">
    <w:abstractNumId w:val="14"/>
  </w:num>
  <w:num w:numId="9" w16cid:durableId="732972265">
    <w:abstractNumId w:val="9"/>
  </w:num>
  <w:num w:numId="10" w16cid:durableId="2003853620">
    <w:abstractNumId w:val="6"/>
  </w:num>
  <w:num w:numId="11" w16cid:durableId="1382511863">
    <w:abstractNumId w:val="12"/>
  </w:num>
  <w:num w:numId="12" w16cid:durableId="1089884641">
    <w:abstractNumId w:val="0"/>
  </w:num>
  <w:num w:numId="13" w16cid:durableId="379791313">
    <w:abstractNumId w:val="16"/>
  </w:num>
  <w:num w:numId="14" w16cid:durableId="1615014922">
    <w:abstractNumId w:val="1"/>
  </w:num>
  <w:num w:numId="15" w16cid:durableId="940836653">
    <w:abstractNumId w:val="13"/>
  </w:num>
  <w:num w:numId="16" w16cid:durableId="445003992">
    <w:abstractNumId w:val="2"/>
  </w:num>
  <w:num w:numId="17" w16cid:durableId="2128158416">
    <w:abstractNumId w:val="10"/>
  </w:num>
  <w:num w:numId="18" w16cid:durableId="503322583">
    <w:abstractNumId w:val="11"/>
  </w:num>
  <w:num w:numId="19" w16cid:durableId="29572644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35"/>
    <w:rsid w:val="000244C3"/>
    <w:rsid w:val="00026F7C"/>
    <w:rsid w:val="00085E5E"/>
    <w:rsid w:val="000C7F98"/>
    <w:rsid w:val="000E6844"/>
    <w:rsid w:val="000E6A26"/>
    <w:rsid w:val="000F5441"/>
    <w:rsid w:val="0015105E"/>
    <w:rsid w:val="001623D3"/>
    <w:rsid w:val="001A5F71"/>
    <w:rsid w:val="001B73C9"/>
    <w:rsid w:val="001C78BB"/>
    <w:rsid w:val="001E23A4"/>
    <w:rsid w:val="002077CB"/>
    <w:rsid w:val="002105CD"/>
    <w:rsid w:val="00217E4B"/>
    <w:rsid w:val="002218D9"/>
    <w:rsid w:val="00224FC9"/>
    <w:rsid w:val="00236C76"/>
    <w:rsid w:val="00241015"/>
    <w:rsid w:val="00256423"/>
    <w:rsid w:val="00275432"/>
    <w:rsid w:val="00293341"/>
    <w:rsid w:val="00297397"/>
    <w:rsid w:val="002B0874"/>
    <w:rsid w:val="002B5FD2"/>
    <w:rsid w:val="00304BEB"/>
    <w:rsid w:val="00361247"/>
    <w:rsid w:val="0037044F"/>
    <w:rsid w:val="003915DC"/>
    <w:rsid w:val="00393462"/>
    <w:rsid w:val="00394FF4"/>
    <w:rsid w:val="00395544"/>
    <w:rsid w:val="003A49DB"/>
    <w:rsid w:val="003B035C"/>
    <w:rsid w:val="004107AD"/>
    <w:rsid w:val="00411274"/>
    <w:rsid w:val="00414DD4"/>
    <w:rsid w:val="00440574"/>
    <w:rsid w:val="0045441A"/>
    <w:rsid w:val="004579B8"/>
    <w:rsid w:val="00475A40"/>
    <w:rsid w:val="004A1C65"/>
    <w:rsid w:val="004B0792"/>
    <w:rsid w:val="004C1907"/>
    <w:rsid w:val="004C6496"/>
    <w:rsid w:val="004E3597"/>
    <w:rsid w:val="00515122"/>
    <w:rsid w:val="0051548D"/>
    <w:rsid w:val="0051617C"/>
    <w:rsid w:val="00535541"/>
    <w:rsid w:val="00536FDE"/>
    <w:rsid w:val="00541F1E"/>
    <w:rsid w:val="005422B2"/>
    <w:rsid w:val="00544096"/>
    <w:rsid w:val="00556453"/>
    <w:rsid w:val="00561A5E"/>
    <w:rsid w:val="00593A08"/>
    <w:rsid w:val="005A0376"/>
    <w:rsid w:val="005C3057"/>
    <w:rsid w:val="00622DC4"/>
    <w:rsid w:val="006574F6"/>
    <w:rsid w:val="0069736C"/>
    <w:rsid w:val="006A563A"/>
    <w:rsid w:val="006B0E71"/>
    <w:rsid w:val="006B43E8"/>
    <w:rsid w:val="006B7A74"/>
    <w:rsid w:val="006E464B"/>
    <w:rsid w:val="006F7748"/>
    <w:rsid w:val="007006D1"/>
    <w:rsid w:val="00745401"/>
    <w:rsid w:val="00766859"/>
    <w:rsid w:val="0077148A"/>
    <w:rsid w:val="00782E29"/>
    <w:rsid w:val="00785063"/>
    <w:rsid w:val="00785829"/>
    <w:rsid w:val="007C4F35"/>
    <w:rsid w:val="007E4B35"/>
    <w:rsid w:val="007F1BB6"/>
    <w:rsid w:val="007F4608"/>
    <w:rsid w:val="007F6E5E"/>
    <w:rsid w:val="0081068E"/>
    <w:rsid w:val="0081743E"/>
    <w:rsid w:val="00817621"/>
    <w:rsid w:val="008214D7"/>
    <w:rsid w:val="00827D15"/>
    <w:rsid w:val="0083521B"/>
    <w:rsid w:val="008370D1"/>
    <w:rsid w:val="008832E4"/>
    <w:rsid w:val="00890633"/>
    <w:rsid w:val="00893E6A"/>
    <w:rsid w:val="008B19D2"/>
    <w:rsid w:val="008D284E"/>
    <w:rsid w:val="008E12E8"/>
    <w:rsid w:val="008F0E58"/>
    <w:rsid w:val="009221A7"/>
    <w:rsid w:val="00936290"/>
    <w:rsid w:val="00952269"/>
    <w:rsid w:val="00966417"/>
    <w:rsid w:val="00971780"/>
    <w:rsid w:val="009753E5"/>
    <w:rsid w:val="00982BF0"/>
    <w:rsid w:val="009865EF"/>
    <w:rsid w:val="00987E51"/>
    <w:rsid w:val="00991D87"/>
    <w:rsid w:val="009A0C4A"/>
    <w:rsid w:val="009C638E"/>
    <w:rsid w:val="00A14C41"/>
    <w:rsid w:val="00A34116"/>
    <w:rsid w:val="00A34128"/>
    <w:rsid w:val="00A36FAD"/>
    <w:rsid w:val="00A42EF9"/>
    <w:rsid w:val="00A70E6A"/>
    <w:rsid w:val="00A71AC6"/>
    <w:rsid w:val="00A8761B"/>
    <w:rsid w:val="00AB50DB"/>
    <w:rsid w:val="00AB589B"/>
    <w:rsid w:val="00AC3518"/>
    <w:rsid w:val="00AD0B30"/>
    <w:rsid w:val="00AD7058"/>
    <w:rsid w:val="00AE479C"/>
    <w:rsid w:val="00B30CE5"/>
    <w:rsid w:val="00B42425"/>
    <w:rsid w:val="00BB685D"/>
    <w:rsid w:val="00BE38E7"/>
    <w:rsid w:val="00BE4E8D"/>
    <w:rsid w:val="00C01FC9"/>
    <w:rsid w:val="00C03FC8"/>
    <w:rsid w:val="00C30253"/>
    <w:rsid w:val="00C32D02"/>
    <w:rsid w:val="00C46725"/>
    <w:rsid w:val="00C8221C"/>
    <w:rsid w:val="00C84185"/>
    <w:rsid w:val="00C924D0"/>
    <w:rsid w:val="00C96B53"/>
    <w:rsid w:val="00CB1CC2"/>
    <w:rsid w:val="00CC7429"/>
    <w:rsid w:val="00CE06A6"/>
    <w:rsid w:val="00CE12CD"/>
    <w:rsid w:val="00CE6C9A"/>
    <w:rsid w:val="00D003B4"/>
    <w:rsid w:val="00D122D2"/>
    <w:rsid w:val="00D176B0"/>
    <w:rsid w:val="00D220F7"/>
    <w:rsid w:val="00D3265D"/>
    <w:rsid w:val="00D41E29"/>
    <w:rsid w:val="00D54EE9"/>
    <w:rsid w:val="00D645AB"/>
    <w:rsid w:val="00D8104F"/>
    <w:rsid w:val="00D95CFA"/>
    <w:rsid w:val="00DA652E"/>
    <w:rsid w:val="00DD5CE6"/>
    <w:rsid w:val="00E03A54"/>
    <w:rsid w:val="00E068D0"/>
    <w:rsid w:val="00E06C43"/>
    <w:rsid w:val="00E07710"/>
    <w:rsid w:val="00E16107"/>
    <w:rsid w:val="00E41199"/>
    <w:rsid w:val="00E552BE"/>
    <w:rsid w:val="00E72173"/>
    <w:rsid w:val="00E75FA2"/>
    <w:rsid w:val="00E94841"/>
    <w:rsid w:val="00EA026D"/>
    <w:rsid w:val="00EA0E6A"/>
    <w:rsid w:val="00EC3D0F"/>
    <w:rsid w:val="00ED226E"/>
    <w:rsid w:val="00EF2405"/>
    <w:rsid w:val="00EF55A7"/>
    <w:rsid w:val="00F30881"/>
    <w:rsid w:val="00F473FD"/>
    <w:rsid w:val="00F52DB6"/>
    <w:rsid w:val="00F619ED"/>
    <w:rsid w:val="00F67CA2"/>
    <w:rsid w:val="00FB687B"/>
    <w:rsid w:val="00FC3F4F"/>
    <w:rsid w:val="00FD68C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6C558"/>
  <w15:docId w15:val="{2C2439D7-F41B-44A2-93E4-FEC14C54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26"/>
    <w:pPr>
      <w:widowControl/>
      <w:autoSpaceDE/>
      <w:autoSpaceDN/>
      <w:spacing w:before="120" w:after="120" w:line="276" w:lineRule="auto"/>
    </w:pPr>
    <w:rPr>
      <w:rFonts w:eastAsia="Calibri" w:cs="Times New Roman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C4F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C9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aps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782E29"/>
    <w:pPr>
      <w:keepNext/>
      <w:spacing w:after="0" w:line="240" w:lineRule="auto"/>
      <w:outlineLvl w:val="3"/>
    </w:pPr>
    <w:rPr>
      <w:rFonts w:ascii="Times New Roman" w:hAnsi="Times New Roman"/>
      <w:b/>
      <w:bCs/>
      <w:szCs w:val="24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A1C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14DD4"/>
    <w:rPr>
      <w:rFonts w:ascii="Tahoma" w:hAnsi="Tahoma"/>
      <w:b/>
      <w:bCs/>
      <w:sz w:val="22"/>
      <w:szCs w:val="24"/>
      <w:u w:val="single"/>
    </w:rPr>
  </w:style>
  <w:style w:type="paragraph" w:styleId="Ttulo">
    <w:name w:val="Title"/>
    <w:basedOn w:val="Normal"/>
    <w:uiPriority w:val="1"/>
    <w:qFormat/>
    <w:pPr>
      <w:spacing w:before="71"/>
      <w:ind w:left="1736" w:right="1749"/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paragraph" w:styleId="Prrafodelista">
    <w:name w:val="List Paragraph"/>
    <w:basedOn w:val="Normal"/>
    <w:uiPriority w:val="99"/>
    <w:qFormat/>
    <w:rsid w:val="007F6E5E"/>
    <w:pPr>
      <w:ind w:left="825" w:hanging="678"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A0E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E6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0E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6A"/>
    <w:rPr>
      <w:rFonts w:ascii="Arial" w:eastAsia="Arial" w:hAnsi="Arial" w:cs="Arial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782E29"/>
    <w:rPr>
      <w:rFonts w:ascii="Times New Roman" w:eastAsia="Calibri" w:hAnsi="Times New Roman" w:cs="Times New Roman"/>
      <w:b/>
      <w:bCs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C4F35"/>
    <w:rPr>
      <w:rFonts w:eastAsiaTheme="majorEastAsia" w:cstheme="majorBidi"/>
      <w:b/>
      <w:sz w:val="32"/>
      <w:szCs w:val="32"/>
      <w:lang w:val="es-AR"/>
    </w:rPr>
  </w:style>
  <w:style w:type="character" w:styleId="nfasis">
    <w:name w:val="Emphasis"/>
    <w:basedOn w:val="Fuentedeprrafopredeter"/>
    <w:uiPriority w:val="20"/>
    <w:qFormat/>
    <w:rsid w:val="0051548D"/>
    <w:rPr>
      <w:rFonts w:asciiTheme="minorHAnsi" w:hAnsiTheme="minorHAnsi"/>
      <w:b/>
      <w:i w:val="0"/>
      <w:iCs/>
      <w:sz w:val="24"/>
      <w:u w:val="single"/>
    </w:rPr>
  </w:style>
  <w:style w:type="character" w:styleId="Textoennegrita">
    <w:name w:val="Strong"/>
    <w:basedOn w:val="Fuentedeprrafopredeter"/>
    <w:uiPriority w:val="22"/>
    <w:qFormat/>
    <w:rsid w:val="007C4F35"/>
    <w:rPr>
      <w:rFonts w:asciiTheme="minorHAnsi" w:hAnsiTheme="minorHAnsi"/>
      <w:b/>
      <w:bCs/>
      <w:sz w:val="24"/>
    </w:rPr>
  </w:style>
  <w:style w:type="character" w:styleId="nfasisintenso">
    <w:name w:val="Intense Emphasis"/>
    <w:basedOn w:val="Fuentedeprrafopredeter"/>
    <w:uiPriority w:val="21"/>
    <w:qFormat/>
    <w:rsid w:val="00C32D02"/>
    <w:rPr>
      <w:i/>
      <w:iCs/>
      <w:color w:val="549E39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01FC9"/>
    <w:rPr>
      <w:rFonts w:ascii="Calibri" w:eastAsiaTheme="majorEastAsia" w:hAnsi="Calibri" w:cstheme="majorBidi"/>
      <w:b/>
      <w:caps/>
      <w:sz w:val="24"/>
      <w:szCs w:val="26"/>
      <w:u w:val="single"/>
      <w:lang w:val="es-AR"/>
    </w:rPr>
  </w:style>
  <w:style w:type="paragraph" w:customStyle="1" w:styleId="titulo1pers">
    <w:name w:val="titulo1 pers"/>
    <w:basedOn w:val="Normal"/>
    <w:qFormat/>
    <w:rsid w:val="003915DC"/>
    <w:pPr>
      <w:jc w:val="both"/>
    </w:pPr>
    <w:rPr>
      <w:rFonts w:ascii="Tahoma" w:hAnsi="Tahoma"/>
      <w:b/>
      <w:sz w:val="22"/>
      <w:u w:val="single"/>
    </w:rPr>
  </w:style>
  <w:style w:type="character" w:customStyle="1" w:styleId="subta-b-c-">
    <w:name w:val="subt a-b-c-"/>
    <w:basedOn w:val="Textoennegrita"/>
    <w:uiPriority w:val="1"/>
    <w:qFormat/>
    <w:rsid w:val="00971780"/>
    <w:rPr>
      <w:rFonts w:ascii="Tahoma" w:hAnsi="Tahoma" w:cs="Tahoma"/>
      <w:b/>
      <w:bCs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EF2405"/>
    <w:rPr>
      <w:rFonts w:asciiTheme="majorHAnsi" w:eastAsiaTheme="majorEastAsia" w:hAnsiTheme="majorHAnsi" w:cstheme="majorBidi"/>
      <w:color w:val="294E1C" w:themeColor="accent1" w:themeShade="7F"/>
      <w:sz w:val="24"/>
      <w:szCs w:val="24"/>
      <w:lang w:val="es-AR"/>
    </w:rPr>
  </w:style>
  <w:style w:type="character" w:styleId="nfasissutil">
    <w:name w:val="Subtle Emphasis"/>
    <w:basedOn w:val="Fuentedeprrafopredeter"/>
    <w:uiPriority w:val="19"/>
    <w:qFormat/>
    <w:rsid w:val="001A5F71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1A5F71"/>
    <w:pPr>
      <w:widowControl/>
      <w:autoSpaceDE/>
      <w:autoSpaceDN/>
    </w:pPr>
    <w:rPr>
      <w:rFonts w:eastAsia="Calibri" w:cs="Times New Roman"/>
      <w:sz w:val="24"/>
      <w:lang w:val="es-AR"/>
    </w:rPr>
  </w:style>
  <w:style w:type="character" w:styleId="Ttulodellibro">
    <w:name w:val="Book Title"/>
    <w:basedOn w:val="Fuentedeprrafopredeter"/>
    <w:uiPriority w:val="33"/>
    <w:qFormat/>
    <w:rsid w:val="006F7748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6F7748"/>
    <w:rPr>
      <w:b/>
      <w:bCs/>
      <w:smallCaps/>
      <w:color w:val="549E39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6F77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748"/>
    <w:rPr>
      <w:rFonts w:eastAsia="Calibri" w:cs="Times New Roman"/>
      <w:i/>
      <w:iCs/>
      <w:color w:val="404040" w:themeColor="text1" w:themeTint="BF"/>
      <w:sz w:val="24"/>
      <w:lang w:val="es-AR"/>
    </w:rPr>
  </w:style>
  <w:style w:type="paragraph" w:customStyle="1" w:styleId="insert">
    <w:name w:val="insert"/>
    <w:basedOn w:val="Normal"/>
    <w:qFormat/>
    <w:rsid w:val="001E23A4"/>
    <w:pPr>
      <w:jc w:val="both"/>
    </w:pPr>
    <w:rPr>
      <w:rFonts w:ascii="Tahoma" w:hAnsi="Tahoma"/>
      <w:b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907"/>
    <w:pPr>
      <w:numPr>
        <w:ilvl w:val="1"/>
      </w:numPr>
      <w:spacing w:after="160"/>
      <w:jc w:val="both"/>
    </w:pPr>
    <w:rPr>
      <w:rFonts w:ascii="Tahoma" w:eastAsiaTheme="minorEastAsia" w:hAnsi="Tahoma" w:cstheme="minorBidi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C1907"/>
    <w:rPr>
      <w:rFonts w:ascii="Tahoma" w:eastAsiaTheme="minorEastAsia" w:hAnsi="Tahoma"/>
      <w:spacing w:val="15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4A1C65"/>
    <w:rPr>
      <w:rFonts w:asciiTheme="majorHAnsi" w:eastAsiaTheme="majorEastAsia" w:hAnsiTheme="majorHAnsi" w:cstheme="majorBidi"/>
      <w:color w:val="3E762A" w:themeColor="accent1" w:themeShade="BF"/>
      <w:sz w:val="24"/>
      <w:lang w:val="es-AR"/>
    </w:rPr>
  </w:style>
  <w:style w:type="table" w:styleId="Tablaconcuadrcula">
    <w:name w:val="Table Grid"/>
    <w:basedOn w:val="Tablanormal"/>
    <w:uiPriority w:val="39"/>
    <w:rsid w:val="00835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987E5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E51"/>
    <w:pPr>
      <w:spacing w:before="0" w:after="200"/>
    </w:pPr>
    <w:rPr>
      <w:rFonts w:ascii="Calibri" w:hAnsi="Calibri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E51"/>
    <w:rPr>
      <w:rFonts w:ascii="Calibri" w:eastAsia="Calibri" w:hAnsi="Calibri" w:cs="Times New Roman"/>
      <w:sz w:val="24"/>
      <w:szCs w:val="24"/>
      <w:lang w:val="es-AR"/>
    </w:rPr>
  </w:style>
  <w:style w:type="paragraph" w:styleId="NormalWeb">
    <w:name w:val="Normal (Web)"/>
    <w:basedOn w:val="Normal"/>
    <w:uiPriority w:val="99"/>
    <w:unhideWhenUsed/>
    <w:rsid w:val="004579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MX"/>
    </w:rPr>
  </w:style>
  <w:style w:type="character" w:styleId="Hipervnculo">
    <w:name w:val="Hyperlink"/>
    <w:uiPriority w:val="99"/>
    <w:unhideWhenUsed/>
    <w:rsid w:val="00D122D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2D2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risalig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D9wsfzTOx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Of80xRG4D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es.edu.sv/facult/ing/metodo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g\Downloads\PLANTILLA%20de%20programas%202023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883D7B-2B1E-4F35-97CD-F8E13B85DF7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B400-B753-4330-BCA6-DEF7A457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C:\Users\joelg\Downloads\PLANTILLA de programas 2023.dotx</Template>
  <TotalTime>157</TotalTime>
  <Pages>12</Pages>
  <Words>2503</Words>
  <Characters>19730</Characters>
  <Application>Microsoft Office Word</Application>
  <DocSecurity>0</DocSecurity>
  <Lines>1038</Lines>
  <Paragraphs>766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</vt:lpstr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</dc:title>
  <dc:creator>Joel Gomez</dc:creator>
  <cp:lastModifiedBy>Jorge Luis Ceballos</cp:lastModifiedBy>
  <cp:revision>5</cp:revision>
  <cp:lastPrinted>2023-06-15T19:25:00Z</cp:lastPrinted>
  <dcterms:created xsi:type="dcterms:W3CDTF">2023-07-17T12:46:00Z</dcterms:created>
  <dcterms:modified xsi:type="dcterms:W3CDTF">2023-07-17T17:20:00Z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
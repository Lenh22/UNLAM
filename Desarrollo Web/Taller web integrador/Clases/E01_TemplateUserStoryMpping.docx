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0230" w14:textId="44DEA28D" w:rsidR="00BC7F9D" w:rsidRDefault="00CB5DB5" w:rsidP="00303C60">
      <w:pPr>
        <w:outlineLvl w:val="0"/>
        <w:rPr>
          <w:rFonts w:ascii="Century Gothic" w:hAnsi="Century Gothic"/>
          <w:b/>
          <w:color w:val="808080" w:themeColor="background1" w:themeShade="80"/>
          <w:sz w:val="34"/>
          <w:szCs w:val="34"/>
        </w:rPr>
      </w:pPr>
      <w:r>
        <w:rPr>
          <w:rFonts w:ascii="Century Gothic" w:hAnsi="Century Gothic"/>
          <w:b/>
          <w:color w:val="808080" w:themeColor="background1" w:themeShade="80"/>
          <w:sz w:val="34"/>
          <w:szCs w:val="34"/>
        </w:rPr>
        <w:t>USER STORY MAP</w:t>
      </w:r>
      <w:r w:rsidR="00543A84">
        <w:rPr>
          <w:rFonts w:ascii="Century Gothic" w:hAnsi="Century Gothic"/>
          <w:b/>
          <w:color w:val="808080" w:themeColor="background1" w:themeShade="80"/>
          <w:sz w:val="34"/>
          <w:szCs w:val="34"/>
        </w:rPr>
        <w:t>PING</w:t>
      </w:r>
      <w:r w:rsidR="00F51328">
        <w:rPr>
          <w:rFonts w:ascii="Century Gothic" w:hAnsi="Century Gothic"/>
          <w:b/>
          <w:color w:val="808080" w:themeColor="background1" w:themeShade="80"/>
          <w:sz w:val="34"/>
          <w:szCs w:val="34"/>
        </w:rPr>
        <w:t xml:space="preserve"> TEMPLATE</w:t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</w:p>
    <w:p w14:paraId="4B07D529" w14:textId="77777777" w:rsidR="009349CC" w:rsidRDefault="00E426B5" w:rsidP="00303C60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F51E14E" wp14:editId="433D49CC">
                <wp:simplePos x="0" y="0"/>
                <wp:positionH relativeFrom="column">
                  <wp:posOffset>294142</wp:posOffset>
                </wp:positionH>
                <wp:positionV relativeFrom="paragraph">
                  <wp:posOffset>57488</wp:posOffset>
                </wp:positionV>
                <wp:extent cx="1539433" cy="3819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8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A61F" w14:textId="77777777" w:rsidR="00E426B5" w:rsidRPr="00E426B5" w:rsidRDefault="0024724E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51E14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.15pt;margin-top:4.55pt;width:121.2pt;height:30.1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" filled="f" stroked="f" strokeweight=".5pt">
                <v:textbox>
                  <w:txbxContent>
                    <w:p w14:paraId="4FA3A61F" w14:textId="77777777" w:rsidR="00E426B5" w:rsidRPr="00E426B5" w:rsidRDefault="0024724E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WORKFLOW</w:t>
                      </w:r>
                    </w:p>
                  </w:txbxContent>
                </v:textbox>
              </v:shape>
            </w:pict>
          </mc:Fallback>
        </mc:AlternateContent>
      </w:r>
    </w:p>
    <w:p w14:paraId="06896B0D" w14:textId="77777777" w:rsidR="009349CC" w:rsidRDefault="000F68D3" w:rsidP="00303C60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144F67F" wp14:editId="6DB12260">
                <wp:simplePos x="0" y="0"/>
                <wp:positionH relativeFrom="column">
                  <wp:posOffset>1621155</wp:posOffset>
                </wp:positionH>
                <wp:positionV relativeFrom="paragraph">
                  <wp:posOffset>26670</wp:posOffset>
                </wp:positionV>
                <wp:extent cx="914400" cy="11887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3C626F57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4F6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Text Box 20" o:spid="_x0000_s1027" type="#_x0000_t13" style="position:absolute;margin-left:127.65pt;margin-top:2.1pt;width:1in;height:9.3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3C626F57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3F80BE94" wp14:editId="491BF76D">
                <wp:simplePos x="0" y="0"/>
                <wp:positionH relativeFrom="column">
                  <wp:posOffset>26670</wp:posOffset>
                </wp:positionH>
                <wp:positionV relativeFrom="paragraph">
                  <wp:posOffset>24765</wp:posOffset>
                </wp:positionV>
                <wp:extent cx="255905" cy="263525"/>
                <wp:effectExtent l="0" t="0" r="0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263525"/>
                          <a:chOff x="0" y="0"/>
                          <a:chExt cx="255905" cy="2635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5400000">
                            <a:off x="-56515" y="9144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6D6E53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305" y="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D27F83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0BE94" id="Group 18" o:spid="_x0000_s1028" style="position:absolute;margin-left:2.1pt;margin-top:1.95pt;width:20.15pt;height:20.75pt;z-index:-251699712" coordsize="255905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">
                <v:shape id="Text Box 16" o:spid="_x0000_s1029" type="#_x0000_t13" style="position:absolute;left:-56515;top:91440;width:228600;height:115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336D6E53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17" o:spid="_x0000_s1030" type="#_x0000_t13" style="position:absolute;left:27305;width:228600;height:11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71D27F83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26B5">
        <w:rPr>
          <w:rFonts w:ascii="Century Gothic" w:hAnsi="Century Gothic"/>
          <w:b/>
          <w:bCs/>
          <w:noProof/>
          <w:color w:val="525252" w:themeColor="accent3" w:themeShade="80"/>
          <w:sz w:val="20"/>
          <w:szCs w:val="48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0EFEB43" wp14:editId="1F213AF0">
                <wp:simplePos x="0" y="0"/>
                <wp:positionH relativeFrom="column">
                  <wp:posOffset>1578610</wp:posOffset>
                </wp:positionH>
                <wp:positionV relativeFrom="paragraph">
                  <wp:posOffset>27940</wp:posOffset>
                </wp:positionV>
                <wp:extent cx="7754628" cy="115626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628" cy="115626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1F21427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EB43" id="Text Box 1" o:spid="_x0000_s1031" type="#_x0000_t13" style="position:absolute;margin-left:124.3pt;margin-top:2.2pt;width:610.6pt;height:9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" adj="21439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51F21427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C8D70" w14:textId="77777777" w:rsidR="00CB5DB5" w:rsidRDefault="00CB5DB5" w:rsidP="00CB5DB5">
      <w:pPr>
        <w:outlineLvl w:val="0"/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082AF8FA" w14:textId="1C0C3365" w:rsidR="00CB5DB5" w:rsidRDefault="00543A84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36D07C" wp14:editId="01004BD7">
                <wp:simplePos x="0" y="0"/>
                <wp:positionH relativeFrom="column">
                  <wp:posOffset>-141128</wp:posOffset>
                </wp:positionH>
                <wp:positionV relativeFrom="paragraph">
                  <wp:posOffset>4253706</wp:posOffset>
                </wp:positionV>
                <wp:extent cx="1012508" cy="381635"/>
                <wp:effectExtent l="0" t="0" r="7938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2508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6959C" w14:textId="3161B3D8" w:rsidR="000B1B8F" w:rsidRPr="00543A84" w:rsidRDefault="00543A84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6D07C" id="Text Box 54" o:spid="_x0000_s1032" type="#_x0000_t202" style="position:absolute;margin-left:-11.1pt;margin-top:334.95pt;width:79.75pt;height:30.05pt;rotation:-90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" filled="f" stroked="f" strokeweight=".5pt">
                <v:textbox>
                  <w:txbxContent>
                    <w:p w14:paraId="68D6959C" w14:textId="3161B3D8" w:rsidR="000B1B8F" w:rsidRPr="00543A84" w:rsidRDefault="00543A84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USER STORIES</w:t>
                      </w:r>
                    </w:p>
                  </w:txbxContent>
                </v:textbox>
              </v:shape>
            </w:pict>
          </mc:Fallback>
        </mc:AlternateContent>
      </w:r>
      <w:r w:rsidR="00A7198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DEDB9C" wp14:editId="789BC204">
                <wp:simplePos x="0" y="0"/>
                <wp:positionH relativeFrom="column">
                  <wp:posOffset>11430</wp:posOffset>
                </wp:positionH>
                <wp:positionV relativeFrom="paragraph">
                  <wp:posOffset>4327688</wp:posOffset>
                </wp:positionV>
                <wp:extent cx="936625" cy="254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D1F1E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7FF7EBD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DB9C" id="Text Box 56" o:spid="_x0000_s1033" type="#_x0000_t202" style="position:absolute;margin-left:.9pt;margin-top:340.75pt;width:73.75pt;height:20.05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" filled="f" stroked="f" strokeweight=".5pt">
                <v:textbox>
                  <w:txbxContent>
                    <w:p w14:paraId="32DD1F1E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</w:t>
                      </w:r>
                    </w:p>
                    <w:p w14:paraId="67FF7EBD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6F0533" wp14:editId="60271ED0">
                <wp:simplePos x="0" y="0"/>
                <wp:positionH relativeFrom="column">
                  <wp:posOffset>663959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5" name="Round Singl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4994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F0533" id="Round Single Corner Rectangle 35" o:spid="_x0000_s1034" style="position:absolute;margin-left:52.3pt;margin-top:210.95pt;width:118pt;height:3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9rJwMAAP4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2114994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D5EE9F" wp14:editId="45303A87">
                <wp:simplePos x="0" y="0"/>
                <wp:positionH relativeFrom="column">
                  <wp:posOffset>2420463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5EB32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5EE9F" id="Round Single Corner Rectangle 36" o:spid="_x0000_s1035" style="position:absolute;margin-left:190.6pt;margin-top:210.95pt;width:118pt;height:3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8CJwMAAP4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8A5EB32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42350B" wp14:editId="14F9C555">
                <wp:simplePos x="0" y="0"/>
                <wp:positionH relativeFrom="column">
                  <wp:posOffset>4176969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7" name="Round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551ED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350B" id="Round Single Corner Rectangle 37" o:spid="_x0000_s1036" style="position:absolute;margin-left:328.9pt;margin-top:210.95pt;width:118pt;height:3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72551ED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141BA7" wp14:editId="1775C457">
                <wp:simplePos x="0" y="0"/>
                <wp:positionH relativeFrom="column">
                  <wp:posOffset>5933473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CA9B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1BA7" id="Round Single Corner Rectangle 38" o:spid="_x0000_s1037" style="position:absolute;margin-left:467.2pt;margin-top:210.95pt;width:118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y4Jw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478CA9B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F9FBF3" wp14:editId="6043518C">
                <wp:simplePos x="0" y="0"/>
                <wp:positionH relativeFrom="column">
                  <wp:posOffset>7689978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4EBD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FBF3" id="Round Single Corner Rectangle 39" o:spid="_x0000_s1038" style="position:absolute;margin-left:605.5pt;margin-top:210.95pt;width:118pt;height:3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4304EBD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19C5183" wp14:editId="34EFC66A">
                <wp:simplePos x="0" y="0"/>
                <wp:positionH relativeFrom="column">
                  <wp:posOffset>663959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59" name="Round Single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E9360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5183" id="Round Single Corner Rectangle 59" o:spid="_x0000_s1039" style="position:absolute;margin-left:52.3pt;margin-top:258.7pt;width:118pt;height:3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KXJw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E7E9360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9B9058" wp14:editId="03FD76E2">
                <wp:simplePos x="0" y="0"/>
                <wp:positionH relativeFrom="column">
                  <wp:posOffset>2420463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0" name="Round Single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C4EF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9058" id="Round Single Corner Rectangle 60" o:spid="_x0000_s1040" style="position:absolute;margin-left:190.6pt;margin-top:258.7pt;width:118pt;height:3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E7EC4EF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C679C5" wp14:editId="323A40DA">
                <wp:simplePos x="0" y="0"/>
                <wp:positionH relativeFrom="column">
                  <wp:posOffset>4176969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1" name="Round Single Corner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2D6F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679C5" id="Round Single Corner Rectangle 61" o:spid="_x0000_s1041" style="position:absolute;margin-left:328.9pt;margin-top:258.7pt;width:118pt;height:3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4162D6F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D6AD34" wp14:editId="69BFA511">
                <wp:simplePos x="0" y="0"/>
                <wp:positionH relativeFrom="column">
                  <wp:posOffset>5933473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2" name="Round Single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C06D6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6AD34" id="Round Single Corner Rectangle 62" o:spid="_x0000_s1042" style="position:absolute;margin-left:467.2pt;margin-top:258.7pt;width:118pt;height:3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yMJw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19C06D6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2C5CB5" wp14:editId="58ED7C4C">
                <wp:simplePos x="0" y="0"/>
                <wp:positionH relativeFrom="column">
                  <wp:posOffset>7689978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3" name="Round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ABCC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C5CB5" id="Round Single Corner Rectangle 63" o:spid="_x0000_s1043" style="position:absolute;margin-left:605.5pt;margin-top:258.7pt;width:118pt;height:3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492ABCC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9C642DB" wp14:editId="35FF9DD5">
                <wp:simplePos x="0" y="0"/>
                <wp:positionH relativeFrom="column">
                  <wp:posOffset>663959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5" name="Round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7B1B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642DB" id="Round Single Corner Rectangle 65" o:spid="_x0000_s1044" style="position:absolute;margin-left:52.3pt;margin-top:312.2pt;width:118pt;height:3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3487B1B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A56B8CA" wp14:editId="5BFBF100">
                <wp:simplePos x="0" y="0"/>
                <wp:positionH relativeFrom="column">
                  <wp:posOffset>2420463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6" name="Round Singl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CAFC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B8CA" id="Round Single Corner Rectangle 66" o:spid="_x0000_s1045" style="position:absolute;margin-left:190.6pt;margin-top:312.2pt;width:118pt;height:3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JFJw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EF2CAFC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59821C" wp14:editId="63E168B3">
                <wp:simplePos x="0" y="0"/>
                <wp:positionH relativeFrom="column">
                  <wp:posOffset>4176969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7" name="Round Singl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7414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821C" id="Round Single Corner Rectangle 67" o:spid="_x0000_s1046" style="position:absolute;margin-left:328.9pt;margin-top:312.2pt;width:118pt;height:3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0BD7414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97A9708" wp14:editId="4F00FF59">
                <wp:simplePos x="0" y="0"/>
                <wp:positionH relativeFrom="column">
                  <wp:posOffset>5933473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8" name="Round Single Corner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B1BC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9708" id="Round Single Corner Rectangle 68" o:spid="_x0000_s1047" style="position:absolute;margin-left:467.2pt;margin-top:312.2pt;width:118pt;height:36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872B1BC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450D351" wp14:editId="5BC7D065">
                <wp:simplePos x="0" y="0"/>
                <wp:positionH relativeFrom="column">
                  <wp:posOffset>7689978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9" name="Round Single Corner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3037C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D351" id="Round Single Corner Rectangle 69" o:spid="_x0000_s1048" style="position:absolute;margin-left:605.5pt;margin-top:312.2pt;width:118pt;height:36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3WJw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9C3037C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B92AA34" wp14:editId="64985BDD">
                <wp:simplePos x="0" y="0"/>
                <wp:positionH relativeFrom="column">
                  <wp:posOffset>663959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1" name="Round Single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5E23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2AA34" id="Round Single Corner Rectangle 71" o:spid="_x0000_s1049" style="position:absolute;margin-left:52.3pt;margin-top:359.95pt;width:118pt;height:3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3D15E23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409185C" wp14:editId="2BF84A8E">
                <wp:simplePos x="0" y="0"/>
                <wp:positionH relativeFrom="column">
                  <wp:posOffset>2420463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2" name="Round Single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612F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9185C" id="Round Single Corner Rectangle 72" o:spid="_x0000_s1050" style="position:absolute;margin-left:190.6pt;margin-top:359.95pt;width:118pt;height:36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QZKA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971612F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F50E7D9" wp14:editId="0DDB6DDD">
                <wp:simplePos x="0" y="0"/>
                <wp:positionH relativeFrom="column">
                  <wp:posOffset>4176969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3" name="Round Single Corner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C8572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0E7D9" id="Round Single Corner Rectangle 73" o:spid="_x0000_s1051" style="position:absolute;margin-left:328.9pt;margin-top:359.95pt;width:118pt;height:3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9KA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F9C8572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6127ED8" wp14:editId="7E98E9D9">
                <wp:simplePos x="0" y="0"/>
                <wp:positionH relativeFrom="column">
                  <wp:posOffset>5933473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4" name="Round Single Corner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39F6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27ED8" id="Round Single Corner Rectangle 74" o:spid="_x0000_s1052" style="position:absolute;margin-left:467.2pt;margin-top:359.95pt;width:118pt;height:36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n0KA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DD139F6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5031AD" wp14:editId="5E8E9FD3">
                <wp:simplePos x="0" y="0"/>
                <wp:positionH relativeFrom="column">
                  <wp:posOffset>7689978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5" name="Round Single Corner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CF8F6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031AD" id="Round Single Corner Rectangle 75" o:spid="_x0000_s1053" style="position:absolute;margin-left:605.5pt;margin-top:359.95pt;width:118pt;height:3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72CF8F6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09643A9" wp14:editId="3FAE7459">
                <wp:simplePos x="0" y="0"/>
                <wp:positionH relativeFrom="column">
                  <wp:posOffset>663959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7" name="Round Singl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EA7D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43A9" id="Round Single Corner Rectangle 77" o:spid="_x0000_s1054" style="position:absolute;margin-left:52.3pt;margin-top:413.4pt;width:118pt;height:36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8EBEA7D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2B25EE3" wp14:editId="2FEEFB2A">
                <wp:simplePos x="0" y="0"/>
                <wp:positionH relativeFrom="column">
                  <wp:posOffset>2420463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8" name="Round Singl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DF66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25EE3" id="Round Single Corner Rectangle 78" o:spid="_x0000_s1055" style="position:absolute;margin-left:190.6pt;margin-top:413.4pt;width:118pt;height:3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90EDF66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E2645C8" wp14:editId="1D500D75">
                <wp:simplePos x="0" y="0"/>
                <wp:positionH relativeFrom="column">
                  <wp:posOffset>4176969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9" name="Round Single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26F3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45C8" id="Round Single Corner Rectangle 79" o:spid="_x0000_s1056" style="position:absolute;margin-left:328.9pt;margin-top:413.4pt;width:118pt;height:36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55426F3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3210877" wp14:editId="454E713B">
                <wp:simplePos x="0" y="0"/>
                <wp:positionH relativeFrom="column">
                  <wp:posOffset>5933473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80" name="Round Single Corner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920FB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10877" id="Round Single Corner Rectangle 80" o:spid="_x0000_s1057" style="position:absolute;margin-left:467.2pt;margin-top:413.4pt;width:118pt;height:36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1D920FB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D5AC085" wp14:editId="4D989139">
                <wp:simplePos x="0" y="0"/>
                <wp:positionH relativeFrom="column">
                  <wp:posOffset>7689978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81" name="Round Singl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BD9D6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C085" id="Round Single Corner Rectangle 81" o:spid="_x0000_s1058" style="position:absolute;margin-left:605.5pt;margin-top:413.4pt;width:118pt;height:36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98BD9D6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08088D" wp14:editId="5C3D090D">
                <wp:simplePos x="0" y="0"/>
                <wp:positionH relativeFrom="column">
                  <wp:posOffset>663959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3" name="Round Single Corner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273C4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8088D" id="Round Single Corner Rectangle 83" o:spid="_x0000_s1059" style="position:absolute;margin-left:52.3pt;margin-top:461.15pt;width:118pt;height:36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92273C4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C910D11" wp14:editId="53AF1ABE">
                <wp:simplePos x="0" y="0"/>
                <wp:positionH relativeFrom="column">
                  <wp:posOffset>2420463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4" name="Round Single Corner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90B0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0D11" id="Round Single Corner Rectangle 84" o:spid="_x0000_s1060" style="position:absolute;margin-left:190.6pt;margin-top:461.15pt;width:118pt;height:36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93290B0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FA1D57E" wp14:editId="7E88473E">
                <wp:simplePos x="0" y="0"/>
                <wp:positionH relativeFrom="column">
                  <wp:posOffset>4176969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5" name="Round Single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DAF1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D57E" id="Round Single Corner Rectangle 85" o:spid="_x0000_s1061" style="position:absolute;margin-left:328.9pt;margin-top:461.15pt;width:118pt;height:36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AdKA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653DAF1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D221B1F" wp14:editId="30774902">
                <wp:simplePos x="0" y="0"/>
                <wp:positionH relativeFrom="column">
                  <wp:posOffset>5933473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6" name="Round Single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1D84E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1B1F" id="Round Single Corner Rectangle 86" o:spid="_x0000_s1062" style="position:absolute;margin-left:467.2pt;margin-top:461.15pt;width:118pt;height:36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5E1D84E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B3895E9" wp14:editId="74DBF0B8">
                <wp:simplePos x="0" y="0"/>
                <wp:positionH relativeFrom="column">
                  <wp:posOffset>7689978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7" name="Round Singl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6523E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95E9" id="Round Single Corner Rectangle 87" o:spid="_x0000_s1063" style="position:absolute;margin-left:605.5pt;margin-top:461.15pt;width:118pt;height:36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6C6523E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4AEC465" wp14:editId="2FB132C8">
                <wp:simplePos x="0" y="0"/>
                <wp:positionH relativeFrom="column">
                  <wp:posOffset>663959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FF6B" w14:textId="77777777" w:rsidR="000A4A47" w:rsidRPr="000A4A47" w:rsidRDefault="00967981" w:rsidP="000A4A4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Activity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EC465" id="Round Single Corner Rectangle 21" o:spid="_x0000_s1064" style="position:absolute;margin-left:52.3pt;margin-top:7.05pt;width:118.05pt;height:76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4245FF6B" w14:textId="77777777" w:rsidR="000A4A47" w:rsidRPr="000A4A47" w:rsidRDefault="00967981" w:rsidP="000A4A4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Activity 1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BF5DF33" wp14:editId="62807860">
                <wp:simplePos x="0" y="0"/>
                <wp:positionH relativeFrom="column">
                  <wp:posOffset>2420573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BCC3" w14:textId="77777777" w:rsidR="001B6567" w:rsidRPr="000A4A47" w:rsidRDefault="00967981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Activity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DF33" id="Round Single Corner Rectangle 23" o:spid="_x0000_s1065" style="position:absolute;margin-left:190.6pt;margin-top:7.05pt;width:118.05pt;height:76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3675BCC3" w14:textId="77777777" w:rsidR="001B6567" w:rsidRPr="000A4A47" w:rsidRDefault="00967981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Activity 2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596D456" wp14:editId="365CE2CD">
                <wp:simplePos x="0" y="0"/>
                <wp:positionH relativeFrom="column">
                  <wp:posOffset>4177188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4" name="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52B04" w14:textId="77777777" w:rsidR="001B6567" w:rsidRPr="000A4A47" w:rsidRDefault="00967981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Activity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6D456" id="Round Single Corner Rectangle 24" o:spid="_x0000_s1066" style="position:absolute;margin-left:328.9pt;margin-top:7.05pt;width:118.05pt;height:76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2A552B04" w14:textId="77777777" w:rsidR="001B6567" w:rsidRPr="000A4A47" w:rsidRDefault="00967981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Activity 3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759A2E" wp14:editId="4EA8AA08">
                <wp:simplePos x="0" y="0"/>
                <wp:positionH relativeFrom="column">
                  <wp:posOffset>5933802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5" name="Round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7B4CC" w14:textId="77777777" w:rsidR="001B6567" w:rsidRPr="000A4A47" w:rsidRDefault="00967981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Activity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9A2E" id="Round Single Corner Rectangle 25" o:spid="_x0000_s1067" style="position:absolute;margin-left:467.25pt;margin-top:7.05pt;width:118.05pt;height:76.5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1B77B4CC" w14:textId="77777777" w:rsidR="001B6567" w:rsidRPr="000A4A47" w:rsidRDefault="00967981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Activity 4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78FCE26" wp14:editId="22E44818">
                <wp:simplePos x="0" y="0"/>
                <wp:positionH relativeFrom="column">
                  <wp:posOffset>7690416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6" name="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2130" w14:textId="77777777" w:rsidR="001B6567" w:rsidRPr="000A4A47" w:rsidRDefault="00967981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Activity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FCE26" id="Round Single Corner Rectangle 26" o:spid="_x0000_s1068" style="position:absolute;margin-left:605.55pt;margin-top:7.05pt;width:118.05pt;height:76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27242130" w14:textId="77777777" w:rsidR="001B6567" w:rsidRPr="000A4A47" w:rsidRDefault="00967981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Activity 5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AAE94B7" wp14:editId="068BFBB6">
                <wp:simplePos x="0" y="0"/>
                <wp:positionH relativeFrom="column">
                  <wp:posOffset>663959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2F6C1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E94B7" id="Round Single Corner Rectangle 29" o:spid="_x0000_s1069" style="position:absolute;margin-left:52.3pt;margin-top:109pt;width:118pt;height:76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6CC2F6C1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Task 1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34436AE" wp14:editId="2AF28894">
                <wp:simplePos x="0" y="0"/>
                <wp:positionH relativeFrom="column">
                  <wp:posOffset>2420463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0" name="Round Singl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D1351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36AE" id="Round Single Corner Rectangle 30" o:spid="_x0000_s1070" style="position:absolute;margin-left:190.6pt;margin-top:109pt;width:118pt;height:76.5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0E9D1351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Task 2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56E67AA" wp14:editId="678BACB0">
                <wp:simplePos x="0" y="0"/>
                <wp:positionH relativeFrom="column">
                  <wp:posOffset>4176969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CEF7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67AA" id="Round Single Corner Rectangle 31" o:spid="_x0000_s1071" style="position:absolute;margin-left:328.9pt;margin-top:109pt;width:118pt;height:76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3E62CEF7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Task 3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46CC429" wp14:editId="0BAE4C23">
                <wp:simplePos x="0" y="0"/>
                <wp:positionH relativeFrom="column">
                  <wp:posOffset>5933473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2360A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C429" id="Round Single Corner Rectangle 32" o:spid="_x0000_s1072" style="position:absolute;margin-left:467.2pt;margin-top:109pt;width:118pt;height:76.5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0042360A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Task 4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AB9C47" wp14:editId="2A972729">
                <wp:simplePos x="0" y="0"/>
                <wp:positionH relativeFrom="column">
                  <wp:posOffset>7689978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3" name="Round Singl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D10EA" w14:textId="77777777" w:rsidR="00967981" w:rsidRPr="000A4A47" w:rsidRDefault="0096798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User Task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B9C47" id="Round Single Corner Rectangle 33" o:spid="_x0000_s1073" style="position:absolute;margin-left:605.5pt;margin-top:109pt;width:118pt;height:76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67DD10EA" w14:textId="77777777" w:rsidR="00967981" w:rsidRPr="000A4A47" w:rsidRDefault="0096798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User Task 5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3C621CC" wp14:editId="630B30AD">
                <wp:simplePos x="0" y="0"/>
                <wp:positionH relativeFrom="column">
                  <wp:posOffset>810732</wp:posOffset>
                </wp:positionH>
                <wp:positionV relativeFrom="paragraph">
                  <wp:posOffset>3853815</wp:posOffset>
                </wp:positionV>
                <wp:extent cx="8229600" cy="0"/>
                <wp:effectExtent l="0" t="0" r="127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65DAE" id="Straight Connector 93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85pt,303.45pt" to="711.8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">
                <v:stroke dashstyle="dash"/>
              </v:line>
            </w:pict>
          </mc:Fallback>
        </mc:AlternateContent>
      </w:r>
      <w:r w:rsidR="006F1360"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F574513" wp14:editId="1201B6C8">
                <wp:simplePos x="0" y="0"/>
                <wp:positionH relativeFrom="column">
                  <wp:posOffset>869950</wp:posOffset>
                </wp:positionH>
                <wp:positionV relativeFrom="paragraph">
                  <wp:posOffset>5147147</wp:posOffset>
                </wp:positionV>
                <wp:extent cx="8229600" cy="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99CA9" id="Straight Connector 94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pt,405.3pt" to="716.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">
                <v:stroke dashstyle="dash"/>
              </v:lin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6CDD811" wp14:editId="01E6F3F9">
                <wp:simplePos x="0" y="0"/>
                <wp:positionH relativeFrom="column">
                  <wp:posOffset>411480</wp:posOffset>
                </wp:positionH>
                <wp:positionV relativeFrom="paragraph">
                  <wp:posOffset>2528570</wp:posOffset>
                </wp:positionV>
                <wp:extent cx="8866208" cy="0"/>
                <wp:effectExtent l="0" t="0" r="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311E" id="Straight Connector 92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99.1pt" to="730.5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">
                <v:stroke dashstyle="dash"/>
              </v:lin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2A4B3C" wp14:editId="359503FB">
                <wp:simplePos x="0" y="0"/>
                <wp:positionH relativeFrom="column">
                  <wp:posOffset>409575</wp:posOffset>
                </wp:positionH>
                <wp:positionV relativeFrom="paragraph">
                  <wp:posOffset>1207135</wp:posOffset>
                </wp:positionV>
                <wp:extent cx="8866208" cy="0"/>
                <wp:effectExtent l="0" t="0" r="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8C7E" id="Straight Connector 91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95.05pt" to="730.4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">
                <v:stroke dashstyle="dash"/>
              </v:lin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C69418" wp14:editId="4D2C2360">
                <wp:simplePos x="0" y="0"/>
                <wp:positionH relativeFrom="column">
                  <wp:posOffset>4445</wp:posOffset>
                </wp:positionH>
                <wp:positionV relativeFrom="paragraph">
                  <wp:posOffset>3054985</wp:posOffset>
                </wp:positionV>
                <wp:extent cx="936625" cy="2546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80A05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RELEASE 1</w:t>
                            </w:r>
                          </w:p>
                          <w:p w14:paraId="4B2530DE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9418" id="Text Box 57" o:spid="_x0000_s1074" type="#_x0000_t202" style="position:absolute;margin-left:.35pt;margin-top:240.55pt;width:73.75pt;height:20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" filled="f" stroked="f" strokeweight=".5pt">
                <v:textbox>
                  <w:txbxContent>
                    <w:p w14:paraId="4F780A05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RELEASE 1</w:t>
                      </w:r>
                    </w:p>
                    <w:p w14:paraId="4B2530DE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55FEBB" wp14:editId="4B17426B">
                <wp:simplePos x="0" y="0"/>
                <wp:positionH relativeFrom="column">
                  <wp:posOffset>9525</wp:posOffset>
                </wp:positionH>
                <wp:positionV relativeFrom="paragraph">
                  <wp:posOffset>5657360</wp:posOffset>
                </wp:positionV>
                <wp:extent cx="936625" cy="254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7DB87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50D88C3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FEBB" id="Text Box 55" o:spid="_x0000_s1075" type="#_x0000_t202" style="position:absolute;margin-left:.75pt;margin-top:445.45pt;width:73.75pt;height:20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" filled="f" stroked="f" strokeweight=".5pt">
                <v:textbox>
                  <w:txbxContent>
                    <w:p w14:paraId="15D7DB87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</w:p>
                    <w:p w14:paraId="150D88C3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4A9358" wp14:editId="09E9CAAD">
                <wp:simplePos x="0" y="0"/>
                <wp:positionH relativeFrom="column">
                  <wp:posOffset>-99060</wp:posOffset>
                </wp:positionH>
                <wp:positionV relativeFrom="paragraph">
                  <wp:posOffset>1670685</wp:posOffset>
                </wp:positionV>
                <wp:extent cx="936625" cy="3816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091A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USER </w:t>
                            </w:r>
                          </w:p>
                          <w:p w14:paraId="0061F168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TASKS</w:t>
                            </w:r>
                          </w:p>
                          <w:p w14:paraId="4876D6C8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A9358" id="Text Box 53" o:spid="_x0000_s1076" type="#_x0000_t202" style="position:absolute;margin-left:-7.8pt;margin-top:131.55pt;width:73.75pt;height:30.05pt;rotation:-90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CBNgIAAGkEAAAOAAAAZHJzL2Uyb0RvYy54bWysVE2L2zAQvRf6H4TujfPdT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" filled="f" stroked="f" strokeweight=".5pt">
                <v:textbox>
                  <w:txbxContent>
                    <w:p w14:paraId="4458091A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USER </w:t>
                      </w:r>
                    </w:p>
                    <w:p w14:paraId="0061F168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TASKS</w:t>
                      </w:r>
                    </w:p>
                    <w:p w14:paraId="4876D6C8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39DBD2" wp14:editId="30B2F01D">
                <wp:simplePos x="0" y="0"/>
                <wp:positionH relativeFrom="column">
                  <wp:posOffset>-100475</wp:posOffset>
                </wp:positionH>
                <wp:positionV relativeFrom="paragraph">
                  <wp:posOffset>338455</wp:posOffset>
                </wp:positionV>
                <wp:extent cx="936625" cy="3816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C7451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USER ACTIVITIES</w:t>
                            </w:r>
                          </w:p>
                          <w:p w14:paraId="6187137A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9DBD2" id="Text Box 52" o:spid="_x0000_s1077" type="#_x0000_t202" style="position:absolute;margin-left:-7.9pt;margin-top:26.65pt;width:73.75pt;height:30.05pt;rotation:-90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" filled="f" stroked="f" strokeweight=".5pt">
                <v:textbox>
                  <w:txbxContent>
                    <w:p w14:paraId="207C7451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USER ACTIVITIES</w:t>
                      </w:r>
                    </w:p>
                    <w:p w14:paraId="6187137A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BB266DE" wp14:editId="662146C9">
                <wp:simplePos x="0" y="0"/>
                <wp:positionH relativeFrom="column">
                  <wp:posOffset>-359727</wp:posOffset>
                </wp:positionH>
                <wp:positionV relativeFrom="paragraph">
                  <wp:posOffset>2042477</wp:posOffset>
                </wp:positionV>
                <wp:extent cx="914400" cy="118872"/>
                <wp:effectExtent l="4127" t="0" r="4128" b="4127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F9CC363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66DE" id="Text Box 19" o:spid="_x0000_s1078" type="#_x0000_t13" style="position:absolute;margin-left:-28.3pt;margin-top:160.8pt;width:1in;height:9.35pt;rotation:9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0F9CC363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5A57BB1" wp14:editId="5886F3A4">
                <wp:simplePos x="0" y="0"/>
                <wp:positionH relativeFrom="column">
                  <wp:posOffset>-2218373</wp:posOffset>
                </wp:positionH>
                <wp:positionV relativeFrom="paragraph">
                  <wp:posOffset>3904298</wp:posOffset>
                </wp:positionV>
                <wp:extent cx="4636135" cy="115570"/>
                <wp:effectExtent l="0" t="317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6135" cy="11557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4EE0752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7BB1" id="Text Box 14" o:spid="_x0000_s1079" type="#_x0000_t13" style="position:absolute;margin-left:-174.7pt;margin-top:307.45pt;width:365.05pt;height:9.1pt;rotation:9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" adj="21331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04EE0752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C3DB936" wp14:editId="76F73643">
                <wp:simplePos x="0" y="0"/>
                <wp:positionH relativeFrom="column">
                  <wp:posOffset>-752475</wp:posOffset>
                </wp:positionH>
                <wp:positionV relativeFrom="paragraph">
                  <wp:posOffset>657860</wp:posOffset>
                </wp:positionV>
                <wp:extent cx="1724025" cy="381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240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66B76" w14:textId="77777777" w:rsidR="00E426B5" w:rsidRPr="00E426B5" w:rsidRDefault="00E426B5" w:rsidP="00E426B5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 w:rsidRPr="00E426B5"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DB936" id="Text Box 15" o:spid="_x0000_s1080" type="#_x0000_t202" style="position:absolute;margin-left:-59.25pt;margin-top:51.8pt;width:135.75pt;height:30.05pt;rotation:-90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" filled="f" stroked="f" strokeweight=".5pt">
                <v:textbox>
                  <w:txbxContent>
                    <w:p w14:paraId="7E766B76" w14:textId="77777777" w:rsidR="00E426B5" w:rsidRPr="00E426B5" w:rsidRDefault="00E426B5" w:rsidP="00E426B5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 w:rsidRPr="00E426B5"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5DB5" w:rsidSect="00CB5DB5">
      <w:footerReference w:type="even" r:id="rId11"/>
      <w:footerReference w:type="default" r:id="rId12"/>
      <w:type w:val="continuous"/>
      <w:pgSz w:w="15840" w:h="12240" w:orient="landscape"/>
      <w:pgMar w:top="495" w:right="720" w:bottom="720" w:left="594" w:header="720" w:footer="5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BD56" w14:textId="77777777" w:rsidR="00185190" w:rsidRDefault="00185190" w:rsidP="00F36FE0">
      <w:r>
        <w:separator/>
      </w:r>
    </w:p>
  </w:endnote>
  <w:endnote w:type="continuationSeparator" w:id="0">
    <w:p w14:paraId="09D3E424" w14:textId="77777777" w:rsidR="00185190" w:rsidRDefault="00185190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5764A3" w14:textId="77777777" w:rsidR="00036FF2" w:rsidRDefault="00036FF2" w:rsidP="00036FF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5BC91E9" w14:textId="77777777" w:rsidR="00036FF2" w:rsidRDefault="00036FF2" w:rsidP="00F36F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2A34" w14:textId="77777777" w:rsidR="00036FF2" w:rsidRDefault="00036FF2" w:rsidP="00F36F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01F6" w14:textId="77777777" w:rsidR="00185190" w:rsidRDefault="00185190" w:rsidP="00F36FE0">
      <w:r>
        <w:separator/>
      </w:r>
    </w:p>
  </w:footnote>
  <w:footnote w:type="continuationSeparator" w:id="0">
    <w:p w14:paraId="52674F84" w14:textId="77777777" w:rsidR="00185190" w:rsidRDefault="00185190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84"/>
    <w:rsid w:val="00031AF7"/>
    <w:rsid w:val="00036FF2"/>
    <w:rsid w:val="000413A5"/>
    <w:rsid w:val="000449B6"/>
    <w:rsid w:val="00054564"/>
    <w:rsid w:val="00057539"/>
    <w:rsid w:val="00074112"/>
    <w:rsid w:val="000A4A47"/>
    <w:rsid w:val="000B1B8F"/>
    <w:rsid w:val="000B3AA5"/>
    <w:rsid w:val="000C02F8"/>
    <w:rsid w:val="000C5A84"/>
    <w:rsid w:val="000D5F7F"/>
    <w:rsid w:val="000E7AF5"/>
    <w:rsid w:val="000F1D44"/>
    <w:rsid w:val="000F2427"/>
    <w:rsid w:val="000F68D3"/>
    <w:rsid w:val="0011091C"/>
    <w:rsid w:val="00111C4F"/>
    <w:rsid w:val="00121D51"/>
    <w:rsid w:val="0012566F"/>
    <w:rsid w:val="00133BCA"/>
    <w:rsid w:val="001416F4"/>
    <w:rsid w:val="001469B3"/>
    <w:rsid w:val="001472A1"/>
    <w:rsid w:val="00155F56"/>
    <w:rsid w:val="00185190"/>
    <w:rsid w:val="001962A6"/>
    <w:rsid w:val="001B6567"/>
    <w:rsid w:val="001C2AD2"/>
    <w:rsid w:val="0024724E"/>
    <w:rsid w:val="002507EE"/>
    <w:rsid w:val="00294C92"/>
    <w:rsid w:val="00296750"/>
    <w:rsid w:val="002968A3"/>
    <w:rsid w:val="002A45FC"/>
    <w:rsid w:val="002B2EF0"/>
    <w:rsid w:val="002E4407"/>
    <w:rsid w:val="002F2C0D"/>
    <w:rsid w:val="002F39CD"/>
    <w:rsid w:val="00303C60"/>
    <w:rsid w:val="00322CD3"/>
    <w:rsid w:val="00327E12"/>
    <w:rsid w:val="003449E0"/>
    <w:rsid w:val="0036595F"/>
    <w:rsid w:val="003758D7"/>
    <w:rsid w:val="00391B7E"/>
    <w:rsid w:val="00394B27"/>
    <w:rsid w:val="00394B8A"/>
    <w:rsid w:val="003D28EE"/>
    <w:rsid w:val="003D5FA6"/>
    <w:rsid w:val="003F787D"/>
    <w:rsid w:val="00422668"/>
    <w:rsid w:val="0043433E"/>
    <w:rsid w:val="0045552B"/>
    <w:rsid w:val="004654F9"/>
    <w:rsid w:val="00482909"/>
    <w:rsid w:val="00491059"/>
    <w:rsid w:val="00492BF1"/>
    <w:rsid w:val="00493BCE"/>
    <w:rsid w:val="004952F9"/>
    <w:rsid w:val="004B4C32"/>
    <w:rsid w:val="004C1829"/>
    <w:rsid w:val="004C4D8D"/>
    <w:rsid w:val="004D59AF"/>
    <w:rsid w:val="004E2B88"/>
    <w:rsid w:val="004E59C7"/>
    <w:rsid w:val="004E7C78"/>
    <w:rsid w:val="004F2136"/>
    <w:rsid w:val="00507AFF"/>
    <w:rsid w:val="00530494"/>
    <w:rsid w:val="00531F82"/>
    <w:rsid w:val="00543A84"/>
    <w:rsid w:val="00547183"/>
    <w:rsid w:val="00557C38"/>
    <w:rsid w:val="00562B8D"/>
    <w:rsid w:val="005952B5"/>
    <w:rsid w:val="005A2BD6"/>
    <w:rsid w:val="005B7C30"/>
    <w:rsid w:val="005C1013"/>
    <w:rsid w:val="005F0A73"/>
    <w:rsid w:val="005F3E20"/>
    <w:rsid w:val="005F5ABE"/>
    <w:rsid w:val="00604E04"/>
    <w:rsid w:val="00616AEB"/>
    <w:rsid w:val="00621605"/>
    <w:rsid w:val="006316D7"/>
    <w:rsid w:val="00650C4C"/>
    <w:rsid w:val="006746C8"/>
    <w:rsid w:val="006940BE"/>
    <w:rsid w:val="00694A10"/>
    <w:rsid w:val="006B5ECE"/>
    <w:rsid w:val="006B6267"/>
    <w:rsid w:val="006C1052"/>
    <w:rsid w:val="006C66DE"/>
    <w:rsid w:val="006D36F2"/>
    <w:rsid w:val="006D447F"/>
    <w:rsid w:val="006D6888"/>
    <w:rsid w:val="006E2F47"/>
    <w:rsid w:val="006E7C72"/>
    <w:rsid w:val="006F1360"/>
    <w:rsid w:val="007126F9"/>
    <w:rsid w:val="00714325"/>
    <w:rsid w:val="007341EC"/>
    <w:rsid w:val="00756B3B"/>
    <w:rsid w:val="00774101"/>
    <w:rsid w:val="0078197E"/>
    <w:rsid w:val="00784BA1"/>
    <w:rsid w:val="007F08AA"/>
    <w:rsid w:val="007F0BEC"/>
    <w:rsid w:val="0081690B"/>
    <w:rsid w:val="0082166B"/>
    <w:rsid w:val="008350B3"/>
    <w:rsid w:val="00863730"/>
    <w:rsid w:val="008723C0"/>
    <w:rsid w:val="00892970"/>
    <w:rsid w:val="008D601A"/>
    <w:rsid w:val="008F0F82"/>
    <w:rsid w:val="009152A8"/>
    <w:rsid w:val="009349CC"/>
    <w:rsid w:val="00942BD8"/>
    <w:rsid w:val="009541D8"/>
    <w:rsid w:val="00967375"/>
    <w:rsid w:val="00967981"/>
    <w:rsid w:val="00991578"/>
    <w:rsid w:val="009C2E35"/>
    <w:rsid w:val="009C4A98"/>
    <w:rsid w:val="009C6682"/>
    <w:rsid w:val="009E1F98"/>
    <w:rsid w:val="009E31FD"/>
    <w:rsid w:val="009E71D3"/>
    <w:rsid w:val="009F028C"/>
    <w:rsid w:val="00A06691"/>
    <w:rsid w:val="00A12C16"/>
    <w:rsid w:val="00A170CD"/>
    <w:rsid w:val="00A2037C"/>
    <w:rsid w:val="00A37E72"/>
    <w:rsid w:val="00A6738D"/>
    <w:rsid w:val="00A71983"/>
    <w:rsid w:val="00A95536"/>
    <w:rsid w:val="00AA5E3A"/>
    <w:rsid w:val="00AB1F2A"/>
    <w:rsid w:val="00AD6D51"/>
    <w:rsid w:val="00AE12B5"/>
    <w:rsid w:val="00AE1A89"/>
    <w:rsid w:val="00AF2F38"/>
    <w:rsid w:val="00B6361C"/>
    <w:rsid w:val="00B66B00"/>
    <w:rsid w:val="00B8500C"/>
    <w:rsid w:val="00BC38F6"/>
    <w:rsid w:val="00BC3D1E"/>
    <w:rsid w:val="00BC7F9D"/>
    <w:rsid w:val="00BD1287"/>
    <w:rsid w:val="00BD30AF"/>
    <w:rsid w:val="00C1275B"/>
    <w:rsid w:val="00C12C0B"/>
    <w:rsid w:val="00C27A6A"/>
    <w:rsid w:val="00CA1285"/>
    <w:rsid w:val="00CA2CD6"/>
    <w:rsid w:val="00CB4DF0"/>
    <w:rsid w:val="00CB5DB5"/>
    <w:rsid w:val="00CB7FA5"/>
    <w:rsid w:val="00CD2479"/>
    <w:rsid w:val="00CE7B85"/>
    <w:rsid w:val="00D022DF"/>
    <w:rsid w:val="00D2118F"/>
    <w:rsid w:val="00D24C78"/>
    <w:rsid w:val="00D2644E"/>
    <w:rsid w:val="00D26580"/>
    <w:rsid w:val="00D660EC"/>
    <w:rsid w:val="00D675F4"/>
    <w:rsid w:val="00D82ADF"/>
    <w:rsid w:val="00D90095"/>
    <w:rsid w:val="00D90B36"/>
    <w:rsid w:val="00DB1AE1"/>
    <w:rsid w:val="00DC2C88"/>
    <w:rsid w:val="00DE32A7"/>
    <w:rsid w:val="00DF5DA4"/>
    <w:rsid w:val="00E0014C"/>
    <w:rsid w:val="00E426B5"/>
    <w:rsid w:val="00E62BF6"/>
    <w:rsid w:val="00E8348B"/>
    <w:rsid w:val="00E84170"/>
    <w:rsid w:val="00E85804"/>
    <w:rsid w:val="00EB23F8"/>
    <w:rsid w:val="00EC020F"/>
    <w:rsid w:val="00EC3CDB"/>
    <w:rsid w:val="00ED0ED2"/>
    <w:rsid w:val="00EF2174"/>
    <w:rsid w:val="00EF4D0F"/>
    <w:rsid w:val="00F05EE6"/>
    <w:rsid w:val="00F1066E"/>
    <w:rsid w:val="00F11F7B"/>
    <w:rsid w:val="00F36FE0"/>
    <w:rsid w:val="00F51328"/>
    <w:rsid w:val="00F85E87"/>
    <w:rsid w:val="00F90516"/>
    <w:rsid w:val="00FB1580"/>
    <w:rsid w:val="00FB4C7E"/>
    <w:rsid w:val="00FF1AA5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9CADA"/>
  <w15:docId w15:val="{B8EDC63D-B7C5-4C87-95D8-1D454A67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 w:val="20"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Mencinsinresolver">
    <w:name w:val="Unresolved Mention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36F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uentedeprrafopredeter"/>
    <w:semiHidden/>
    <w:unhideWhenUsed/>
    <w:rsid w:val="00F36FE0"/>
  </w:style>
  <w:style w:type="paragraph" w:styleId="Encabezado">
    <w:name w:val="header"/>
    <w:basedOn w:val="Normal"/>
    <w:link w:val="EncabezadoCar"/>
    <w:unhideWhenUsed/>
    <w:rsid w:val="000F1D4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uentedeprrafopredeter"/>
    <w:rsid w:val="0095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IC-User-Story-Map-Template-928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D21CE-F701-4933-AE49-325C9BEF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IC-User-Story-Map-Template-9285_WORD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Bill of lading</vt:lpstr>
      <vt:lpstr>Bill of lading</vt:lpstr>
    </vt:vector>
  </TitlesOfParts>
  <Company>Microsoft Corporation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creator>Marcelo Adrián Juarez</dc:creator>
  <cp:lastModifiedBy>Marcelo Adrián Juarez</cp:lastModifiedBy>
  <cp:revision>1</cp:revision>
  <cp:lastPrinted>2018-04-15T17:50:00Z</cp:lastPrinted>
  <dcterms:created xsi:type="dcterms:W3CDTF">2021-04-26T00:21:00Z</dcterms:created>
  <dcterms:modified xsi:type="dcterms:W3CDTF">2021-04-26T00:24:00Z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